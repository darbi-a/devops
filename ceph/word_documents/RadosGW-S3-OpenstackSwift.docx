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916166629"/>
        <w:docPartObj>
          <w:docPartGallery w:val="Cover Pages"/>
          <w:docPartUnique/>
        </w:docPartObj>
      </w:sdtPr>
      <w:sdtContent>
        <w:p w:rsidR="005B399F" w:rsidRPr="00E26BCA" w:rsidRDefault="005B399F" w:rsidP="008259D9">
          <w:pPr>
            <w:rPr>
              <w:rFonts w:cs="Times New Roman"/>
            </w:rPr>
          </w:pPr>
        </w:p>
        <w:p w:rsidR="005B399F" w:rsidRPr="00E26BCA" w:rsidRDefault="00E966F7" w:rsidP="008259D9">
          <w:pPr>
            <w:spacing w:before="0" w:after="160" w:line="259" w:lineRule="auto"/>
            <w:rPr>
              <w:rFonts w:eastAsiaTheme="majorEastAsia" w:cs="Times New Roman"/>
              <w:color w:val="FFFFFF" w:themeColor="background1"/>
              <w:sz w:val="28"/>
              <w:szCs w:val="32"/>
            </w:rPr>
          </w:pPr>
          <w:r w:rsidRPr="009835DF">
            <w:rPr>
              <w:rFonts w:cs="Times New Roman"/>
              <w:noProof/>
            </w:rPr>
            <w:drawing>
              <wp:anchor distT="0" distB="0" distL="114300" distR="114300" simplePos="0" relativeHeight="251662336" behindDoc="0" locked="0" layoutInCell="1" allowOverlap="1" wp14:anchorId="782DDD95" wp14:editId="129A9B3C">
                <wp:simplePos x="0" y="0"/>
                <wp:positionH relativeFrom="column">
                  <wp:posOffset>362585</wp:posOffset>
                </wp:positionH>
                <wp:positionV relativeFrom="paragraph">
                  <wp:posOffset>2083273</wp:posOffset>
                </wp:positionV>
                <wp:extent cx="2286000" cy="1513205"/>
                <wp:effectExtent l="0" t="0" r="0" b="0"/>
                <wp:wrapSquare wrapText="bothSides"/>
                <wp:docPr id="9" name="Picture 9" descr="C:\Users\longtb5\Documents\reports\cloudr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ongtb5\Documents\reports\cloudrity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99F" w:rsidRPr="00E26BCA">
            <w:rPr>
              <w:rFonts w:cs="Times New Roman"/>
              <w:noProof/>
            </w:rPr>
            <mc:AlternateContent>
              <mc:Choice Requires="wps">
                <w:drawing>
                  <wp:anchor distT="0" distB="0" distL="182880" distR="182880" simplePos="0" relativeHeight="251660288" behindDoc="0" locked="0" layoutInCell="1" allowOverlap="1" wp14:anchorId="432575C3" wp14:editId="0F238D8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265" w:rsidRPr="006E5901" w:rsidRDefault="009B2265">
                                <w:pPr>
                                  <w:pStyle w:val="NoSpacing"/>
                                  <w:spacing w:before="40" w:after="560" w:line="216" w:lineRule="auto"/>
                                  <w:rPr>
                                    <w:rFonts w:ascii="Times New Roman" w:hAnsi="Times New Roman" w:cs="Times New Roman"/>
                                    <w:color w:val="2069B1"/>
                                    <w:sz w:val="72"/>
                                    <w:szCs w:val="72"/>
                                  </w:rPr>
                                </w:pPr>
                                <w:sdt>
                                  <w:sdtPr>
                                    <w:rPr>
                                      <w:rFonts w:ascii="Times New Roman" w:hAnsi="Times New Roman" w:cs="Times New Roman"/>
                                      <w:color w:val="2069B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2069B1"/>
                                        <w:sz w:val="72"/>
                                        <w:szCs w:val="72"/>
                                      </w:rPr>
                                      <w:t>Cloudrity</w:t>
                                    </w:r>
                                    <w:r w:rsidRPr="006E5901">
                                      <w:rPr>
                                        <w:rFonts w:ascii="Times New Roman" w:hAnsi="Times New Roman" w:cs="Times New Roman"/>
                                        <w:color w:val="2069B1"/>
                                        <w:sz w:val="72"/>
                                        <w:szCs w:val="72"/>
                                      </w:rPr>
                                      <w:t xml:space="preserve"> Solution</w:t>
                                    </w:r>
                                  </w:sdtContent>
                                </w:sdt>
                              </w:p>
                              <w:sdt>
                                <w:sdtPr>
                                  <w:rPr>
                                    <w:rFonts w:ascii="Times New Roman" w:hAnsi="Times New Roman" w:cs="Times New Roman"/>
                                    <w:caps/>
                                    <w:color w:val="2069B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B2265" w:rsidRPr="006E5901" w:rsidRDefault="009B2265">
                                    <w:pPr>
                                      <w:pStyle w:val="NoSpacing"/>
                                      <w:spacing w:before="40" w:after="40"/>
                                      <w:rPr>
                                        <w:rFonts w:ascii="Times New Roman" w:hAnsi="Times New Roman" w:cs="Times New Roman"/>
                                        <w:caps/>
                                        <w:color w:val="2069B1"/>
                                        <w:sz w:val="28"/>
                                        <w:szCs w:val="28"/>
                                      </w:rPr>
                                    </w:pPr>
                                    <w:r>
                                      <w:rPr>
                                        <w:rFonts w:ascii="Times New Roman" w:hAnsi="Times New Roman" w:cs="Times New Roman"/>
                                        <w:caps/>
                                        <w:color w:val="2069B1"/>
                                        <w:sz w:val="28"/>
                                        <w:szCs w:val="28"/>
                                      </w:rPr>
                                      <w:t>Rados gateway - s3 - openstack swift</w:t>
                                    </w:r>
                                  </w:p>
                                </w:sdtContent>
                              </w:sdt>
                              <w:sdt>
                                <w:sdtPr>
                                  <w:rPr>
                                    <w:rFonts w:ascii="Times New Roman" w:hAnsi="Times New Roman" w:cs="Times New Roman"/>
                                    <w:caps/>
                                    <w:color w:val="2069B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B2265" w:rsidRPr="006E5901" w:rsidRDefault="009B2265">
                                    <w:pPr>
                                      <w:pStyle w:val="NoSpacing"/>
                                      <w:spacing w:before="80" w:after="40"/>
                                      <w:rPr>
                                        <w:rFonts w:ascii="Times New Roman" w:hAnsi="Times New Roman" w:cs="Times New Roman"/>
                                        <w:caps/>
                                        <w:color w:val="2069B1"/>
                                        <w:sz w:val="24"/>
                                        <w:szCs w:val="24"/>
                                      </w:rPr>
                                    </w:pPr>
                                    <w:r>
                                      <w:rPr>
                                        <w:rFonts w:ascii="Times New Roman" w:hAnsi="Times New Roman" w:cs="Times New Roman"/>
                                        <w:caps/>
                                        <w:color w:val="2069B1"/>
                                        <w:sz w:val="24"/>
                                        <w:szCs w:val="24"/>
                                      </w:rPr>
                                      <w:t>hungdh9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2575C3"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B2265" w:rsidRPr="006E5901" w:rsidRDefault="009B2265">
                          <w:pPr>
                            <w:pStyle w:val="NoSpacing"/>
                            <w:spacing w:before="40" w:after="560" w:line="216" w:lineRule="auto"/>
                            <w:rPr>
                              <w:rFonts w:ascii="Times New Roman" w:hAnsi="Times New Roman" w:cs="Times New Roman"/>
                              <w:color w:val="2069B1"/>
                              <w:sz w:val="72"/>
                              <w:szCs w:val="72"/>
                            </w:rPr>
                          </w:pPr>
                          <w:sdt>
                            <w:sdtPr>
                              <w:rPr>
                                <w:rFonts w:ascii="Times New Roman" w:hAnsi="Times New Roman" w:cs="Times New Roman"/>
                                <w:color w:val="2069B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2069B1"/>
                                  <w:sz w:val="72"/>
                                  <w:szCs w:val="72"/>
                                </w:rPr>
                                <w:t>Cloudrity</w:t>
                              </w:r>
                              <w:r w:rsidRPr="006E5901">
                                <w:rPr>
                                  <w:rFonts w:ascii="Times New Roman" w:hAnsi="Times New Roman" w:cs="Times New Roman"/>
                                  <w:color w:val="2069B1"/>
                                  <w:sz w:val="72"/>
                                  <w:szCs w:val="72"/>
                                </w:rPr>
                                <w:t xml:space="preserve"> Solution</w:t>
                              </w:r>
                            </w:sdtContent>
                          </w:sdt>
                        </w:p>
                        <w:sdt>
                          <w:sdtPr>
                            <w:rPr>
                              <w:rFonts w:ascii="Times New Roman" w:hAnsi="Times New Roman" w:cs="Times New Roman"/>
                              <w:caps/>
                              <w:color w:val="2069B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B2265" w:rsidRPr="006E5901" w:rsidRDefault="009B2265">
                              <w:pPr>
                                <w:pStyle w:val="NoSpacing"/>
                                <w:spacing w:before="40" w:after="40"/>
                                <w:rPr>
                                  <w:rFonts w:ascii="Times New Roman" w:hAnsi="Times New Roman" w:cs="Times New Roman"/>
                                  <w:caps/>
                                  <w:color w:val="2069B1"/>
                                  <w:sz w:val="28"/>
                                  <w:szCs w:val="28"/>
                                </w:rPr>
                              </w:pPr>
                              <w:r>
                                <w:rPr>
                                  <w:rFonts w:ascii="Times New Roman" w:hAnsi="Times New Roman" w:cs="Times New Roman"/>
                                  <w:caps/>
                                  <w:color w:val="2069B1"/>
                                  <w:sz w:val="28"/>
                                  <w:szCs w:val="28"/>
                                </w:rPr>
                                <w:t>Rados gateway - s3 - openstack swift</w:t>
                              </w:r>
                            </w:p>
                          </w:sdtContent>
                        </w:sdt>
                        <w:sdt>
                          <w:sdtPr>
                            <w:rPr>
                              <w:rFonts w:ascii="Times New Roman" w:hAnsi="Times New Roman" w:cs="Times New Roman"/>
                              <w:caps/>
                              <w:color w:val="2069B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B2265" w:rsidRPr="006E5901" w:rsidRDefault="009B2265">
                              <w:pPr>
                                <w:pStyle w:val="NoSpacing"/>
                                <w:spacing w:before="80" w:after="40"/>
                                <w:rPr>
                                  <w:rFonts w:ascii="Times New Roman" w:hAnsi="Times New Roman" w:cs="Times New Roman"/>
                                  <w:caps/>
                                  <w:color w:val="2069B1"/>
                                  <w:sz w:val="24"/>
                                  <w:szCs w:val="24"/>
                                </w:rPr>
                              </w:pPr>
                              <w:r>
                                <w:rPr>
                                  <w:rFonts w:ascii="Times New Roman" w:hAnsi="Times New Roman" w:cs="Times New Roman"/>
                                  <w:caps/>
                                  <w:color w:val="2069B1"/>
                                  <w:sz w:val="24"/>
                                  <w:szCs w:val="24"/>
                                </w:rPr>
                                <w:t>hungdh9</w:t>
                              </w:r>
                            </w:p>
                          </w:sdtContent>
                        </w:sdt>
                      </w:txbxContent>
                    </v:textbox>
                    <w10:wrap type="square" anchorx="margin" anchory="page"/>
                  </v:shape>
                </w:pict>
              </mc:Fallback>
            </mc:AlternateContent>
          </w:r>
          <w:r w:rsidR="00F44AC6" w:rsidRPr="00E26BCA">
            <w:rPr>
              <w:rFonts w:cs="Times New Roman"/>
              <w:noProof/>
            </w:rPr>
            <mc:AlternateContent>
              <mc:Choice Requires="wps">
                <w:drawing>
                  <wp:anchor distT="0" distB="0" distL="114300" distR="114300" simplePos="0" relativeHeight="251659264" behindDoc="0" locked="0" layoutInCell="1" allowOverlap="1" wp14:anchorId="3C6898FC" wp14:editId="13C1D9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277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265" w:rsidRDefault="009B2265">
                                <w:pPr>
                                  <w:pStyle w:val="NoSpacing"/>
                                  <w:jc w:val="right"/>
                                  <w:rPr>
                                    <w:color w:val="FFFFFF" w:themeColor="background1"/>
                                    <w:sz w:val="24"/>
                                    <w:szCs w:val="24"/>
                                  </w:rPr>
                                </w:pPr>
                                <w:r>
                                  <w:rPr>
                                    <w:color w:val="FFFFFF" w:themeColor="background1"/>
                                    <w:sz w:val="24"/>
                                    <w:szCs w:val="24"/>
                                  </w:rPr>
                                  <w:t>2019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6898FC"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" fillcolor="#f27721" stroked="f" strokeweight="1pt">
                    <v:path arrowok="t"/>
                    <o:lock v:ext="edit" aspectratio="t"/>
                    <v:textbox inset="3.6pt,,3.6pt">
                      <w:txbxContent>
                        <w:p w:rsidR="009B2265" w:rsidRDefault="009B2265">
                          <w:pPr>
                            <w:pStyle w:val="NoSpacing"/>
                            <w:jc w:val="right"/>
                            <w:rPr>
                              <w:color w:val="FFFFFF" w:themeColor="background1"/>
                              <w:sz w:val="24"/>
                              <w:szCs w:val="24"/>
                            </w:rPr>
                          </w:pPr>
                          <w:r>
                            <w:rPr>
                              <w:color w:val="FFFFFF" w:themeColor="background1"/>
                              <w:sz w:val="24"/>
                              <w:szCs w:val="24"/>
                            </w:rPr>
                            <w:t>2019</w:t>
                          </w:r>
                        </w:p>
                      </w:txbxContent>
                    </v:textbox>
                    <w10:wrap anchorx="margin" anchory="page"/>
                  </v:rect>
                </w:pict>
              </mc:Fallback>
            </mc:AlternateContent>
          </w:r>
          <w:r w:rsidR="005B399F" w:rsidRPr="00E26BCA">
            <w:rPr>
              <w:rFonts w:cs="Times New Roman"/>
            </w:rPr>
            <w:br w:type="page"/>
          </w:r>
        </w:p>
      </w:sdtContent>
    </w:sdt>
    <w:sdt>
      <w:sdtPr>
        <w:rPr>
          <w:rFonts w:asciiTheme="minorHAnsi" w:eastAsiaTheme="minorHAnsi" w:hAnsiTheme="minorHAnsi" w:cstheme="minorBidi"/>
          <w:color w:val="auto"/>
          <w:sz w:val="24"/>
          <w:szCs w:val="22"/>
        </w:rPr>
        <w:id w:val="-1581356731"/>
        <w:docPartObj>
          <w:docPartGallery w:val="Table of Contents"/>
          <w:docPartUnique/>
        </w:docPartObj>
      </w:sdtPr>
      <w:sdtEndPr>
        <w:rPr>
          <w:rFonts w:ascii="Times New Roman" w:hAnsi="Times New Roman" w:cs="Times New Roman"/>
          <w:noProof/>
          <w:sz w:val="26"/>
          <w:szCs w:val="26"/>
        </w:rPr>
      </w:sdtEndPr>
      <w:sdtContent>
        <w:p w:rsidR="006F3465" w:rsidRPr="006E5901" w:rsidRDefault="00646482" w:rsidP="008259D9">
          <w:pPr>
            <w:pStyle w:val="TOC"/>
            <w:jc w:val="both"/>
          </w:pPr>
          <w:r>
            <w:rPr>
              <w:rStyle w:val="TOCChar"/>
            </w:rPr>
            <w:t>CONTENT</w:t>
          </w:r>
        </w:p>
        <w:p w:rsidR="002014A8" w:rsidRDefault="006F3465">
          <w:pPr>
            <w:pStyle w:val="TOC1"/>
            <w:tabs>
              <w:tab w:val="left" w:pos="15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502422" w:history="1">
            <w:r w:rsidR="002014A8" w:rsidRPr="00B9114A">
              <w:rPr>
                <w:rStyle w:val="Hyperlink"/>
                <w:noProof/>
                <w14:scene3d>
                  <w14:camera w14:prst="orthographicFront"/>
                  <w14:lightRig w14:rig="threePt" w14:dir="t">
                    <w14:rot w14:lat="0" w14:lon="0" w14:rev="0"/>
                  </w14:lightRig>
                </w14:scene3d>
              </w:rPr>
              <w:t>Chương 1.</w:t>
            </w:r>
            <w:r w:rsidR="002014A8">
              <w:rPr>
                <w:rFonts w:asciiTheme="minorHAnsi" w:eastAsiaTheme="minorEastAsia" w:hAnsiTheme="minorHAnsi"/>
                <w:noProof/>
                <w:sz w:val="22"/>
              </w:rPr>
              <w:tab/>
            </w:r>
            <w:r w:rsidR="002014A8" w:rsidRPr="00B9114A">
              <w:rPr>
                <w:rStyle w:val="Hyperlink"/>
                <w:noProof/>
              </w:rPr>
              <w:t>Giới thiệu về Object Storage</w:t>
            </w:r>
            <w:r w:rsidR="002014A8">
              <w:rPr>
                <w:noProof/>
                <w:webHidden/>
              </w:rPr>
              <w:tab/>
            </w:r>
            <w:r w:rsidR="002014A8">
              <w:rPr>
                <w:noProof/>
                <w:webHidden/>
              </w:rPr>
              <w:fldChar w:fldCharType="begin"/>
            </w:r>
            <w:r w:rsidR="002014A8">
              <w:rPr>
                <w:noProof/>
                <w:webHidden/>
              </w:rPr>
              <w:instrText xml:space="preserve"> PAGEREF _Toc16502422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23" w:history="1">
            <w:r w:rsidR="002014A8" w:rsidRPr="00B9114A">
              <w:rPr>
                <w:rStyle w:val="Hyperlink"/>
                <w:noProof/>
              </w:rPr>
              <w:t>1.1.</w:t>
            </w:r>
            <w:r w:rsidR="002014A8">
              <w:rPr>
                <w:rFonts w:asciiTheme="minorHAnsi" w:eastAsiaTheme="minorEastAsia" w:hAnsiTheme="minorHAnsi"/>
                <w:noProof/>
                <w:sz w:val="22"/>
              </w:rPr>
              <w:tab/>
            </w:r>
            <w:r w:rsidR="002014A8" w:rsidRPr="00B9114A">
              <w:rPr>
                <w:rStyle w:val="Hyperlink"/>
                <w:noProof/>
              </w:rPr>
              <w:t>Object Storage là gì?</w:t>
            </w:r>
            <w:r w:rsidR="002014A8">
              <w:rPr>
                <w:noProof/>
                <w:webHidden/>
              </w:rPr>
              <w:tab/>
            </w:r>
            <w:r w:rsidR="002014A8">
              <w:rPr>
                <w:noProof/>
                <w:webHidden/>
              </w:rPr>
              <w:fldChar w:fldCharType="begin"/>
            </w:r>
            <w:r w:rsidR="002014A8">
              <w:rPr>
                <w:noProof/>
                <w:webHidden/>
              </w:rPr>
              <w:instrText xml:space="preserve"> PAGEREF _Toc16502423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24" w:history="1">
            <w:r w:rsidR="002014A8" w:rsidRPr="00B9114A">
              <w:rPr>
                <w:rStyle w:val="Hyperlink"/>
                <w:noProof/>
              </w:rPr>
              <w:t>1.2.</w:t>
            </w:r>
            <w:r w:rsidR="002014A8">
              <w:rPr>
                <w:rFonts w:asciiTheme="minorHAnsi" w:eastAsiaTheme="minorEastAsia" w:hAnsiTheme="minorHAnsi"/>
                <w:noProof/>
                <w:sz w:val="22"/>
              </w:rPr>
              <w:tab/>
            </w:r>
            <w:r w:rsidR="002014A8" w:rsidRPr="00B9114A">
              <w:rPr>
                <w:rStyle w:val="Hyperlink"/>
                <w:noProof/>
              </w:rPr>
              <w:t>So sánh giữa Object Storage và Block Storage.</w:t>
            </w:r>
            <w:r w:rsidR="002014A8">
              <w:rPr>
                <w:noProof/>
                <w:webHidden/>
              </w:rPr>
              <w:tab/>
            </w:r>
            <w:r w:rsidR="002014A8">
              <w:rPr>
                <w:noProof/>
                <w:webHidden/>
              </w:rPr>
              <w:fldChar w:fldCharType="begin"/>
            </w:r>
            <w:r w:rsidR="002014A8">
              <w:rPr>
                <w:noProof/>
                <w:webHidden/>
              </w:rPr>
              <w:instrText xml:space="preserve"> PAGEREF _Toc16502424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1"/>
            <w:tabs>
              <w:tab w:val="left" w:pos="1540"/>
              <w:tab w:val="right" w:leader="dot" w:pos="9350"/>
            </w:tabs>
            <w:rPr>
              <w:rFonts w:asciiTheme="minorHAnsi" w:eastAsiaTheme="minorEastAsia" w:hAnsiTheme="minorHAnsi"/>
              <w:noProof/>
              <w:sz w:val="22"/>
            </w:rPr>
          </w:pPr>
          <w:hyperlink w:anchor="_Toc16502425" w:history="1">
            <w:r w:rsidR="002014A8" w:rsidRPr="00B9114A">
              <w:rPr>
                <w:rStyle w:val="Hyperlink"/>
                <w:noProof/>
                <w14:scene3d>
                  <w14:camera w14:prst="orthographicFront"/>
                  <w14:lightRig w14:rig="threePt" w14:dir="t">
                    <w14:rot w14:lat="0" w14:lon="0" w14:rev="0"/>
                  </w14:lightRig>
                </w14:scene3d>
              </w:rPr>
              <w:t>Chương 2.</w:t>
            </w:r>
            <w:r w:rsidR="002014A8">
              <w:rPr>
                <w:rFonts w:asciiTheme="minorHAnsi" w:eastAsiaTheme="minorEastAsia" w:hAnsiTheme="minorHAnsi"/>
                <w:noProof/>
                <w:sz w:val="22"/>
              </w:rPr>
              <w:tab/>
            </w:r>
            <w:r w:rsidR="002014A8" w:rsidRPr="00B9114A">
              <w:rPr>
                <w:rStyle w:val="Hyperlink"/>
                <w:noProof/>
              </w:rPr>
              <w:t>Giới thiệu S3 và Openstack Swift</w:t>
            </w:r>
            <w:r w:rsidR="002014A8">
              <w:rPr>
                <w:noProof/>
                <w:webHidden/>
              </w:rPr>
              <w:tab/>
            </w:r>
            <w:r w:rsidR="002014A8">
              <w:rPr>
                <w:noProof/>
                <w:webHidden/>
              </w:rPr>
              <w:fldChar w:fldCharType="begin"/>
            </w:r>
            <w:r w:rsidR="002014A8">
              <w:rPr>
                <w:noProof/>
                <w:webHidden/>
              </w:rPr>
              <w:instrText xml:space="preserve"> PAGEREF _Toc16502425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26" w:history="1">
            <w:r w:rsidR="002014A8" w:rsidRPr="00B9114A">
              <w:rPr>
                <w:rStyle w:val="Hyperlink"/>
                <w:noProof/>
              </w:rPr>
              <w:t>2.1.</w:t>
            </w:r>
            <w:r w:rsidR="002014A8">
              <w:rPr>
                <w:rFonts w:asciiTheme="minorHAnsi" w:eastAsiaTheme="minorEastAsia" w:hAnsiTheme="minorHAnsi"/>
                <w:noProof/>
                <w:sz w:val="22"/>
              </w:rPr>
              <w:tab/>
            </w:r>
            <w:r w:rsidR="002014A8" w:rsidRPr="00B9114A">
              <w:rPr>
                <w:rStyle w:val="Hyperlink"/>
                <w:noProof/>
              </w:rPr>
              <w:t>S3 Interface là gì?</w:t>
            </w:r>
            <w:r w:rsidR="002014A8">
              <w:rPr>
                <w:noProof/>
                <w:webHidden/>
              </w:rPr>
              <w:tab/>
            </w:r>
            <w:r w:rsidR="002014A8">
              <w:rPr>
                <w:noProof/>
                <w:webHidden/>
              </w:rPr>
              <w:fldChar w:fldCharType="begin"/>
            </w:r>
            <w:r w:rsidR="002014A8">
              <w:rPr>
                <w:noProof/>
                <w:webHidden/>
              </w:rPr>
              <w:instrText xml:space="preserve"> PAGEREF _Toc16502426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27" w:history="1">
            <w:r w:rsidR="002014A8" w:rsidRPr="00B9114A">
              <w:rPr>
                <w:rStyle w:val="Hyperlink"/>
                <w:noProof/>
              </w:rPr>
              <w:t>2.2.</w:t>
            </w:r>
            <w:r w:rsidR="002014A8">
              <w:rPr>
                <w:rFonts w:asciiTheme="minorHAnsi" w:eastAsiaTheme="minorEastAsia" w:hAnsiTheme="minorHAnsi"/>
                <w:noProof/>
                <w:sz w:val="22"/>
              </w:rPr>
              <w:tab/>
            </w:r>
            <w:r w:rsidR="002014A8" w:rsidRPr="00B9114A">
              <w:rPr>
                <w:rStyle w:val="Hyperlink"/>
                <w:noProof/>
              </w:rPr>
              <w:t>Module Openstack Swift</w:t>
            </w:r>
            <w:r w:rsidR="002014A8">
              <w:rPr>
                <w:noProof/>
                <w:webHidden/>
              </w:rPr>
              <w:tab/>
            </w:r>
            <w:r w:rsidR="002014A8">
              <w:rPr>
                <w:noProof/>
                <w:webHidden/>
              </w:rPr>
              <w:fldChar w:fldCharType="begin"/>
            </w:r>
            <w:r w:rsidR="002014A8">
              <w:rPr>
                <w:noProof/>
                <w:webHidden/>
              </w:rPr>
              <w:instrText xml:space="preserve"> PAGEREF _Toc16502427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28" w:history="1">
            <w:r w:rsidR="002014A8" w:rsidRPr="00B9114A">
              <w:rPr>
                <w:rStyle w:val="Hyperlink"/>
                <w:noProof/>
              </w:rPr>
              <w:t>2.3.</w:t>
            </w:r>
            <w:r w:rsidR="002014A8">
              <w:rPr>
                <w:rFonts w:asciiTheme="minorHAnsi" w:eastAsiaTheme="minorEastAsia" w:hAnsiTheme="minorHAnsi"/>
                <w:noProof/>
                <w:sz w:val="22"/>
              </w:rPr>
              <w:tab/>
            </w:r>
            <w:r w:rsidR="002014A8" w:rsidRPr="00B9114A">
              <w:rPr>
                <w:rStyle w:val="Hyperlink"/>
                <w:noProof/>
              </w:rPr>
              <w:t>So sánh giữa S3 API và Swift API</w:t>
            </w:r>
            <w:r w:rsidR="002014A8">
              <w:rPr>
                <w:noProof/>
                <w:webHidden/>
              </w:rPr>
              <w:tab/>
            </w:r>
            <w:r w:rsidR="002014A8">
              <w:rPr>
                <w:noProof/>
                <w:webHidden/>
              </w:rPr>
              <w:fldChar w:fldCharType="begin"/>
            </w:r>
            <w:r w:rsidR="002014A8">
              <w:rPr>
                <w:noProof/>
                <w:webHidden/>
              </w:rPr>
              <w:instrText xml:space="preserve"> PAGEREF _Toc16502428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1"/>
            <w:tabs>
              <w:tab w:val="left" w:pos="1540"/>
              <w:tab w:val="right" w:leader="dot" w:pos="9350"/>
            </w:tabs>
            <w:rPr>
              <w:rFonts w:asciiTheme="minorHAnsi" w:eastAsiaTheme="minorEastAsia" w:hAnsiTheme="minorHAnsi"/>
              <w:noProof/>
              <w:sz w:val="22"/>
            </w:rPr>
          </w:pPr>
          <w:hyperlink w:anchor="_Toc16502429" w:history="1">
            <w:r w:rsidR="002014A8" w:rsidRPr="00B9114A">
              <w:rPr>
                <w:rStyle w:val="Hyperlink"/>
                <w:noProof/>
                <w14:scene3d>
                  <w14:camera w14:prst="orthographicFront"/>
                  <w14:lightRig w14:rig="threePt" w14:dir="t">
                    <w14:rot w14:lat="0" w14:lon="0" w14:rev="0"/>
                  </w14:lightRig>
                </w14:scene3d>
              </w:rPr>
              <w:t>Chương 3.</w:t>
            </w:r>
            <w:r w:rsidR="002014A8">
              <w:rPr>
                <w:rFonts w:asciiTheme="minorHAnsi" w:eastAsiaTheme="minorEastAsia" w:hAnsiTheme="minorHAnsi"/>
                <w:noProof/>
                <w:sz w:val="22"/>
              </w:rPr>
              <w:tab/>
            </w:r>
            <w:r w:rsidR="002014A8" w:rsidRPr="00B9114A">
              <w:rPr>
                <w:rStyle w:val="Hyperlink"/>
                <w:noProof/>
              </w:rPr>
              <w:t>Cung cấp Object Storage với Ceph Backend</w:t>
            </w:r>
            <w:r w:rsidR="002014A8">
              <w:rPr>
                <w:noProof/>
                <w:webHidden/>
              </w:rPr>
              <w:tab/>
            </w:r>
            <w:r w:rsidR="002014A8">
              <w:rPr>
                <w:noProof/>
                <w:webHidden/>
              </w:rPr>
              <w:fldChar w:fldCharType="begin"/>
            </w:r>
            <w:r w:rsidR="002014A8">
              <w:rPr>
                <w:noProof/>
                <w:webHidden/>
              </w:rPr>
              <w:instrText xml:space="preserve"> PAGEREF _Toc16502429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30" w:history="1">
            <w:r w:rsidR="002014A8" w:rsidRPr="00B9114A">
              <w:rPr>
                <w:rStyle w:val="Hyperlink"/>
                <w:noProof/>
              </w:rPr>
              <w:t>3.1.</w:t>
            </w:r>
            <w:r w:rsidR="002014A8">
              <w:rPr>
                <w:rFonts w:asciiTheme="minorHAnsi" w:eastAsiaTheme="minorEastAsia" w:hAnsiTheme="minorHAnsi"/>
                <w:noProof/>
                <w:sz w:val="22"/>
              </w:rPr>
              <w:tab/>
            </w:r>
            <w:r w:rsidR="002014A8" w:rsidRPr="00B9114A">
              <w:rPr>
                <w:rStyle w:val="Hyperlink"/>
                <w:noProof/>
              </w:rPr>
              <w:t>Giới thiệu Rados gateway</w:t>
            </w:r>
            <w:r w:rsidR="002014A8">
              <w:rPr>
                <w:noProof/>
                <w:webHidden/>
              </w:rPr>
              <w:tab/>
            </w:r>
            <w:r w:rsidR="002014A8">
              <w:rPr>
                <w:noProof/>
                <w:webHidden/>
              </w:rPr>
              <w:fldChar w:fldCharType="begin"/>
            </w:r>
            <w:r w:rsidR="002014A8">
              <w:rPr>
                <w:noProof/>
                <w:webHidden/>
              </w:rPr>
              <w:instrText xml:space="preserve"> PAGEREF _Toc16502430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31" w:history="1">
            <w:r w:rsidR="002014A8" w:rsidRPr="00B9114A">
              <w:rPr>
                <w:rStyle w:val="Hyperlink"/>
                <w:noProof/>
              </w:rPr>
              <w:t>3.2.</w:t>
            </w:r>
            <w:r w:rsidR="002014A8">
              <w:rPr>
                <w:rFonts w:asciiTheme="minorHAnsi" w:eastAsiaTheme="minorEastAsia" w:hAnsiTheme="minorHAnsi"/>
                <w:noProof/>
                <w:sz w:val="22"/>
              </w:rPr>
              <w:tab/>
            </w:r>
            <w:r w:rsidR="002014A8" w:rsidRPr="00B9114A">
              <w:rPr>
                <w:rStyle w:val="Hyperlink"/>
                <w:noProof/>
              </w:rPr>
              <w:t>Cài đặt Rados Gateway với docker image</w:t>
            </w:r>
            <w:r w:rsidR="002014A8">
              <w:rPr>
                <w:noProof/>
                <w:webHidden/>
              </w:rPr>
              <w:tab/>
            </w:r>
            <w:r w:rsidR="002014A8">
              <w:rPr>
                <w:noProof/>
                <w:webHidden/>
              </w:rPr>
              <w:fldChar w:fldCharType="begin"/>
            </w:r>
            <w:r w:rsidR="002014A8">
              <w:rPr>
                <w:noProof/>
                <w:webHidden/>
              </w:rPr>
              <w:instrText xml:space="preserve"> PAGEREF _Toc16502431 \h </w:instrText>
            </w:r>
            <w:r w:rsidR="002014A8">
              <w:rPr>
                <w:noProof/>
                <w:webHidden/>
              </w:rPr>
            </w:r>
            <w:r w:rsidR="002014A8">
              <w:rPr>
                <w:noProof/>
                <w:webHidden/>
              </w:rPr>
              <w:fldChar w:fldCharType="separate"/>
            </w:r>
            <w:r w:rsidR="002014A8">
              <w:rPr>
                <w:noProof/>
                <w:webHidden/>
              </w:rPr>
              <w:t>2</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32" w:history="1">
            <w:r w:rsidR="002014A8" w:rsidRPr="00B9114A">
              <w:rPr>
                <w:rStyle w:val="Hyperlink"/>
                <w:noProof/>
              </w:rPr>
              <w:t>3.3.</w:t>
            </w:r>
            <w:r w:rsidR="002014A8">
              <w:rPr>
                <w:rFonts w:asciiTheme="minorHAnsi" w:eastAsiaTheme="minorEastAsia" w:hAnsiTheme="minorHAnsi"/>
                <w:noProof/>
                <w:sz w:val="22"/>
              </w:rPr>
              <w:tab/>
            </w:r>
            <w:r w:rsidR="002014A8" w:rsidRPr="00B9114A">
              <w:rPr>
                <w:rStyle w:val="Hyperlink"/>
                <w:noProof/>
              </w:rPr>
              <w:t>Tích hợp Rados Gateway với Keystone</w:t>
            </w:r>
            <w:r w:rsidR="002014A8">
              <w:rPr>
                <w:noProof/>
                <w:webHidden/>
              </w:rPr>
              <w:tab/>
            </w:r>
            <w:r w:rsidR="002014A8">
              <w:rPr>
                <w:noProof/>
                <w:webHidden/>
              </w:rPr>
              <w:fldChar w:fldCharType="begin"/>
            </w:r>
            <w:r w:rsidR="002014A8">
              <w:rPr>
                <w:noProof/>
                <w:webHidden/>
              </w:rPr>
              <w:instrText xml:space="preserve"> PAGEREF _Toc16502432 \h </w:instrText>
            </w:r>
            <w:r w:rsidR="002014A8">
              <w:rPr>
                <w:noProof/>
                <w:webHidden/>
              </w:rPr>
            </w:r>
            <w:r w:rsidR="002014A8">
              <w:rPr>
                <w:noProof/>
                <w:webHidden/>
              </w:rPr>
              <w:fldChar w:fldCharType="separate"/>
            </w:r>
            <w:r w:rsidR="002014A8">
              <w:rPr>
                <w:noProof/>
                <w:webHidden/>
              </w:rPr>
              <w:t>4</w:t>
            </w:r>
            <w:r w:rsidR="002014A8">
              <w:rPr>
                <w:noProof/>
                <w:webHidden/>
              </w:rPr>
              <w:fldChar w:fldCharType="end"/>
            </w:r>
          </w:hyperlink>
        </w:p>
        <w:p w:rsidR="002014A8" w:rsidRDefault="009B2265">
          <w:pPr>
            <w:pStyle w:val="TOC3"/>
            <w:tabs>
              <w:tab w:val="left" w:pos="1540"/>
              <w:tab w:val="right" w:leader="dot" w:pos="9350"/>
            </w:tabs>
            <w:rPr>
              <w:rFonts w:asciiTheme="minorHAnsi" w:eastAsiaTheme="minorEastAsia" w:hAnsiTheme="minorHAnsi"/>
              <w:noProof/>
              <w:sz w:val="22"/>
            </w:rPr>
          </w:pPr>
          <w:hyperlink w:anchor="_Toc16502433" w:history="1">
            <w:r w:rsidR="002014A8" w:rsidRPr="00B9114A">
              <w:rPr>
                <w:rStyle w:val="Hyperlink"/>
                <w:noProof/>
              </w:rPr>
              <w:t>3.3.1.</w:t>
            </w:r>
            <w:r w:rsidR="002014A8">
              <w:rPr>
                <w:rFonts w:asciiTheme="minorHAnsi" w:eastAsiaTheme="minorEastAsia" w:hAnsiTheme="minorHAnsi"/>
                <w:noProof/>
                <w:sz w:val="22"/>
              </w:rPr>
              <w:tab/>
            </w:r>
            <w:r w:rsidR="002014A8" w:rsidRPr="00B9114A">
              <w:rPr>
                <w:rStyle w:val="Hyperlink"/>
                <w:noProof/>
              </w:rPr>
              <w:t>Xác thực người dùng của Openstack với keystone</w:t>
            </w:r>
            <w:r w:rsidR="002014A8">
              <w:rPr>
                <w:noProof/>
                <w:webHidden/>
              </w:rPr>
              <w:tab/>
            </w:r>
            <w:r w:rsidR="002014A8">
              <w:rPr>
                <w:noProof/>
                <w:webHidden/>
              </w:rPr>
              <w:fldChar w:fldCharType="begin"/>
            </w:r>
            <w:r w:rsidR="002014A8">
              <w:rPr>
                <w:noProof/>
                <w:webHidden/>
              </w:rPr>
              <w:instrText xml:space="preserve"> PAGEREF _Toc16502433 \h </w:instrText>
            </w:r>
            <w:r w:rsidR="002014A8">
              <w:rPr>
                <w:noProof/>
                <w:webHidden/>
              </w:rPr>
            </w:r>
            <w:r w:rsidR="002014A8">
              <w:rPr>
                <w:noProof/>
                <w:webHidden/>
              </w:rPr>
              <w:fldChar w:fldCharType="separate"/>
            </w:r>
            <w:r w:rsidR="002014A8">
              <w:rPr>
                <w:noProof/>
                <w:webHidden/>
              </w:rPr>
              <w:t>4</w:t>
            </w:r>
            <w:r w:rsidR="002014A8">
              <w:rPr>
                <w:noProof/>
                <w:webHidden/>
              </w:rPr>
              <w:fldChar w:fldCharType="end"/>
            </w:r>
          </w:hyperlink>
        </w:p>
        <w:p w:rsidR="002014A8" w:rsidRDefault="009B2265">
          <w:pPr>
            <w:pStyle w:val="TOC3"/>
            <w:tabs>
              <w:tab w:val="left" w:pos="1540"/>
              <w:tab w:val="right" w:leader="dot" w:pos="9350"/>
            </w:tabs>
            <w:rPr>
              <w:rFonts w:asciiTheme="minorHAnsi" w:eastAsiaTheme="minorEastAsia" w:hAnsiTheme="minorHAnsi"/>
              <w:noProof/>
              <w:sz w:val="22"/>
            </w:rPr>
          </w:pPr>
          <w:hyperlink w:anchor="_Toc16502434" w:history="1">
            <w:r w:rsidR="002014A8" w:rsidRPr="00B9114A">
              <w:rPr>
                <w:rStyle w:val="Hyperlink"/>
                <w:noProof/>
              </w:rPr>
              <w:t>3.3.2.</w:t>
            </w:r>
            <w:r w:rsidR="002014A8">
              <w:rPr>
                <w:rFonts w:asciiTheme="minorHAnsi" w:eastAsiaTheme="minorEastAsia" w:hAnsiTheme="minorHAnsi"/>
                <w:noProof/>
                <w:sz w:val="22"/>
              </w:rPr>
              <w:tab/>
            </w:r>
            <w:r w:rsidR="002014A8" w:rsidRPr="00B9114A">
              <w:rPr>
                <w:rStyle w:val="Hyperlink"/>
                <w:noProof/>
              </w:rPr>
              <w:t>Thiết lập kênh truyền SSL giữa Rados gateway và Keystone</w:t>
            </w:r>
            <w:r w:rsidR="002014A8">
              <w:rPr>
                <w:noProof/>
                <w:webHidden/>
              </w:rPr>
              <w:tab/>
            </w:r>
            <w:r w:rsidR="002014A8">
              <w:rPr>
                <w:noProof/>
                <w:webHidden/>
              </w:rPr>
              <w:fldChar w:fldCharType="begin"/>
            </w:r>
            <w:r w:rsidR="002014A8">
              <w:rPr>
                <w:noProof/>
                <w:webHidden/>
              </w:rPr>
              <w:instrText xml:space="preserve"> PAGEREF _Toc16502434 \h </w:instrText>
            </w:r>
            <w:r w:rsidR="002014A8">
              <w:rPr>
                <w:noProof/>
                <w:webHidden/>
              </w:rPr>
            </w:r>
            <w:r w:rsidR="002014A8">
              <w:rPr>
                <w:noProof/>
                <w:webHidden/>
              </w:rPr>
              <w:fldChar w:fldCharType="separate"/>
            </w:r>
            <w:r w:rsidR="002014A8">
              <w:rPr>
                <w:noProof/>
                <w:webHidden/>
              </w:rPr>
              <w:t>8</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35" w:history="1">
            <w:r w:rsidR="002014A8" w:rsidRPr="00B9114A">
              <w:rPr>
                <w:rStyle w:val="Hyperlink"/>
                <w:noProof/>
              </w:rPr>
              <w:t>3.4.</w:t>
            </w:r>
            <w:r w:rsidR="002014A8">
              <w:rPr>
                <w:rFonts w:asciiTheme="minorHAnsi" w:eastAsiaTheme="minorEastAsia" w:hAnsiTheme="minorHAnsi"/>
                <w:noProof/>
                <w:sz w:val="22"/>
              </w:rPr>
              <w:tab/>
            </w:r>
            <w:r w:rsidR="002014A8" w:rsidRPr="00B9114A">
              <w:rPr>
                <w:rStyle w:val="Hyperlink"/>
                <w:noProof/>
              </w:rPr>
              <w:t>Cài đặt Rados Gateway trên cụm cloud HHT với Ansible</w:t>
            </w:r>
            <w:r w:rsidR="002014A8">
              <w:rPr>
                <w:noProof/>
                <w:webHidden/>
              </w:rPr>
              <w:tab/>
            </w:r>
            <w:r w:rsidR="002014A8">
              <w:rPr>
                <w:noProof/>
                <w:webHidden/>
              </w:rPr>
              <w:fldChar w:fldCharType="begin"/>
            </w:r>
            <w:r w:rsidR="002014A8">
              <w:rPr>
                <w:noProof/>
                <w:webHidden/>
              </w:rPr>
              <w:instrText xml:space="preserve"> PAGEREF _Toc16502435 \h </w:instrText>
            </w:r>
            <w:r w:rsidR="002014A8">
              <w:rPr>
                <w:noProof/>
                <w:webHidden/>
              </w:rPr>
            </w:r>
            <w:r w:rsidR="002014A8">
              <w:rPr>
                <w:noProof/>
                <w:webHidden/>
              </w:rPr>
              <w:fldChar w:fldCharType="separate"/>
            </w:r>
            <w:r w:rsidR="002014A8">
              <w:rPr>
                <w:noProof/>
                <w:webHidden/>
              </w:rPr>
              <w:t>9</w:t>
            </w:r>
            <w:r w:rsidR="002014A8">
              <w:rPr>
                <w:noProof/>
                <w:webHidden/>
              </w:rPr>
              <w:fldChar w:fldCharType="end"/>
            </w:r>
          </w:hyperlink>
        </w:p>
        <w:p w:rsidR="002014A8" w:rsidRDefault="009B2265">
          <w:pPr>
            <w:pStyle w:val="TOC1"/>
            <w:tabs>
              <w:tab w:val="left" w:pos="1540"/>
              <w:tab w:val="right" w:leader="dot" w:pos="9350"/>
            </w:tabs>
            <w:rPr>
              <w:rFonts w:asciiTheme="minorHAnsi" w:eastAsiaTheme="minorEastAsia" w:hAnsiTheme="minorHAnsi"/>
              <w:noProof/>
              <w:sz w:val="22"/>
            </w:rPr>
          </w:pPr>
          <w:hyperlink w:anchor="_Toc16502436" w:history="1">
            <w:r w:rsidR="002014A8" w:rsidRPr="00B9114A">
              <w:rPr>
                <w:rStyle w:val="Hyperlink"/>
                <w:noProof/>
                <w14:scene3d>
                  <w14:camera w14:prst="orthographicFront"/>
                  <w14:lightRig w14:rig="threePt" w14:dir="t">
                    <w14:rot w14:lat="0" w14:lon="0" w14:rev="0"/>
                  </w14:lightRig>
                </w14:scene3d>
              </w:rPr>
              <w:t>Chương 4.</w:t>
            </w:r>
            <w:r w:rsidR="002014A8">
              <w:rPr>
                <w:rFonts w:asciiTheme="minorHAnsi" w:eastAsiaTheme="minorEastAsia" w:hAnsiTheme="minorHAnsi"/>
                <w:noProof/>
                <w:sz w:val="22"/>
              </w:rPr>
              <w:tab/>
            </w:r>
            <w:r w:rsidR="002014A8" w:rsidRPr="00B9114A">
              <w:rPr>
                <w:rStyle w:val="Hyperlink"/>
                <w:noProof/>
              </w:rPr>
              <w:t>Sử dụng Ceph Object Storage thông qua Rados gateway</w:t>
            </w:r>
            <w:r w:rsidR="002014A8">
              <w:rPr>
                <w:noProof/>
                <w:webHidden/>
              </w:rPr>
              <w:tab/>
            </w:r>
            <w:r w:rsidR="002014A8">
              <w:rPr>
                <w:noProof/>
                <w:webHidden/>
              </w:rPr>
              <w:fldChar w:fldCharType="begin"/>
            </w:r>
            <w:r w:rsidR="002014A8">
              <w:rPr>
                <w:noProof/>
                <w:webHidden/>
              </w:rPr>
              <w:instrText xml:space="preserve"> PAGEREF _Toc16502436 \h </w:instrText>
            </w:r>
            <w:r w:rsidR="002014A8">
              <w:rPr>
                <w:noProof/>
                <w:webHidden/>
              </w:rPr>
            </w:r>
            <w:r w:rsidR="002014A8">
              <w:rPr>
                <w:noProof/>
                <w:webHidden/>
              </w:rPr>
              <w:fldChar w:fldCharType="separate"/>
            </w:r>
            <w:r w:rsidR="002014A8">
              <w:rPr>
                <w:noProof/>
                <w:webHidden/>
              </w:rPr>
              <w:t>9</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37" w:history="1">
            <w:r w:rsidR="002014A8" w:rsidRPr="00B9114A">
              <w:rPr>
                <w:rStyle w:val="Hyperlink"/>
                <w:noProof/>
              </w:rPr>
              <w:t>4.1.</w:t>
            </w:r>
            <w:r w:rsidR="002014A8">
              <w:rPr>
                <w:rFonts w:asciiTheme="minorHAnsi" w:eastAsiaTheme="minorEastAsia" w:hAnsiTheme="minorHAnsi"/>
                <w:noProof/>
                <w:sz w:val="22"/>
              </w:rPr>
              <w:tab/>
            </w:r>
            <w:r w:rsidR="002014A8" w:rsidRPr="00B9114A">
              <w:rPr>
                <w:rStyle w:val="Hyperlink"/>
                <w:noProof/>
              </w:rPr>
              <w:t>Truy vấn Rados gateway thông qua S3 interface</w:t>
            </w:r>
            <w:r w:rsidR="002014A8">
              <w:rPr>
                <w:noProof/>
                <w:webHidden/>
              </w:rPr>
              <w:tab/>
            </w:r>
            <w:r w:rsidR="002014A8">
              <w:rPr>
                <w:noProof/>
                <w:webHidden/>
              </w:rPr>
              <w:fldChar w:fldCharType="begin"/>
            </w:r>
            <w:r w:rsidR="002014A8">
              <w:rPr>
                <w:noProof/>
                <w:webHidden/>
              </w:rPr>
              <w:instrText xml:space="preserve"> PAGEREF _Toc16502437 \h </w:instrText>
            </w:r>
            <w:r w:rsidR="002014A8">
              <w:rPr>
                <w:noProof/>
                <w:webHidden/>
              </w:rPr>
            </w:r>
            <w:r w:rsidR="002014A8">
              <w:rPr>
                <w:noProof/>
                <w:webHidden/>
              </w:rPr>
              <w:fldChar w:fldCharType="separate"/>
            </w:r>
            <w:r w:rsidR="002014A8">
              <w:rPr>
                <w:noProof/>
                <w:webHidden/>
              </w:rPr>
              <w:t>9</w:t>
            </w:r>
            <w:r w:rsidR="002014A8">
              <w:rPr>
                <w:noProof/>
                <w:webHidden/>
              </w:rPr>
              <w:fldChar w:fldCharType="end"/>
            </w:r>
          </w:hyperlink>
        </w:p>
        <w:p w:rsidR="002014A8" w:rsidRDefault="009B2265">
          <w:pPr>
            <w:pStyle w:val="TOC2"/>
            <w:tabs>
              <w:tab w:val="left" w:pos="1100"/>
              <w:tab w:val="right" w:leader="dot" w:pos="9350"/>
            </w:tabs>
            <w:rPr>
              <w:rFonts w:asciiTheme="minorHAnsi" w:eastAsiaTheme="minorEastAsia" w:hAnsiTheme="minorHAnsi"/>
              <w:noProof/>
              <w:sz w:val="22"/>
            </w:rPr>
          </w:pPr>
          <w:hyperlink w:anchor="_Toc16502438" w:history="1">
            <w:r w:rsidR="002014A8" w:rsidRPr="00B9114A">
              <w:rPr>
                <w:rStyle w:val="Hyperlink"/>
                <w:noProof/>
              </w:rPr>
              <w:t>4.2.</w:t>
            </w:r>
            <w:r w:rsidR="002014A8">
              <w:rPr>
                <w:rFonts w:asciiTheme="minorHAnsi" w:eastAsiaTheme="minorEastAsia" w:hAnsiTheme="minorHAnsi"/>
                <w:noProof/>
                <w:sz w:val="22"/>
              </w:rPr>
              <w:tab/>
            </w:r>
            <w:r w:rsidR="002014A8" w:rsidRPr="00B9114A">
              <w:rPr>
                <w:rStyle w:val="Hyperlink"/>
                <w:noProof/>
              </w:rPr>
              <w:t>Truy vấn Rados gateway thông qua Openstack Swift interface</w:t>
            </w:r>
            <w:r w:rsidR="002014A8">
              <w:rPr>
                <w:noProof/>
                <w:webHidden/>
              </w:rPr>
              <w:tab/>
            </w:r>
            <w:r w:rsidR="002014A8">
              <w:rPr>
                <w:noProof/>
                <w:webHidden/>
              </w:rPr>
              <w:fldChar w:fldCharType="begin"/>
            </w:r>
            <w:r w:rsidR="002014A8">
              <w:rPr>
                <w:noProof/>
                <w:webHidden/>
              </w:rPr>
              <w:instrText xml:space="preserve"> PAGEREF _Toc16502438 \h </w:instrText>
            </w:r>
            <w:r w:rsidR="002014A8">
              <w:rPr>
                <w:noProof/>
                <w:webHidden/>
              </w:rPr>
            </w:r>
            <w:r w:rsidR="002014A8">
              <w:rPr>
                <w:noProof/>
                <w:webHidden/>
              </w:rPr>
              <w:fldChar w:fldCharType="separate"/>
            </w:r>
            <w:r w:rsidR="002014A8">
              <w:rPr>
                <w:noProof/>
                <w:webHidden/>
              </w:rPr>
              <w:t>9</w:t>
            </w:r>
            <w:r w:rsidR="002014A8">
              <w:rPr>
                <w:noProof/>
                <w:webHidden/>
              </w:rPr>
              <w:fldChar w:fldCharType="end"/>
            </w:r>
          </w:hyperlink>
        </w:p>
        <w:p w:rsidR="002014A8" w:rsidRDefault="009B2265">
          <w:pPr>
            <w:pStyle w:val="TOC3"/>
            <w:tabs>
              <w:tab w:val="left" w:pos="1540"/>
              <w:tab w:val="right" w:leader="dot" w:pos="9350"/>
            </w:tabs>
            <w:rPr>
              <w:rFonts w:asciiTheme="minorHAnsi" w:eastAsiaTheme="minorEastAsia" w:hAnsiTheme="minorHAnsi"/>
              <w:noProof/>
              <w:sz w:val="22"/>
            </w:rPr>
          </w:pPr>
          <w:hyperlink w:anchor="_Toc16502439" w:history="1">
            <w:r w:rsidR="002014A8" w:rsidRPr="00B9114A">
              <w:rPr>
                <w:rStyle w:val="Hyperlink"/>
                <w:noProof/>
              </w:rPr>
              <w:t>4.2.1.</w:t>
            </w:r>
            <w:r w:rsidR="002014A8">
              <w:rPr>
                <w:rFonts w:asciiTheme="minorHAnsi" w:eastAsiaTheme="minorEastAsia" w:hAnsiTheme="minorHAnsi"/>
                <w:noProof/>
                <w:sz w:val="22"/>
              </w:rPr>
              <w:tab/>
            </w:r>
            <w:r w:rsidR="002014A8" w:rsidRPr="00B9114A">
              <w:rPr>
                <w:rStyle w:val="Hyperlink"/>
                <w:noProof/>
              </w:rPr>
              <w:t>Swift client CLI</w:t>
            </w:r>
            <w:r w:rsidR="002014A8">
              <w:rPr>
                <w:noProof/>
                <w:webHidden/>
              </w:rPr>
              <w:tab/>
            </w:r>
            <w:r w:rsidR="002014A8">
              <w:rPr>
                <w:noProof/>
                <w:webHidden/>
              </w:rPr>
              <w:fldChar w:fldCharType="begin"/>
            </w:r>
            <w:r w:rsidR="002014A8">
              <w:rPr>
                <w:noProof/>
                <w:webHidden/>
              </w:rPr>
              <w:instrText xml:space="preserve"> PAGEREF _Toc16502439 \h </w:instrText>
            </w:r>
            <w:r w:rsidR="002014A8">
              <w:rPr>
                <w:noProof/>
                <w:webHidden/>
              </w:rPr>
            </w:r>
            <w:r w:rsidR="002014A8">
              <w:rPr>
                <w:noProof/>
                <w:webHidden/>
              </w:rPr>
              <w:fldChar w:fldCharType="separate"/>
            </w:r>
            <w:r w:rsidR="002014A8">
              <w:rPr>
                <w:noProof/>
                <w:webHidden/>
              </w:rPr>
              <w:t>10</w:t>
            </w:r>
            <w:r w:rsidR="002014A8">
              <w:rPr>
                <w:noProof/>
                <w:webHidden/>
              </w:rPr>
              <w:fldChar w:fldCharType="end"/>
            </w:r>
          </w:hyperlink>
        </w:p>
        <w:p w:rsidR="002014A8" w:rsidRDefault="009B2265">
          <w:pPr>
            <w:pStyle w:val="TOC3"/>
            <w:tabs>
              <w:tab w:val="left" w:pos="1540"/>
              <w:tab w:val="right" w:leader="dot" w:pos="9350"/>
            </w:tabs>
            <w:rPr>
              <w:rFonts w:asciiTheme="minorHAnsi" w:eastAsiaTheme="minorEastAsia" w:hAnsiTheme="minorHAnsi"/>
              <w:noProof/>
              <w:sz w:val="22"/>
            </w:rPr>
          </w:pPr>
          <w:hyperlink w:anchor="_Toc16502440" w:history="1">
            <w:r w:rsidR="002014A8" w:rsidRPr="00B9114A">
              <w:rPr>
                <w:rStyle w:val="Hyperlink"/>
                <w:noProof/>
              </w:rPr>
              <w:t>4.2.2.</w:t>
            </w:r>
            <w:r w:rsidR="002014A8">
              <w:rPr>
                <w:rFonts w:asciiTheme="minorHAnsi" w:eastAsiaTheme="minorEastAsia" w:hAnsiTheme="minorHAnsi"/>
                <w:noProof/>
                <w:sz w:val="22"/>
              </w:rPr>
              <w:tab/>
            </w:r>
            <w:r w:rsidR="002014A8" w:rsidRPr="00B9114A">
              <w:rPr>
                <w:rStyle w:val="Hyperlink"/>
                <w:noProof/>
              </w:rPr>
              <w:t>Swift Dashboard</w:t>
            </w:r>
            <w:r w:rsidR="002014A8">
              <w:rPr>
                <w:noProof/>
                <w:webHidden/>
              </w:rPr>
              <w:tab/>
            </w:r>
            <w:r w:rsidR="002014A8">
              <w:rPr>
                <w:noProof/>
                <w:webHidden/>
              </w:rPr>
              <w:fldChar w:fldCharType="begin"/>
            </w:r>
            <w:r w:rsidR="002014A8">
              <w:rPr>
                <w:noProof/>
                <w:webHidden/>
              </w:rPr>
              <w:instrText xml:space="preserve"> PAGEREF _Toc16502440 \h </w:instrText>
            </w:r>
            <w:r w:rsidR="002014A8">
              <w:rPr>
                <w:noProof/>
                <w:webHidden/>
              </w:rPr>
            </w:r>
            <w:r w:rsidR="002014A8">
              <w:rPr>
                <w:noProof/>
                <w:webHidden/>
              </w:rPr>
              <w:fldChar w:fldCharType="separate"/>
            </w:r>
            <w:r w:rsidR="002014A8">
              <w:rPr>
                <w:noProof/>
                <w:webHidden/>
              </w:rPr>
              <w:t>11</w:t>
            </w:r>
            <w:r w:rsidR="002014A8">
              <w:rPr>
                <w:noProof/>
                <w:webHidden/>
              </w:rPr>
              <w:fldChar w:fldCharType="end"/>
            </w:r>
          </w:hyperlink>
        </w:p>
        <w:p w:rsidR="0033308E" w:rsidRPr="0033308E" w:rsidRDefault="006F3465" w:rsidP="0033308E">
          <w:pPr>
            <w:pStyle w:val="Heading1"/>
            <w:numPr>
              <w:ilvl w:val="0"/>
              <w:numId w:val="0"/>
            </w:numPr>
            <w:rPr>
              <w:color w:val="FFFFFF" w:themeColor="background1"/>
            </w:rPr>
          </w:pPr>
          <w:r>
            <w:rPr>
              <w:noProof/>
            </w:rPr>
            <w:fldChar w:fldCharType="end"/>
          </w:r>
        </w:p>
      </w:sdtContent>
    </w:sdt>
    <w:p w:rsidR="0033308E" w:rsidRDefault="0033308E">
      <w:pPr>
        <w:spacing w:before="0" w:after="160" w:line="259" w:lineRule="auto"/>
        <w:ind w:firstLine="0"/>
        <w:jc w:val="left"/>
        <w:rPr>
          <w:rFonts w:cs="Times New Roman"/>
          <w:noProof/>
          <w:sz w:val="26"/>
          <w:szCs w:val="26"/>
        </w:rPr>
      </w:pPr>
      <w:r>
        <w:rPr>
          <w:noProof/>
        </w:rPr>
        <w:br w:type="page"/>
      </w:r>
    </w:p>
    <w:p w:rsidR="0033308E" w:rsidRDefault="0033308E" w:rsidP="0033308E">
      <w:pPr>
        <w:pStyle w:val="Heading1"/>
        <w:rPr>
          <w:noProof/>
        </w:rPr>
      </w:pPr>
      <w:bookmarkStart w:id="0" w:name="_Toc16502422"/>
      <w:r>
        <w:rPr>
          <w:noProof/>
        </w:rPr>
        <w:lastRenderedPageBreak/>
        <w:t>Giới thiệu về Object Storage</w:t>
      </w:r>
      <w:bookmarkEnd w:id="0"/>
    </w:p>
    <w:p w:rsidR="0033308E" w:rsidRDefault="0033308E" w:rsidP="0033308E">
      <w:pPr>
        <w:pStyle w:val="Heading2"/>
        <w:rPr>
          <w:noProof/>
        </w:rPr>
      </w:pPr>
      <w:bookmarkStart w:id="1" w:name="_Toc16502423"/>
      <w:r>
        <w:rPr>
          <w:noProof/>
        </w:rPr>
        <w:t>Object Storage là gì?</w:t>
      </w:r>
      <w:bookmarkEnd w:id="1"/>
    </w:p>
    <w:p w:rsidR="0033308E" w:rsidRDefault="00C0380F" w:rsidP="0033308E">
      <w:r>
        <w:t xml:space="preserve">Object Storage là một cách thức lưu trữ dữ liệu bên cạnh Block storage. Định nghĩa object storage dựa trên cách thức tổ chức dữ liệu lưu trữ của nó. </w:t>
      </w:r>
    </w:p>
    <w:p w:rsidR="00C0380F" w:rsidRDefault="00C0380F" w:rsidP="00C0380F">
      <w:pPr>
        <w:pStyle w:val="hnhnh"/>
      </w:pPr>
      <w:r>
        <w:object w:dxaOrig="597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pt;height:96.2pt" o:ole="">
            <v:imagedata r:id="rId10" o:title=""/>
          </v:shape>
          <o:OLEObject Type="Embed" ProgID="Visio.Drawing.15" ShapeID="_x0000_i1025" DrawAspect="Content" ObjectID="_1628581601" r:id="rId11"/>
        </w:object>
      </w:r>
    </w:p>
    <w:p w:rsidR="00C0380F" w:rsidRDefault="00C0380F" w:rsidP="00C0380F">
      <w:pPr>
        <w:pStyle w:val="hnhnh"/>
        <w:jc w:val="both"/>
      </w:pPr>
      <w:r>
        <w:t xml:space="preserve">Hình bên trên thể hiện cách tổ chức dữ liệu lưu trữ của object storage trên thiết bị lưu trữ vật lý. </w:t>
      </w:r>
      <w:r w:rsidR="002A7C20">
        <w:t>Với một file dữ liệu cần lưu trữ, kích thước có thể là từ vài MB cho tới hàng GB thì đều được lưu tới thiết bị lưu trữ như một thực thể duy nhất. Đơn vị lưu trữ này được gọi là một object. Mỗi object sẽ bao gồm 3 thành phần:</w:t>
      </w:r>
    </w:p>
    <w:p w:rsidR="002A7C20" w:rsidRDefault="002A7C20" w:rsidP="00C36AF1">
      <w:pPr>
        <w:pStyle w:val="hnhnh"/>
        <w:numPr>
          <w:ilvl w:val="0"/>
          <w:numId w:val="11"/>
        </w:numPr>
        <w:jc w:val="both"/>
      </w:pPr>
      <w:r>
        <w:t>Dữ liệu lưu trữ của chính nó.</w:t>
      </w:r>
    </w:p>
    <w:p w:rsidR="002A7C20" w:rsidRDefault="002A7C20" w:rsidP="00C36AF1">
      <w:pPr>
        <w:pStyle w:val="hnhnh"/>
        <w:numPr>
          <w:ilvl w:val="0"/>
          <w:numId w:val="11"/>
        </w:numPr>
        <w:jc w:val="both"/>
      </w:pPr>
      <w:r>
        <w:t>Metadata: các cặp key-value chứa thông tin của object, có thể là thông tin mô tả, thông tin xác thực, bảo mật ,…</w:t>
      </w:r>
    </w:p>
    <w:p w:rsidR="002C328A" w:rsidRDefault="002A7C20" w:rsidP="00C36AF1">
      <w:pPr>
        <w:pStyle w:val="hnhnh"/>
        <w:numPr>
          <w:ilvl w:val="0"/>
          <w:numId w:val="11"/>
        </w:numPr>
        <w:jc w:val="both"/>
      </w:pPr>
      <w:r>
        <w:t>UID: một ID định danh duy nhất trên toàn thể hệ thống object storage. Với UID này hệ thống có thể xác định được ví trị của object.</w:t>
      </w:r>
    </w:p>
    <w:p w:rsidR="002C328A" w:rsidRPr="00352218" w:rsidRDefault="002C328A" w:rsidP="002C328A">
      <w:pPr>
        <w:pStyle w:val="hnhnh"/>
        <w:jc w:val="both"/>
      </w:pPr>
      <w:r>
        <w:t>Tất cả các object trong hệ thống được chứa trong một không gian lưu trữ phẳng, không có tính cấu trúc hay phân tầng.</w:t>
      </w:r>
    </w:p>
    <w:p w:rsidR="0033308E" w:rsidRDefault="0033308E" w:rsidP="0033308E">
      <w:pPr>
        <w:pStyle w:val="Heading2"/>
        <w:rPr>
          <w:noProof/>
        </w:rPr>
      </w:pPr>
      <w:bookmarkStart w:id="2" w:name="_Toc16502424"/>
      <w:r>
        <w:rPr>
          <w:noProof/>
        </w:rPr>
        <w:t>So sánh giữa Object Storage và Block Storage.</w:t>
      </w:r>
      <w:bookmarkEnd w:id="2"/>
    </w:p>
    <w:p w:rsidR="0033308E" w:rsidRDefault="002A7C20" w:rsidP="00352218">
      <w:r>
        <w:t>Trước khi đi vào so sánh, chúng ta sẽ xem lại cách tổ chức dữ liệu lưu trữ của Block storage.</w:t>
      </w:r>
    </w:p>
    <w:p w:rsidR="002A7C20" w:rsidRDefault="002A7C20" w:rsidP="002A7C20">
      <w:pPr>
        <w:pStyle w:val="hnhnh"/>
      </w:pPr>
      <w:r>
        <w:object w:dxaOrig="7951" w:dyaOrig="2820">
          <v:shape id="_x0000_i1026" type="#_x0000_t75" style="width:397.55pt;height:140.85pt" o:ole="">
            <v:imagedata r:id="rId12" o:title=""/>
          </v:shape>
          <o:OLEObject Type="Embed" ProgID="Visio.Drawing.15" ShapeID="_x0000_i1026" DrawAspect="Content" ObjectID="_1628581602" r:id="rId13"/>
        </w:object>
      </w:r>
    </w:p>
    <w:p w:rsidR="002A7C20" w:rsidRDefault="002A7C20" w:rsidP="002A7C20">
      <w:pPr>
        <w:pStyle w:val="hnhnh"/>
        <w:jc w:val="both"/>
      </w:pPr>
      <w:r>
        <w:t xml:space="preserve">Hình phía trên thể hiện cách thức tổ chức dữ liệu lưu trữ của block storage. Đơn vị lưu trữ ở đây là các block (có kích thước cố định). Với một file dữ liệu cần lưu trữ, file này sẽ được phân thành các mảnh nhỏ với kích thước cố định từ trước (các mảnh này được gọi là block). Filesystem có nhiệm vụ gắn các block này với các địa chỉ phân vùng lưu trữ trên thiết bị lưu trữ, đồng thời tạo </w:t>
      </w:r>
      <w:r w:rsidR="00AB64EF">
        <w:t>cấu trúc, tính phân cấp cho file lưu trữ.</w:t>
      </w:r>
      <w:r w:rsidR="002C328A">
        <w:t xml:space="preserve"> Mỗi khi người dùng truy cập tới một file, filesystem sẽ lấy tất cả các block lưu trữ của file đó và thể hiện thành file dữ liệu tới người dùng.</w:t>
      </w:r>
    </w:p>
    <w:p w:rsidR="00AB64EF" w:rsidRDefault="002C328A" w:rsidP="002A7C20">
      <w:pPr>
        <w:pStyle w:val="hnhnh"/>
        <w:jc w:val="both"/>
      </w:pPr>
      <w:r>
        <w:t>Bảng dưới đây là thông tin so sánh giữa Object storage và Block storage:</w:t>
      </w:r>
    </w:p>
    <w:tbl>
      <w:tblPr>
        <w:tblStyle w:val="TableGrid"/>
        <w:tblW w:w="0" w:type="auto"/>
        <w:tblLook w:val="04A0" w:firstRow="1" w:lastRow="0" w:firstColumn="1" w:lastColumn="0" w:noHBand="0" w:noVBand="1"/>
      </w:tblPr>
      <w:tblGrid>
        <w:gridCol w:w="1496"/>
        <w:gridCol w:w="3809"/>
        <w:gridCol w:w="4045"/>
      </w:tblGrid>
      <w:tr w:rsidR="002C328A" w:rsidTr="002C328A">
        <w:trPr>
          <w:trHeight w:val="683"/>
        </w:trPr>
        <w:tc>
          <w:tcPr>
            <w:tcW w:w="1496" w:type="dxa"/>
          </w:tcPr>
          <w:p w:rsidR="002C328A" w:rsidRDefault="002C328A" w:rsidP="002C328A">
            <w:pPr>
              <w:pStyle w:val="hnhnh"/>
              <w:ind w:firstLine="0"/>
              <w:jc w:val="both"/>
            </w:pPr>
          </w:p>
        </w:tc>
        <w:tc>
          <w:tcPr>
            <w:tcW w:w="3809" w:type="dxa"/>
          </w:tcPr>
          <w:p w:rsidR="002C328A" w:rsidRDefault="002C328A" w:rsidP="002C328A">
            <w:pPr>
              <w:pStyle w:val="hnhnh"/>
            </w:pPr>
            <w:r w:rsidRPr="002C328A">
              <w:rPr>
                <w:b/>
                <w:bCs/>
              </w:rPr>
              <w:t>Block Storage</w:t>
            </w:r>
          </w:p>
        </w:tc>
        <w:tc>
          <w:tcPr>
            <w:tcW w:w="4045" w:type="dxa"/>
          </w:tcPr>
          <w:p w:rsidR="002C328A" w:rsidRDefault="002C328A" w:rsidP="002C328A">
            <w:pPr>
              <w:pStyle w:val="hnhnh"/>
            </w:pPr>
            <w:r w:rsidRPr="002C328A">
              <w:rPr>
                <w:b/>
                <w:bCs/>
              </w:rPr>
              <w:t>Object Storage</w:t>
            </w:r>
          </w:p>
        </w:tc>
      </w:tr>
      <w:tr w:rsidR="002C328A" w:rsidTr="002C328A">
        <w:tc>
          <w:tcPr>
            <w:tcW w:w="1496" w:type="dxa"/>
          </w:tcPr>
          <w:p w:rsidR="002C328A" w:rsidRDefault="002C328A" w:rsidP="002C328A">
            <w:pPr>
              <w:pStyle w:val="hnhnh"/>
              <w:ind w:firstLine="0"/>
              <w:jc w:val="both"/>
            </w:pPr>
            <w:r w:rsidRPr="002C328A">
              <w:rPr>
                <w:b/>
                <w:bCs/>
              </w:rPr>
              <w:t>Metadata</w:t>
            </w:r>
          </w:p>
        </w:tc>
        <w:tc>
          <w:tcPr>
            <w:tcW w:w="3809" w:type="dxa"/>
          </w:tcPr>
          <w:p w:rsidR="002C328A" w:rsidRDefault="002C328A" w:rsidP="002C328A">
            <w:pPr>
              <w:pStyle w:val="hnhnh"/>
              <w:ind w:firstLine="0"/>
              <w:jc w:val="left"/>
            </w:pPr>
            <w:r>
              <w:t>No</w:t>
            </w:r>
          </w:p>
        </w:tc>
        <w:tc>
          <w:tcPr>
            <w:tcW w:w="4045" w:type="dxa"/>
          </w:tcPr>
          <w:p w:rsidR="002C328A" w:rsidRPr="002C328A" w:rsidRDefault="002C328A" w:rsidP="002C328A">
            <w:pPr>
              <w:pStyle w:val="hnhnh"/>
              <w:jc w:val="left"/>
            </w:pPr>
            <w:r w:rsidRPr="002C328A">
              <w:t>Metadata của Object storage chứa:</w:t>
            </w:r>
          </w:p>
          <w:p w:rsidR="0039296F" w:rsidRPr="002C328A" w:rsidRDefault="0039296F" w:rsidP="00C36AF1">
            <w:pPr>
              <w:pStyle w:val="hnhnh"/>
              <w:numPr>
                <w:ilvl w:val="0"/>
                <w:numId w:val="12"/>
              </w:numPr>
              <w:jc w:val="left"/>
            </w:pPr>
            <w:r w:rsidRPr="002C328A">
              <w:t>Thông tin mô tả</w:t>
            </w:r>
          </w:p>
          <w:p w:rsidR="0039296F" w:rsidRPr="002C328A" w:rsidRDefault="0039296F" w:rsidP="00C36AF1">
            <w:pPr>
              <w:pStyle w:val="hnhnh"/>
              <w:numPr>
                <w:ilvl w:val="0"/>
                <w:numId w:val="12"/>
              </w:numPr>
              <w:jc w:val="left"/>
            </w:pPr>
            <w:r w:rsidRPr="002C328A">
              <w:t>Thông tin bảo mật, xác thực</w:t>
            </w:r>
          </w:p>
          <w:p w:rsidR="0039296F" w:rsidRPr="002C328A" w:rsidRDefault="0039296F" w:rsidP="00C36AF1">
            <w:pPr>
              <w:pStyle w:val="hnhnh"/>
              <w:numPr>
                <w:ilvl w:val="0"/>
                <w:numId w:val="12"/>
              </w:numPr>
              <w:jc w:val="left"/>
            </w:pPr>
            <w:r w:rsidRPr="002C328A">
              <w:t>vv…</w:t>
            </w:r>
          </w:p>
          <w:p w:rsidR="002C328A" w:rsidRDefault="002C328A" w:rsidP="002C328A">
            <w:pPr>
              <w:pStyle w:val="hnhnh"/>
              <w:ind w:firstLine="0"/>
              <w:jc w:val="left"/>
            </w:pPr>
          </w:p>
        </w:tc>
      </w:tr>
      <w:tr w:rsidR="002C328A" w:rsidTr="002C328A">
        <w:tc>
          <w:tcPr>
            <w:tcW w:w="1496" w:type="dxa"/>
          </w:tcPr>
          <w:p w:rsidR="002C328A" w:rsidRDefault="002C328A" w:rsidP="002C328A">
            <w:pPr>
              <w:pStyle w:val="hnhnh"/>
              <w:ind w:firstLine="0"/>
              <w:jc w:val="both"/>
            </w:pPr>
            <w:r w:rsidRPr="002C328A">
              <w:rPr>
                <w:b/>
                <w:bCs/>
              </w:rPr>
              <w:t>Accessibility</w:t>
            </w:r>
          </w:p>
        </w:tc>
        <w:tc>
          <w:tcPr>
            <w:tcW w:w="3809" w:type="dxa"/>
          </w:tcPr>
          <w:p w:rsidR="002C328A" w:rsidRPr="002C328A" w:rsidRDefault="002C328A" w:rsidP="002C328A">
            <w:pPr>
              <w:pStyle w:val="hnhnh"/>
              <w:jc w:val="left"/>
            </w:pPr>
            <w:r w:rsidRPr="002C328A">
              <w:t>Có thể truy cập tới và sửa đổi một phần của dữ liệu lưu trữ (block cần thiết sửa đổi)</w:t>
            </w:r>
          </w:p>
          <w:p w:rsidR="002C328A" w:rsidRDefault="002C328A" w:rsidP="002C328A">
            <w:pPr>
              <w:pStyle w:val="hnhnh"/>
              <w:ind w:firstLine="0"/>
              <w:jc w:val="left"/>
            </w:pPr>
          </w:p>
        </w:tc>
        <w:tc>
          <w:tcPr>
            <w:tcW w:w="4045" w:type="dxa"/>
          </w:tcPr>
          <w:p w:rsidR="002C328A" w:rsidRPr="002C328A" w:rsidRDefault="002C328A" w:rsidP="002C328A">
            <w:pPr>
              <w:pStyle w:val="hnhnh"/>
              <w:jc w:val="left"/>
            </w:pPr>
            <w:r w:rsidRPr="002C328A">
              <w:t>Phải truy cập tới toàn bộ object mới có thể thay đổi dữ liệu.</w:t>
            </w:r>
          </w:p>
          <w:p w:rsidR="0039296F" w:rsidRPr="002C328A" w:rsidRDefault="0039296F" w:rsidP="00C36AF1">
            <w:pPr>
              <w:pStyle w:val="hnhnh"/>
              <w:numPr>
                <w:ilvl w:val="0"/>
                <w:numId w:val="13"/>
              </w:numPr>
              <w:jc w:val="left"/>
            </w:pPr>
            <w:r w:rsidRPr="002C328A">
              <w:t>với object lớn sẽ gặp vấn đề về hiệu năng</w:t>
            </w:r>
          </w:p>
          <w:p w:rsidR="002C328A" w:rsidRDefault="002C328A" w:rsidP="002C328A">
            <w:pPr>
              <w:pStyle w:val="hnhnh"/>
              <w:ind w:firstLine="0"/>
              <w:jc w:val="left"/>
            </w:pPr>
          </w:p>
        </w:tc>
      </w:tr>
      <w:tr w:rsidR="002C328A" w:rsidTr="002C328A">
        <w:tc>
          <w:tcPr>
            <w:tcW w:w="1496" w:type="dxa"/>
          </w:tcPr>
          <w:p w:rsidR="002C328A" w:rsidRPr="002C328A" w:rsidRDefault="002C328A" w:rsidP="002C328A">
            <w:pPr>
              <w:pStyle w:val="hnhnh"/>
              <w:jc w:val="both"/>
            </w:pPr>
            <w:r w:rsidRPr="002C328A">
              <w:rPr>
                <w:b/>
                <w:bCs/>
              </w:rPr>
              <w:lastRenderedPageBreak/>
              <w:t>Storage data type</w:t>
            </w:r>
          </w:p>
          <w:p w:rsidR="002C328A" w:rsidRDefault="002C328A" w:rsidP="002C328A">
            <w:pPr>
              <w:pStyle w:val="hnhnh"/>
              <w:ind w:firstLine="0"/>
              <w:jc w:val="both"/>
            </w:pPr>
          </w:p>
        </w:tc>
        <w:tc>
          <w:tcPr>
            <w:tcW w:w="3809" w:type="dxa"/>
          </w:tcPr>
          <w:p w:rsidR="002C328A" w:rsidRPr="002C328A" w:rsidRDefault="002C328A" w:rsidP="002C328A">
            <w:pPr>
              <w:pStyle w:val="hnhnh"/>
              <w:jc w:val="left"/>
            </w:pPr>
            <w:r w:rsidRPr="002C328A">
              <w:t>Những dữ liệu có cấu trúc, được truy cập và thay đổi thường xuyên, liên tục.</w:t>
            </w:r>
          </w:p>
          <w:p w:rsidR="002C328A" w:rsidRPr="002C328A" w:rsidRDefault="002C328A" w:rsidP="002C328A">
            <w:pPr>
              <w:pStyle w:val="hnhnh"/>
              <w:jc w:val="left"/>
            </w:pPr>
            <w:r w:rsidRPr="002C328A">
              <w:t>VD: database…</w:t>
            </w:r>
          </w:p>
          <w:p w:rsidR="002C328A" w:rsidRDefault="002C328A" w:rsidP="002C328A">
            <w:pPr>
              <w:pStyle w:val="hnhnh"/>
              <w:ind w:firstLine="0"/>
              <w:jc w:val="left"/>
            </w:pPr>
          </w:p>
        </w:tc>
        <w:tc>
          <w:tcPr>
            <w:tcW w:w="4045" w:type="dxa"/>
          </w:tcPr>
          <w:p w:rsidR="002C328A" w:rsidRPr="002C328A" w:rsidRDefault="002C328A" w:rsidP="002C328A">
            <w:pPr>
              <w:pStyle w:val="hnhnh"/>
              <w:jc w:val="left"/>
            </w:pPr>
            <w:r w:rsidRPr="002C328A">
              <w:t>Dữ liệu tĩnh, không cấu trúc, thường không bị thay đổi.</w:t>
            </w:r>
          </w:p>
          <w:p w:rsidR="002C328A" w:rsidRPr="002C328A" w:rsidRDefault="002C328A" w:rsidP="002C328A">
            <w:pPr>
              <w:pStyle w:val="hnhnh"/>
              <w:jc w:val="left"/>
            </w:pPr>
            <w:r w:rsidRPr="002C328A">
              <w:t>VD: ảnh, video, web content, backup data,…</w:t>
            </w:r>
          </w:p>
          <w:p w:rsidR="002C328A" w:rsidRDefault="002C328A" w:rsidP="002C328A">
            <w:pPr>
              <w:pStyle w:val="hnhnh"/>
              <w:ind w:firstLine="0"/>
              <w:jc w:val="left"/>
            </w:pPr>
          </w:p>
        </w:tc>
      </w:tr>
      <w:tr w:rsidR="002C328A" w:rsidTr="002C328A">
        <w:tc>
          <w:tcPr>
            <w:tcW w:w="1496" w:type="dxa"/>
          </w:tcPr>
          <w:p w:rsidR="002C328A" w:rsidRPr="002C328A" w:rsidRDefault="002C328A" w:rsidP="002C328A">
            <w:pPr>
              <w:pStyle w:val="hnhnh"/>
              <w:jc w:val="both"/>
            </w:pPr>
            <w:r w:rsidRPr="002C328A">
              <w:rPr>
                <w:b/>
                <w:bCs/>
              </w:rPr>
              <w:t>High Availability</w:t>
            </w:r>
          </w:p>
          <w:p w:rsidR="002C328A" w:rsidRDefault="002C328A" w:rsidP="002C328A">
            <w:pPr>
              <w:pStyle w:val="hnhnh"/>
              <w:ind w:firstLine="0"/>
              <w:jc w:val="both"/>
            </w:pPr>
          </w:p>
        </w:tc>
        <w:tc>
          <w:tcPr>
            <w:tcW w:w="3809" w:type="dxa"/>
          </w:tcPr>
          <w:p w:rsidR="002C328A" w:rsidRDefault="002C328A" w:rsidP="002C328A">
            <w:pPr>
              <w:pStyle w:val="hnhnh"/>
              <w:ind w:firstLine="0"/>
              <w:jc w:val="left"/>
            </w:pPr>
            <w:r w:rsidRPr="002C328A">
              <w:t>No</w:t>
            </w:r>
          </w:p>
        </w:tc>
        <w:tc>
          <w:tcPr>
            <w:tcW w:w="4045" w:type="dxa"/>
          </w:tcPr>
          <w:p w:rsidR="002C328A" w:rsidRDefault="002C328A" w:rsidP="002C328A">
            <w:pPr>
              <w:pStyle w:val="hnhnh"/>
              <w:ind w:firstLine="0"/>
              <w:jc w:val="left"/>
            </w:pPr>
            <w:r w:rsidRPr="002C328A">
              <w:t>Yes</w:t>
            </w:r>
          </w:p>
        </w:tc>
      </w:tr>
      <w:tr w:rsidR="002C328A" w:rsidTr="002C328A">
        <w:tc>
          <w:tcPr>
            <w:tcW w:w="1496" w:type="dxa"/>
          </w:tcPr>
          <w:p w:rsidR="002C328A" w:rsidRDefault="002C328A" w:rsidP="002C328A">
            <w:pPr>
              <w:pStyle w:val="hnhnh"/>
              <w:ind w:firstLine="0"/>
              <w:jc w:val="both"/>
            </w:pPr>
            <w:r w:rsidRPr="002C328A">
              <w:rPr>
                <w:b/>
                <w:bCs/>
              </w:rPr>
              <w:t>Scalability</w:t>
            </w:r>
          </w:p>
        </w:tc>
        <w:tc>
          <w:tcPr>
            <w:tcW w:w="3809" w:type="dxa"/>
          </w:tcPr>
          <w:p w:rsidR="002C328A" w:rsidRDefault="002C328A" w:rsidP="002C328A">
            <w:pPr>
              <w:pStyle w:val="hnhnh"/>
              <w:ind w:firstLine="0"/>
              <w:jc w:val="left"/>
            </w:pPr>
            <w:r w:rsidRPr="002C328A">
              <w:t>Low</w:t>
            </w:r>
          </w:p>
        </w:tc>
        <w:tc>
          <w:tcPr>
            <w:tcW w:w="4045" w:type="dxa"/>
          </w:tcPr>
          <w:p w:rsidR="002C328A" w:rsidRDefault="002C328A" w:rsidP="002C328A">
            <w:pPr>
              <w:pStyle w:val="hnhnh"/>
              <w:ind w:firstLine="0"/>
              <w:jc w:val="left"/>
            </w:pPr>
            <w:r w:rsidRPr="002C328A">
              <w:t>High</w:t>
            </w:r>
          </w:p>
        </w:tc>
      </w:tr>
      <w:tr w:rsidR="002C328A" w:rsidTr="002C328A">
        <w:tc>
          <w:tcPr>
            <w:tcW w:w="1496" w:type="dxa"/>
          </w:tcPr>
          <w:p w:rsidR="002C328A" w:rsidRPr="002C328A" w:rsidRDefault="002C328A" w:rsidP="002C328A">
            <w:pPr>
              <w:pStyle w:val="hnhnh"/>
              <w:ind w:firstLine="0"/>
              <w:jc w:val="both"/>
              <w:rPr>
                <w:b/>
                <w:bCs/>
              </w:rPr>
            </w:pPr>
            <w:r>
              <w:rPr>
                <w:b/>
                <w:bCs/>
              </w:rPr>
              <w:t>Structure</w:t>
            </w:r>
          </w:p>
        </w:tc>
        <w:tc>
          <w:tcPr>
            <w:tcW w:w="3809" w:type="dxa"/>
          </w:tcPr>
          <w:p w:rsidR="002C328A" w:rsidRPr="002C328A" w:rsidRDefault="002C328A" w:rsidP="002C328A">
            <w:pPr>
              <w:pStyle w:val="hnhnh"/>
              <w:ind w:firstLine="0"/>
              <w:jc w:val="left"/>
            </w:pPr>
            <w:r>
              <w:t>Yes</w:t>
            </w:r>
          </w:p>
        </w:tc>
        <w:tc>
          <w:tcPr>
            <w:tcW w:w="4045" w:type="dxa"/>
          </w:tcPr>
          <w:p w:rsidR="002C328A" w:rsidRPr="002C328A" w:rsidRDefault="002C328A" w:rsidP="002C328A">
            <w:pPr>
              <w:pStyle w:val="hnhnh"/>
              <w:ind w:firstLine="0"/>
              <w:jc w:val="left"/>
            </w:pPr>
            <w:r>
              <w:t>No</w:t>
            </w:r>
          </w:p>
        </w:tc>
      </w:tr>
    </w:tbl>
    <w:p w:rsidR="002C328A" w:rsidRDefault="002C328A" w:rsidP="002A7C20">
      <w:pPr>
        <w:pStyle w:val="hnhnh"/>
        <w:jc w:val="both"/>
      </w:pPr>
    </w:p>
    <w:p w:rsidR="00352218" w:rsidRDefault="00352218" w:rsidP="00352218">
      <w:pPr>
        <w:pStyle w:val="Heading1"/>
      </w:pPr>
      <w:bookmarkStart w:id="3" w:name="_Toc16502425"/>
      <w:r>
        <w:t>Giới thiệu S3 và Openstack Swift</w:t>
      </w:r>
      <w:bookmarkEnd w:id="3"/>
    </w:p>
    <w:p w:rsidR="00352218" w:rsidRDefault="00352218" w:rsidP="00352218">
      <w:pPr>
        <w:pStyle w:val="Heading2"/>
      </w:pPr>
      <w:bookmarkStart w:id="4" w:name="_Toc16502426"/>
      <w:r>
        <w:t>S3 là gì?</w:t>
      </w:r>
      <w:bookmarkEnd w:id="4"/>
    </w:p>
    <w:p w:rsidR="00352218" w:rsidRDefault="002C328A" w:rsidP="00352218">
      <w:r>
        <w:t xml:space="preserve">S3 (viết tắt của Simple Storage Service) là một dịch vụ object storage được cung cấp bởi Amazon. </w:t>
      </w:r>
      <w:r w:rsidR="006532B8">
        <w:t>S3 cung cấp cho người dùng một tập API để phục vụ cho cho phát triển các ứng dụng, phần mềm của riêng mình. Hình dưới đây thể hiện cách thức quản lý object với S3 interface:</w:t>
      </w:r>
    </w:p>
    <w:p w:rsidR="006532B8" w:rsidRDefault="006532B8" w:rsidP="006532B8">
      <w:pPr>
        <w:pStyle w:val="hnhnh"/>
      </w:pPr>
      <w:r>
        <w:object w:dxaOrig="6060" w:dyaOrig="3046">
          <v:shape id="_x0000_i1027" type="#_x0000_t75" style="width:303pt;height:152pt" o:ole="">
            <v:imagedata r:id="rId14" o:title=""/>
          </v:shape>
          <o:OLEObject Type="Embed" ProgID="Visio.Drawing.15" ShapeID="_x0000_i1027" DrawAspect="Content" ObjectID="_1628581603" r:id="rId15"/>
        </w:object>
      </w:r>
    </w:p>
    <w:p w:rsidR="006532B8" w:rsidRDefault="006532B8" w:rsidP="006532B8">
      <w:pPr>
        <w:pStyle w:val="hnhnh"/>
        <w:jc w:val="both"/>
      </w:pPr>
      <w:r>
        <w:t xml:space="preserve">Với mỗi một S3 account, người dùng sẽ quản lý các Bucket phía dưới. Trong các bucket này chứa object hoặc folder với object bên trong. Như đã nói phía trên thì Object storage không có tính cấu trúc hay phân tầng, nên về bản chất không tồn tại thực thể folder. Folder ở đây được hiển thị tới người dùng chỉ thông qua cách đặt tên cho object. </w:t>
      </w:r>
    </w:p>
    <w:p w:rsidR="006532B8" w:rsidRDefault="006532B8" w:rsidP="006532B8">
      <w:pPr>
        <w:pStyle w:val="hnhnh"/>
        <w:jc w:val="both"/>
      </w:pPr>
      <w:r>
        <w:t>Ví dụ: người dùng muốn một object có tên là meo_tam_the.txt chứa trong thư mục cac_loai_meo thì object này sẽ được đặt tên là cac_loai_meo/meo_tam_the.txt (dấu “/” cũng tồn tại trong tên object).</w:t>
      </w:r>
    </w:p>
    <w:p w:rsidR="00352218" w:rsidRDefault="00352218" w:rsidP="00352218">
      <w:pPr>
        <w:pStyle w:val="Heading2"/>
      </w:pPr>
      <w:bookmarkStart w:id="5" w:name="_Toc16502427"/>
      <w:r>
        <w:t>Module Openstack Swift</w:t>
      </w:r>
      <w:bookmarkEnd w:id="5"/>
    </w:p>
    <w:p w:rsidR="00352218" w:rsidRDefault="006532B8" w:rsidP="00352218">
      <w:r>
        <w:t>Hoàn toàn tương tự như S3, Swift là một module cung cấp dịch vụ object storage được phát triển cho môi trườ</w:t>
      </w:r>
      <w:r w:rsidR="00DC1064">
        <w:t>ng openstack cloud. Swift cũng có riêng một tập API cung cấp cho người dùng sử dụng. Hình dưới đây là cách mà Swift quản lý các object trong hệ thống:</w:t>
      </w:r>
    </w:p>
    <w:p w:rsidR="00DC1064" w:rsidRDefault="00DC1064" w:rsidP="00DC1064">
      <w:pPr>
        <w:pStyle w:val="hnhnh"/>
      </w:pPr>
      <w:r>
        <w:object w:dxaOrig="6060" w:dyaOrig="3046">
          <v:shape id="_x0000_i1028" type="#_x0000_t75" style="width:303pt;height:152pt" o:ole="">
            <v:imagedata r:id="rId16" o:title=""/>
          </v:shape>
          <o:OLEObject Type="Embed" ProgID="Visio.Drawing.15" ShapeID="_x0000_i1028" DrawAspect="Content" ObjectID="_1628581604" r:id="rId17"/>
        </w:object>
      </w:r>
    </w:p>
    <w:p w:rsidR="00352218" w:rsidRDefault="00DC1064" w:rsidP="00584644">
      <w:pPr>
        <w:pStyle w:val="hnhnh"/>
        <w:jc w:val="both"/>
      </w:pPr>
      <w:r>
        <w:t>Thay vì sử dụng khái niệm Bucket thì Swift sử dụng khái niệm Container để chứa các folder/object.</w:t>
      </w:r>
    </w:p>
    <w:p w:rsidR="00352218" w:rsidRDefault="00352218" w:rsidP="00352218">
      <w:pPr>
        <w:pStyle w:val="Heading1"/>
      </w:pPr>
      <w:bookmarkStart w:id="6" w:name="_Toc16502429"/>
      <w:r>
        <w:lastRenderedPageBreak/>
        <w:t>Cung cấp Object Storage với Ceph Backend</w:t>
      </w:r>
      <w:bookmarkEnd w:id="6"/>
    </w:p>
    <w:p w:rsidR="00352218" w:rsidRDefault="00352218" w:rsidP="00352218">
      <w:pPr>
        <w:pStyle w:val="Heading2"/>
      </w:pPr>
      <w:bookmarkStart w:id="7" w:name="_Toc16502430"/>
      <w:r>
        <w:t>Giới thiệu Rados gateway</w:t>
      </w:r>
      <w:bookmarkEnd w:id="7"/>
    </w:p>
    <w:p w:rsidR="00352218" w:rsidRDefault="00DC1064" w:rsidP="00352218">
      <w:r>
        <w:t>Như chúng ta đã biết, Ceph có thể cung cấp cho người dùng 3 loại dịch vụ lưu trữ là:</w:t>
      </w:r>
    </w:p>
    <w:p w:rsidR="00DC1064" w:rsidRDefault="00DC1064" w:rsidP="00C36AF1">
      <w:pPr>
        <w:pStyle w:val="ListParagraph"/>
        <w:numPr>
          <w:ilvl w:val="0"/>
          <w:numId w:val="14"/>
        </w:numPr>
      </w:pPr>
      <w:r>
        <w:t>Rados Block Device (rbd)</w:t>
      </w:r>
    </w:p>
    <w:p w:rsidR="00DC1064" w:rsidRDefault="00DC1064" w:rsidP="00C36AF1">
      <w:pPr>
        <w:pStyle w:val="ListParagraph"/>
        <w:numPr>
          <w:ilvl w:val="0"/>
          <w:numId w:val="14"/>
        </w:numPr>
      </w:pPr>
      <w:r>
        <w:t>Object Storage</w:t>
      </w:r>
    </w:p>
    <w:p w:rsidR="00DC1064" w:rsidRDefault="00DC1064" w:rsidP="00C36AF1">
      <w:pPr>
        <w:pStyle w:val="ListParagraph"/>
        <w:numPr>
          <w:ilvl w:val="0"/>
          <w:numId w:val="14"/>
        </w:numPr>
      </w:pPr>
      <w:r>
        <w:t>Ceph File System (CephFS)</w:t>
      </w:r>
    </w:p>
    <w:p w:rsidR="00DC1064" w:rsidRDefault="00DC1064" w:rsidP="00DC1064">
      <w:r>
        <w:t>Với Ceph Object Storage, người dùng có thể sử dụng dịch vụ lưu trữ này thông qua thành phần Rados Gateway(radosgw).</w:t>
      </w:r>
      <w:r w:rsidR="00881D41">
        <w:t xml:space="preserve"> Rados gateway có vai trò là một HTTP server cung cấp interface cho người dùng sử dụng dịch vụ object storage với storage backend là Ceph.</w:t>
      </w:r>
    </w:p>
    <w:p w:rsidR="00881D41" w:rsidRDefault="00881D41" w:rsidP="00881D41">
      <w:pPr>
        <w:pStyle w:val="hnhnh"/>
      </w:pPr>
      <w:r>
        <w:object w:dxaOrig="6240" w:dyaOrig="7711">
          <v:shape id="_x0000_i1029" type="#_x0000_t75" style="width:312.3pt;height:385.95pt" o:ole="">
            <v:imagedata r:id="rId18" o:title=""/>
          </v:shape>
          <o:OLEObject Type="Embed" ProgID="Visio.Drawing.15" ShapeID="_x0000_i1029" DrawAspect="Content" ObjectID="_1628581605" r:id="rId19"/>
        </w:object>
      </w:r>
    </w:p>
    <w:p w:rsidR="00881D41" w:rsidRDefault="00881D41" w:rsidP="00881D41">
      <w:pPr>
        <w:pStyle w:val="hnhnh"/>
        <w:jc w:val="both"/>
      </w:pPr>
      <w:r>
        <w:lastRenderedPageBreak/>
        <w:t>Về phía Ceph cluster, radosgw sử dụng tập thư viện Librados để giao tiếp với cụm. Còn ở phía người dùng, radosgw tích hợp 2 tập API của S3 và Swift cho phép tùy chọn sử dụ</w:t>
      </w:r>
      <w:r w:rsidR="0064583D">
        <w:t>ng.</w:t>
      </w:r>
    </w:p>
    <w:p w:rsidR="00352218" w:rsidRDefault="00352218" w:rsidP="00352218">
      <w:pPr>
        <w:pStyle w:val="Heading2"/>
      </w:pPr>
      <w:bookmarkStart w:id="8" w:name="_Toc16502431"/>
      <w:r>
        <w:t>Cài đặt Rados Gateway với docker image</w:t>
      </w:r>
      <w:bookmarkEnd w:id="8"/>
    </w:p>
    <w:p w:rsidR="00352218" w:rsidRDefault="004074B3" w:rsidP="00352218">
      <w:r>
        <w:t>Trước khi cài đặt Rados gateway, chúng ta cần phải tải về docker image của ceph-daemon với phiên bản mong muố</w:t>
      </w:r>
      <w:r w:rsidR="00592558">
        <w:t>n:</w:t>
      </w:r>
    </w:p>
    <w:p w:rsidR="00592558" w:rsidRDefault="00592558" w:rsidP="00C36AF1">
      <w:pPr>
        <w:pStyle w:val="ListParagraph"/>
        <w:numPr>
          <w:ilvl w:val="0"/>
          <w:numId w:val="7"/>
        </w:numPr>
      </w:pPr>
      <w:r>
        <w:t>Phiên bản luminous:</w:t>
      </w:r>
    </w:p>
    <w:tbl>
      <w:tblPr>
        <w:tblStyle w:val="TableGrid"/>
        <w:tblW w:w="0" w:type="auto"/>
        <w:tblInd w:w="1008" w:type="dxa"/>
        <w:tblLook w:val="04A0" w:firstRow="1" w:lastRow="0" w:firstColumn="1" w:lastColumn="0" w:noHBand="0" w:noVBand="1"/>
      </w:tblPr>
      <w:tblGrid>
        <w:gridCol w:w="8342"/>
      </w:tblGrid>
      <w:tr w:rsidR="00592558" w:rsidTr="00592558">
        <w:tc>
          <w:tcPr>
            <w:tcW w:w="9350" w:type="dxa"/>
          </w:tcPr>
          <w:p w:rsidR="00592558" w:rsidRDefault="00592558" w:rsidP="00592558">
            <w:pPr>
              <w:pStyle w:val="ListParagraph"/>
              <w:ind w:left="0" w:firstLine="0"/>
            </w:pPr>
            <w:r>
              <w:t xml:space="preserve">$ </w:t>
            </w:r>
            <w:r w:rsidR="0025515E" w:rsidRPr="00592558">
              <w:t>docker pull ceph/daemon</w:t>
            </w:r>
            <w:r w:rsidR="0025515E">
              <w:t>:latest-luminous</w:t>
            </w:r>
          </w:p>
        </w:tc>
      </w:tr>
    </w:tbl>
    <w:p w:rsidR="00592558" w:rsidRDefault="00592558" w:rsidP="00592558">
      <w:pPr>
        <w:pStyle w:val="ListParagraph"/>
        <w:ind w:left="1008" w:firstLine="0"/>
      </w:pPr>
    </w:p>
    <w:p w:rsidR="00592558" w:rsidRDefault="00592558" w:rsidP="00C36AF1">
      <w:pPr>
        <w:pStyle w:val="ListParagraph"/>
        <w:numPr>
          <w:ilvl w:val="0"/>
          <w:numId w:val="7"/>
        </w:numPr>
      </w:pPr>
      <w:r>
        <w:t>Phiên bản mimic:</w:t>
      </w:r>
    </w:p>
    <w:tbl>
      <w:tblPr>
        <w:tblStyle w:val="TableGrid"/>
        <w:tblW w:w="0" w:type="auto"/>
        <w:tblInd w:w="1008" w:type="dxa"/>
        <w:tblLook w:val="04A0" w:firstRow="1" w:lastRow="0" w:firstColumn="1" w:lastColumn="0" w:noHBand="0" w:noVBand="1"/>
      </w:tblPr>
      <w:tblGrid>
        <w:gridCol w:w="8342"/>
      </w:tblGrid>
      <w:tr w:rsidR="00592558" w:rsidTr="00592558">
        <w:tc>
          <w:tcPr>
            <w:tcW w:w="9350" w:type="dxa"/>
          </w:tcPr>
          <w:p w:rsidR="00592558" w:rsidRDefault="0025515E" w:rsidP="00592558">
            <w:pPr>
              <w:pStyle w:val="ListParagraph"/>
              <w:ind w:left="0" w:firstLine="0"/>
            </w:pPr>
            <w:r>
              <w:t xml:space="preserve">$ </w:t>
            </w:r>
            <w:r w:rsidRPr="00592558">
              <w:t>docker pull ceph/daemon</w:t>
            </w:r>
            <w:r>
              <w:t>:latest-mimic</w:t>
            </w:r>
          </w:p>
        </w:tc>
      </w:tr>
    </w:tbl>
    <w:p w:rsidR="00592558" w:rsidRDefault="00592558" w:rsidP="00592558">
      <w:pPr>
        <w:pStyle w:val="ListParagraph"/>
        <w:ind w:left="1008" w:firstLine="0"/>
      </w:pPr>
    </w:p>
    <w:p w:rsidR="00592558" w:rsidRDefault="00592558" w:rsidP="00C36AF1">
      <w:pPr>
        <w:pStyle w:val="ListParagraph"/>
        <w:numPr>
          <w:ilvl w:val="0"/>
          <w:numId w:val="7"/>
        </w:numPr>
      </w:pPr>
      <w:r>
        <w:t>Phiên bản nautilus:</w:t>
      </w:r>
    </w:p>
    <w:tbl>
      <w:tblPr>
        <w:tblStyle w:val="TableGrid"/>
        <w:tblW w:w="0" w:type="auto"/>
        <w:tblInd w:w="1008" w:type="dxa"/>
        <w:tblLook w:val="04A0" w:firstRow="1" w:lastRow="0" w:firstColumn="1" w:lastColumn="0" w:noHBand="0" w:noVBand="1"/>
      </w:tblPr>
      <w:tblGrid>
        <w:gridCol w:w="8342"/>
      </w:tblGrid>
      <w:tr w:rsidR="00592558" w:rsidTr="00592558">
        <w:tc>
          <w:tcPr>
            <w:tcW w:w="9350" w:type="dxa"/>
          </w:tcPr>
          <w:p w:rsidR="00592558" w:rsidRDefault="00592558" w:rsidP="00592558">
            <w:pPr>
              <w:pStyle w:val="ListParagraph"/>
              <w:ind w:left="0" w:firstLine="0"/>
            </w:pPr>
            <w:r>
              <w:t xml:space="preserve">$ </w:t>
            </w:r>
            <w:r w:rsidRPr="00592558">
              <w:t>docker pull ceph/daemon</w:t>
            </w:r>
          </w:p>
        </w:tc>
      </w:tr>
    </w:tbl>
    <w:p w:rsidR="00592558" w:rsidRDefault="00592558" w:rsidP="00592558">
      <w:pPr>
        <w:pStyle w:val="ListParagraph"/>
        <w:ind w:left="1008" w:firstLine="0"/>
      </w:pPr>
    </w:p>
    <w:p w:rsidR="004074B3" w:rsidRDefault="0025515E" w:rsidP="00352218">
      <w:r>
        <w:t>Sau khi đã tải về docker image với phiên bản mong muốn</w:t>
      </w:r>
      <w:r w:rsidR="004074B3">
        <w:t>, tiếp theo sẽ là bước cấu hình cho rados gateway. Rados gateway có thể được cấu hình thông qua hai cách như sau:</w:t>
      </w:r>
    </w:p>
    <w:p w:rsidR="004074B3" w:rsidRDefault="004074B3" w:rsidP="00C36AF1">
      <w:pPr>
        <w:pStyle w:val="ListParagraph"/>
        <w:numPr>
          <w:ilvl w:val="0"/>
          <w:numId w:val="4"/>
        </w:numPr>
      </w:pPr>
      <w:r>
        <w:t>Sử dụng trực tiếp file cấu hình được truyền vào docker container chạy rados gateway (thường là /etc/ceph/ceph.conf</w:t>
      </w:r>
      <w:proofErr w:type="gramStart"/>
      <w:r>
        <w:t>) .</w:t>
      </w:r>
      <w:proofErr w:type="gramEnd"/>
    </w:p>
    <w:p w:rsidR="004074B3" w:rsidRDefault="004074B3" w:rsidP="00C36AF1">
      <w:pPr>
        <w:pStyle w:val="ListParagraph"/>
        <w:numPr>
          <w:ilvl w:val="0"/>
          <w:numId w:val="4"/>
        </w:numPr>
      </w:pPr>
      <w:r>
        <w:t>Rados gateway container lấy các thông số cấu hình từ service etcd. (Cách này được khuyế</w:t>
      </w:r>
      <w:r w:rsidR="0048036D">
        <w:t>n khích dùng</w:t>
      </w:r>
      <w:r>
        <w:t xml:space="preserve"> trong môi trường triển khai).</w:t>
      </w:r>
    </w:p>
    <w:p w:rsidR="004074B3" w:rsidRDefault="004074B3" w:rsidP="004074B3">
      <w:r>
        <w:t>Trong tài liệu này, chúng ta chỉ thực hiện cấu hình cho Rados gateway thông qua dịch vụ etcd. Để cấu hình thông qua etcd, thực hiện theo các bước sau:</w:t>
      </w:r>
    </w:p>
    <w:p w:rsidR="004074B3" w:rsidRDefault="004074B3" w:rsidP="00C36AF1">
      <w:pPr>
        <w:pStyle w:val="ListParagraph"/>
        <w:numPr>
          <w:ilvl w:val="0"/>
          <w:numId w:val="5"/>
        </w:numPr>
      </w:pPr>
      <w:r>
        <w:t>Truy cập tới hệ thống chạy dịch vụ etcd (thông qua SSH, hoặc docker container)</w:t>
      </w:r>
    </w:p>
    <w:p w:rsidR="004074B3" w:rsidRDefault="00592558" w:rsidP="00C36AF1">
      <w:pPr>
        <w:pStyle w:val="ListParagraph"/>
        <w:numPr>
          <w:ilvl w:val="0"/>
          <w:numId w:val="5"/>
        </w:numPr>
      </w:pPr>
      <w:r>
        <w:t>Sử dụng giao diện dòng lệnh điều khiển của etcd thực hiện cấu hình:</w:t>
      </w:r>
    </w:p>
    <w:tbl>
      <w:tblPr>
        <w:tblStyle w:val="TableGrid"/>
        <w:tblW w:w="0" w:type="auto"/>
        <w:tblInd w:w="1008" w:type="dxa"/>
        <w:tblLook w:val="04A0" w:firstRow="1" w:lastRow="0" w:firstColumn="1" w:lastColumn="0" w:noHBand="0" w:noVBand="1"/>
      </w:tblPr>
      <w:tblGrid>
        <w:gridCol w:w="8342"/>
      </w:tblGrid>
      <w:tr w:rsidR="00592558" w:rsidTr="00592558">
        <w:tc>
          <w:tcPr>
            <w:tcW w:w="9350" w:type="dxa"/>
          </w:tcPr>
          <w:p w:rsidR="00592558" w:rsidRDefault="00592558" w:rsidP="00592558">
            <w:r>
              <w:t>$ etcdctl rm /ceph-config/ceph/client_host</w:t>
            </w:r>
          </w:p>
          <w:p w:rsidR="00592558" w:rsidRDefault="00592558" w:rsidP="00592558">
            <w:r>
              <w:lastRenderedPageBreak/>
              <w:t>$ etcdctl mkdir /ceph-config/ceph/client_host</w:t>
            </w:r>
          </w:p>
          <w:p w:rsidR="00592558" w:rsidRDefault="00592558" w:rsidP="00592558">
            <w:r>
              <w:t>$ etcdctl mkdir /ceph-config/ceph/client_host/client.rgw.rgw_hht03_1</w:t>
            </w:r>
          </w:p>
          <w:p w:rsidR="00592558" w:rsidRDefault="00592558" w:rsidP="00592558">
            <w:pPr>
              <w:jc w:val="left"/>
            </w:pPr>
            <w:r>
              <w:t>$ etcdctl update /ceph-config/ceph/client_host/client.rgw.rgw_hht03_1/rgw_frontends "civetweb port=192.168.30.166:7482"</w:t>
            </w:r>
          </w:p>
        </w:tc>
      </w:tr>
    </w:tbl>
    <w:p w:rsidR="00592558" w:rsidRDefault="00592558" w:rsidP="00592558">
      <w:pPr>
        <w:ind w:firstLine="0"/>
      </w:pPr>
      <w:r>
        <w:lastRenderedPageBreak/>
        <w:tab/>
      </w:r>
      <w:r>
        <w:tab/>
        <w:t>Trong đó:</w:t>
      </w:r>
    </w:p>
    <w:p w:rsidR="00592558" w:rsidRDefault="00592558" w:rsidP="00C36AF1">
      <w:pPr>
        <w:pStyle w:val="ListParagraph"/>
        <w:numPr>
          <w:ilvl w:val="0"/>
          <w:numId w:val="6"/>
        </w:numPr>
      </w:pPr>
      <w:r w:rsidRPr="00592558">
        <w:t>rgw_frontends</w:t>
      </w:r>
      <w:r>
        <w:t>: cấu hình địa chỉ, port của radosgw front end.</w:t>
      </w:r>
    </w:p>
    <w:p w:rsidR="00DA768F" w:rsidRDefault="00DA768F" w:rsidP="00C36AF1">
      <w:pPr>
        <w:pStyle w:val="ListParagraph"/>
        <w:numPr>
          <w:ilvl w:val="0"/>
          <w:numId w:val="8"/>
        </w:numPr>
      </w:pPr>
      <w:r>
        <w:t xml:space="preserve">Các trường cấu hình sẵn có dùng cho Rados gateway có thể tìm tại đây: </w:t>
      </w:r>
      <w:hyperlink r:id="rId20" w:history="1">
        <w:r w:rsidRPr="00DA768F">
          <w:rPr>
            <w:rStyle w:val="Hyperlink"/>
          </w:rPr>
          <w:t>https://docs.ceph.com/docs/master/radosgw/config-ref/</w:t>
        </w:r>
      </w:hyperlink>
    </w:p>
    <w:p w:rsidR="00592558" w:rsidRDefault="0025515E" w:rsidP="00592558">
      <w:r>
        <w:t>Khởi chạy rados gateway container với tùy chọn sử dụng etcd làm dịch vụ lưu trữ thông tin cấu hình:</w:t>
      </w:r>
    </w:p>
    <w:tbl>
      <w:tblPr>
        <w:tblStyle w:val="TableGrid"/>
        <w:tblW w:w="0" w:type="auto"/>
        <w:tblLook w:val="04A0" w:firstRow="1" w:lastRow="0" w:firstColumn="1" w:lastColumn="0" w:noHBand="0" w:noVBand="1"/>
      </w:tblPr>
      <w:tblGrid>
        <w:gridCol w:w="9350"/>
      </w:tblGrid>
      <w:tr w:rsidR="0025515E" w:rsidTr="0025515E">
        <w:tc>
          <w:tcPr>
            <w:tcW w:w="9350" w:type="dxa"/>
          </w:tcPr>
          <w:p w:rsidR="0025515E" w:rsidRDefault="0025515E" w:rsidP="0025515E">
            <w:pPr>
              <w:ind w:firstLine="0"/>
            </w:pPr>
            <w:r>
              <w:t>$ docker run --name &lt;radosgw_container_name&gt; -d --net=host \</w:t>
            </w:r>
          </w:p>
          <w:p w:rsidR="0025515E" w:rsidRDefault="0025515E" w:rsidP="0025515E">
            <w:pPr>
              <w:ind w:firstLine="0"/>
            </w:pPr>
            <w:r>
              <w:t xml:space="preserve">    -e KV_TYPE=etcd \</w:t>
            </w:r>
          </w:p>
          <w:p w:rsidR="0025515E" w:rsidRDefault="0025515E" w:rsidP="0025515E">
            <w:pPr>
              <w:ind w:firstLine="0"/>
            </w:pPr>
            <w:r>
              <w:t xml:space="preserve">    -e KV_IP=&lt;etcd_service_ip_address&gt; \</w:t>
            </w:r>
          </w:p>
          <w:p w:rsidR="0025515E" w:rsidRDefault="0025515E" w:rsidP="0025515E">
            <w:pPr>
              <w:ind w:firstLine="0"/>
            </w:pPr>
            <w:r>
              <w:t xml:space="preserve">    -e RGW_NAME=&lt;name_of_radosgw_in_ceph_cluster&gt; \</w:t>
            </w:r>
          </w:p>
          <w:p w:rsidR="0025515E" w:rsidRDefault="0025515E" w:rsidP="0025515E">
            <w:pPr>
              <w:ind w:firstLine="0"/>
            </w:pPr>
            <w:r>
              <w:t xml:space="preserve">    -v /var/lib/ceph/:/var/lib/ceph \</w:t>
            </w:r>
          </w:p>
          <w:p w:rsidR="0025515E" w:rsidRDefault="0025515E" w:rsidP="0025515E">
            <w:pPr>
              <w:ind w:firstLine="0"/>
            </w:pPr>
            <w:r>
              <w:t xml:space="preserve">    </w:t>
            </w:r>
            <w:r w:rsidRPr="0025515E">
              <w:t>ceph/daemon</w:t>
            </w:r>
            <w:r>
              <w:t>:&lt;version_tag&gt;</w:t>
            </w:r>
            <w:r w:rsidRPr="0025515E">
              <w:t xml:space="preserve"> </w:t>
            </w:r>
            <w:r>
              <w:t>rgw</w:t>
            </w:r>
          </w:p>
        </w:tc>
      </w:tr>
    </w:tbl>
    <w:p w:rsidR="0025515E" w:rsidRDefault="0025515E" w:rsidP="00592558">
      <w:r>
        <w:tab/>
        <w:t>Trong đó:</w:t>
      </w:r>
    </w:p>
    <w:p w:rsidR="0025515E" w:rsidRDefault="0025515E" w:rsidP="00C36AF1">
      <w:pPr>
        <w:pStyle w:val="ListParagraph"/>
        <w:numPr>
          <w:ilvl w:val="0"/>
          <w:numId w:val="6"/>
        </w:numPr>
      </w:pPr>
      <w:r>
        <w:t>radosgw_container_name: tên của container chạy dịch vụ radosgw.</w:t>
      </w:r>
    </w:p>
    <w:p w:rsidR="0025515E" w:rsidRDefault="0025515E" w:rsidP="00C36AF1">
      <w:pPr>
        <w:pStyle w:val="ListParagraph"/>
        <w:numPr>
          <w:ilvl w:val="0"/>
          <w:numId w:val="6"/>
        </w:numPr>
      </w:pPr>
      <w:r>
        <w:t>etcd_service_ip_address: địa chỉ IP của dịch vụ etcd.</w:t>
      </w:r>
    </w:p>
    <w:p w:rsidR="0025515E" w:rsidRDefault="0025515E" w:rsidP="00C36AF1">
      <w:pPr>
        <w:pStyle w:val="ListParagraph"/>
        <w:numPr>
          <w:ilvl w:val="0"/>
          <w:numId w:val="6"/>
        </w:numPr>
      </w:pPr>
      <w:r>
        <w:t>name_of_radosgw_in_ceph_cluster: tên của client mà radosgw sẽ sử dụng để giao tiếp với ceph cluster.: tên của client mà radosgw sẽ sử dụng để giao tiếp với ceph cluster.</w:t>
      </w:r>
    </w:p>
    <w:p w:rsidR="0025515E" w:rsidRDefault="0025515E" w:rsidP="00C36AF1">
      <w:pPr>
        <w:pStyle w:val="ListParagraph"/>
        <w:numPr>
          <w:ilvl w:val="0"/>
          <w:numId w:val="6"/>
        </w:numPr>
      </w:pPr>
      <w:r>
        <w:t>version_tag: tag của image tương ứng với phiên bản mong muốn cài đặt.</w:t>
      </w:r>
    </w:p>
    <w:p w:rsidR="00DA768F" w:rsidRDefault="00DA768F" w:rsidP="00DA768F">
      <w:r>
        <w:lastRenderedPageBreak/>
        <w:t>Sau khi docker container của rados gateway hoạt động, truy cập vào trong container và kiểm tra file cấu hình, /etc/ceph/ceph.conf, cấu hình đúng sẽ như sau:</w:t>
      </w:r>
    </w:p>
    <w:p w:rsidR="00DA768F" w:rsidRDefault="00BA4AF6" w:rsidP="00BA4AF6">
      <w:pPr>
        <w:pStyle w:val="hnhnh"/>
      </w:pPr>
      <w:r>
        <w:drawing>
          <wp:inline distT="0" distB="0" distL="0" distR="0" wp14:anchorId="5D11AA9B" wp14:editId="09CAE151">
            <wp:extent cx="40767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1628775"/>
                    </a:xfrm>
                    <a:prstGeom prst="rect">
                      <a:avLst/>
                    </a:prstGeom>
                  </pic:spPr>
                </pic:pic>
              </a:graphicData>
            </a:graphic>
          </wp:inline>
        </w:drawing>
      </w:r>
    </w:p>
    <w:p w:rsidR="0064583D" w:rsidRDefault="0064583D" w:rsidP="0064583D">
      <w:pPr>
        <w:pStyle w:val="Heading2"/>
      </w:pPr>
      <w:r>
        <w:t>Build lại docker image cho Ceph-daemon</w:t>
      </w:r>
    </w:p>
    <w:p w:rsidR="0064583D" w:rsidRDefault="0064583D" w:rsidP="0064583D">
      <w:r>
        <w:t>Trong trường hợp cần sửa đổi Ceph-daemon docker image cho phù hợp với môi trường cài đặt, chúng ta sẽ cần phải build lại image này. Phần này là một ví dụ cho việc build lại docker image ceph-daemon phiên bản luminous.</w:t>
      </w:r>
    </w:p>
    <w:p w:rsidR="004135FD" w:rsidRDefault="004135FD" w:rsidP="0064583D">
      <w:r>
        <w:t>Tạo thư mục build docker image và di chuyển tới thư mục đó:</w:t>
      </w:r>
    </w:p>
    <w:tbl>
      <w:tblPr>
        <w:tblStyle w:val="TableGrid"/>
        <w:tblW w:w="0" w:type="auto"/>
        <w:tblLook w:val="04A0" w:firstRow="1" w:lastRow="0" w:firstColumn="1" w:lastColumn="0" w:noHBand="0" w:noVBand="1"/>
      </w:tblPr>
      <w:tblGrid>
        <w:gridCol w:w="9350"/>
      </w:tblGrid>
      <w:tr w:rsidR="004135FD" w:rsidTr="004135FD">
        <w:tc>
          <w:tcPr>
            <w:tcW w:w="9350" w:type="dxa"/>
          </w:tcPr>
          <w:p w:rsidR="004135FD" w:rsidRDefault="004135FD" w:rsidP="0064583D">
            <w:pPr>
              <w:ind w:firstLine="0"/>
            </w:pPr>
            <w:r>
              <w:t>$ mkdir ceph_luminous_docker_image &amp;&amp; cd ceph_luminous_docker_image</w:t>
            </w:r>
          </w:p>
        </w:tc>
      </w:tr>
    </w:tbl>
    <w:p w:rsidR="004135FD" w:rsidRDefault="004135FD" w:rsidP="004135FD">
      <w:pPr>
        <w:ind w:firstLine="0"/>
      </w:pPr>
      <w:r>
        <w:t xml:space="preserve">     </w:t>
      </w:r>
    </w:p>
    <w:p w:rsidR="0064583D" w:rsidRDefault="004135FD" w:rsidP="004135FD">
      <w:pPr>
        <w:ind w:firstLine="0"/>
      </w:pPr>
      <w:r>
        <w:t xml:space="preserve">    Sau đó </w:t>
      </w:r>
      <w:r w:rsidR="0064583D">
        <w:t xml:space="preserve">tải về source của </w:t>
      </w:r>
      <w:r>
        <w:t>ceph-container với branch latest-</w:t>
      </w:r>
      <w:proofErr w:type="gramStart"/>
      <w:r>
        <w:t>version( lastest</w:t>
      </w:r>
      <w:proofErr w:type="gramEnd"/>
      <w:r>
        <w:t xml:space="preserve"> luminous):</w:t>
      </w:r>
    </w:p>
    <w:tbl>
      <w:tblPr>
        <w:tblStyle w:val="TableGrid"/>
        <w:tblW w:w="0" w:type="auto"/>
        <w:tblLook w:val="04A0" w:firstRow="1" w:lastRow="0" w:firstColumn="1" w:lastColumn="0" w:noHBand="0" w:noVBand="1"/>
      </w:tblPr>
      <w:tblGrid>
        <w:gridCol w:w="9350"/>
      </w:tblGrid>
      <w:tr w:rsidR="004135FD" w:rsidTr="004135FD">
        <w:tc>
          <w:tcPr>
            <w:tcW w:w="9350" w:type="dxa"/>
          </w:tcPr>
          <w:p w:rsidR="004135FD" w:rsidRDefault="004135FD" w:rsidP="0064583D">
            <w:pPr>
              <w:ind w:firstLine="0"/>
            </w:pPr>
            <w:r>
              <w:t xml:space="preserve">$ git clone </w:t>
            </w:r>
            <w:hyperlink r:id="rId22" w:history="1">
              <w:r w:rsidRPr="001D1493">
                <w:rPr>
                  <w:rStyle w:val="Hyperlink"/>
                </w:rPr>
                <w:t>https://github.com/ceph/ceph-container.git</w:t>
              </w:r>
            </w:hyperlink>
            <w:r>
              <w:t xml:space="preserve"> -b latest-version</w:t>
            </w:r>
          </w:p>
        </w:tc>
      </w:tr>
    </w:tbl>
    <w:p w:rsidR="004135FD" w:rsidRDefault="004135FD" w:rsidP="0064583D"/>
    <w:p w:rsidR="004135FD" w:rsidRDefault="004135FD" w:rsidP="0064583D">
      <w:r>
        <w:t xml:space="preserve">Tải về file </w:t>
      </w:r>
      <w:r w:rsidRPr="004135FD">
        <w:t>forego-stable-linux-am</w:t>
      </w:r>
      <w:r>
        <w:t>d64.tgz và đặt ở thư mục hiện tại:</w:t>
      </w:r>
    </w:p>
    <w:tbl>
      <w:tblPr>
        <w:tblStyle w:val="TableGrid"/>
        <w:tblW w:w="0" w:type="auto"/>
        <w:tblLook w:val="04A0" w:firstRow="1" w:lastRow="0" w:firstColumn="1" w:lastColumn="0" w:noHBand="0" w:noVBand="1"/>
      </w:tblPr>
      <w:tblGrid>
        <w:gridCol w:w="9350"/>
      </w:tblGrid>
      <w:tr w:rsidR="004135FD" w:rsidTr="004135FD">
        <w:tc>
          <w:tcPr>
            <w:tcW w:w="9350" w:type="dxa"/>
          </w:tcPr>
          <w:p w:rsidR="004135FD" w:rsidRDefault="004135FD" w:rsidP="004135FD">
            <w:pPr>
              <w:ind w:firstLine="0"/>
            </w:pPr>
            <w:r>
              <w:t xml:space="preserve">$ wget –O </w:t>
            </w:r>
            <w:r w:rsidR="00C0190C">
              <w:t xml:space="preserve">forego-stable-linux-amd64.tgz </w:t>
            </w:r>
            <w:r w:rsidRPr="004135FD">
              <w:t>'https://bin.equinox.io/c/ekMN3bCZFUn/forego-stable-linux-amd64.tgz'</w:t>
            </w:r>
          </w:p>
        </w:tc>
      </w:tr>
    </w:tbl>
    <w:p w:rsidR="004135FD" w:rsidRDefault="004135FD" w:rsidP="004135FD">
      <w:pPr>
        <w:ind w:firstLine="0"/>
      </w:pPr>
    </w:p>
    <w:p w:rsidR="004135FD" w:rsidRDefault="004135FD" w:rsidP="0064583D">
      <w:r>
        <w:lastRenderedPageBreak/>
        <w:t>Tạo file Dockerfile với nội dung như sau:</w:t>
      </w:r>
    </w:p>
    <w:tbl>
      <w:tblPr>
        <w:tblStyle w:val="TableGrid"/>
        <w:tblW w:w="0" w:type="auto"/>
        <w:tblLook w:val="04A0" w:firstRow="1" w:lastRow="0" w:firstColumn="1" w:lastColumn="0" w:noHBand="0" w:noVBand="1"/>
      </w:tblPr>
      <w:tblGrid>
        <w:gridCol w:w="9350"/>
      </w:tblGrid>
      <w:tr w:rsidR="004135FD" w:rsidTr="004135FD">
        <w:tc>
          <w:tcPr>
            <w:tcW w:w="9350" w:type="dxa"/>
          </w:tcPr>
          <w:p w:rsidR="004135FD" w:rsidRDefault="004135FD" w:rsidP="004135FD">
            <w:pPr>
              <w:ind w:firstLine="0"/>
            </w:pPr>
            <w:r>
              <w:t># CEPH DAEMON IMAGE</w:t>
            </w:r>
          </w:p>
          <w:p w:rsidR="004135FD" w:rsidRDefault="004135FD" w:rsidP="004135FD">
            <w:pPr>
              <w:ind w:firstLine="0"/>
            </w:pPr>
            <w:r>
              <w:t># CEPH VERSION: Luminous</w:t>
            </w:r>
          </w:p>
          <w:p w:rsidR="004135FD" w:rsidRDefault="004135FD" w:rsidP="004135FD">
            <w:pPr>
              <w:ind w:firstLine="0"/>
            </w:pPr>
            <w:r>
              <w:t># CEPH VERSION DETAIL: 12.x.x</w:t>
            </w:r>
          </w:p>
          <w:p w:rsidR="004135FD" w:rsidRDefault="004135FD" w:rsidP="004135FD">
            <w:pPr>
              <w:ind w:firstLine="0"/>
            </w:pPr>
          </w:p>
          <w:p w:rsidR="004135FD" w:rsidRDefault="004135FD" w:rsidP="004135FD">
            <w:pPr>
              <w:ind w:firstLine="0"/>
            </w:pPr>
            <w:r>
              <w:t>FROM ubuntu:16.04</w:t>
            </w:r>
          </w:p>
          <w:p w:rsidR="004135FD" w:rsidRDefault="004135FD" w:rsidP="004135FD">
            <w:pPr>
              <w:ind w:firstLine="0"/>
            </w:pPr>
            <w:r>
              <w:t>MAINTAINER hungdh9 "hungdh9@mail.viettel.com"</w:t>
            </w:r>
          </w:p>
          <w:p w:rsidR="004135FD" w:rsidRDefault="004135FD" w:rsidP="004135FD">
            <w:pPr>
              <w:ind w:firstLine="0"/>
            </w:pPr>
          </w:p>
          <w:p w:rsidR="004135FD" w:rsidRDefault="004135FD" w:rsidP="004135FD">
            <w:pPr>
              <w:ind w:firstLine="0"/>
            </w:pPr>
            <w:r>
              <w:t>ENV CEPH_VERSION luminous</w:t>
            </w:r>
          </w:p>
          <w:p w:rsidR="004135FD" w:rsidRDefault="004135FD" w:rsidP="004135FD">
            <w:pPr>
              <w:ind w:firstLine="0"/>
            </w:pPr>
            <w:r>
              <w:t>ENV CONFD_VERSION 0.10.0</w:t>
            </w:r>
          </w:p>
          <w:p w:rsidR="004135FD" w:rsidRDefault="004135FD" w:rsidP="004135FD">
            <w:pPr>
              <w:ind w:firstLine="0"/>
            </w:pPr>
            <w:r>
              <w:t>ENV KUBECTL_VERSION v1.6.0</w:t>
            </w:r>
          </w:p>
          <w:p w:rsidR="004135FD" w:rsidRDefault="004135FD" w:rsidP="004135FD">
            <w:pPr>
              <w:ind w:firstLine="0"/>
            </w:pPr>
          </w:p>
          <w:p w:rsidR="004135FD" w:rsidRDefault="004135FD" w:rsidP="004135FD">
            <w:pPr>
              <w:ind w:firstLine="0"/>
            </w:pPr>
            <w:r>
              <w:t># Install neccessary package</w:t>
            </w:r>
          </w:p>
          <w:p w:rsidR="004135FD" w:rsidRDefault="004135FD" w:rsidP="004135FD">
            <w:pPr>
              <w:ind w:firstLine="0"/>
            </w:pPr>
            <w:r>
              <w:t>RUN apt-get update</w:t>
            </w:r>
          </w:p>
          <w:p w:rsidR="004135FD" w:rsidRDefault="004135FD" w:rsidP="004135FD">
            <w:pPr>
              <w:ind w:firstLine="0"/>
            </w:pPr>
            <w:r>
              <w:t>RUN apt-get install -y ca-certificates</w:t>
            </w:r>
          </w:p>
          <w:p w:rsidR="004135FD" w:rsidRDefault="004135FD" w:rsidP="004135FD">
            <w:pPr>
              <w:ind w:firstLine="0"/>
            </w:pPr>
            <w:r>
              <w:t>RUN apt-get install -y vim net-tools git python-pip</w:t>
            </w:r>
          </w:p>
          <w:p w:rsidR="004135FD" w:rsidRDefault="004135FD" w:rsidP="004135FD">
            <w:pPr>
              <w:ind w:firstLine="0"/>
            </w:pPr>
          </w:p>
          <w:p w:rsidR="004135FD" w:rsidRDefault="004135FD" w:rsidP="004135FD">
            <w:pPr>
              <w:ind w:firstLine="0"/>
            </w:pPr>
            <w:r>
              <w:t>COPY forego-stable-linux-amd64.tgz /forego.tgz</w:t>
            </w:r>
          </w:p>
          <w:p w:rsidR="004135FD" w:rsidRDefault="004135FD" w:rsidP="004135FD">
            <w:pPr>
              <w:ind w:firstLine="0"/>
            </w:pPr>
            <w:r>
              <w:t>RUN mkdir -p /opt/ceph-container/bin/</w:t>
            </w:r>
          </w:p>
          <w:p w:rsidR="004135FD" w:rsidRDefault="004135FD" w:rsidP="004135FD">
            <w:pPr>
              <w:ind w:firstLine="0"/>
            </w:pPr>
          </w:p>
          <w:p w:rsidR="004135FD" w:rsidRDefault="004135FD" w:rsidP="004135FD">
            <w:pPr>
              <w:ind w:firstLine="0"/>
            </w:pPr>
            <w:r>
              <w:lastRenderedPageBreak/>
              <w:t># Packages list</w:t>
            </w:r>
          </w:p>
          <w:p w:rsidR="004135FD" w:rsidRDefault="004135FD" w:rsidP="004135FD">
            <w:pPr>
              <w:ind w:firstLine="0"/>
            </w:pPr>
            <w:r>
              <w:t>ARG PACKAGES="ceph-mon ceph-osd ceph-mds ceph-mgr ceph-base ceph-common radosgw rbd-mirror sharutils etcd s3cmd nfs-ganesha nfs-ganesha-ceph nfs-ganesha-rgw lvm2"</w:t>
            </w:r>
          </w:p>
          <w:p w:rsidR="004135FD" w:rsidRDefault="004135FD" w:rsidP="004135FD">
            <w:pPr>
              <w:ind w:firstLine="0"/>
            </w:pPr>
            <w:r>
              <w:t>ARG PURGES="/var/lib/apt/lists/* /tmp/* /var/tmp/* /usr/lib/{</w:t>
            </w:r>
            <w:proofErr w:type="gramStart"/>
            <w:r>
              <w:t>dracut,locale</w:t>
            </w:r>
            <w:proofErr w:type="gramEnd"/>
            <w:r>
              <w:t>,systemd,udev} /usr/bin/hyperkube /usr/bin/etcd /usr/bin/systemd-analyze /etc/{udev,se</w:t>
            </w:r>
            <w:r w:rsidR="00C0190C">
              <w:t>linux} /usr/lib/{udev,systemd}"</w:t>
            </w:r>
          </w:p>
          <w:p w:rsidR="00C0190C" w:rsidRDefault="00C0190C" w:rsidP="004135FD">
            <w:pPr>
              <w:ind w:firstLine="0"/>
            </w:pPr>
          </w:p>
          <w:p w:rsidR="004135FD" w:rsidRDefault="004135FD" w:rsidP="004135FD">
            <w:pPr>
              <w:ind w:firstLine="0"/>
            </w:pPr>
            <w:r>
              <w:t># Add bootstrap script, ceph defaults key/values for KV store</w:t>
            </w:r>
          </w:p>
          <w:p w:rsidR="004135FD" w:rsidRDefault="004135FD" w:rsidP="004135FD">
            <w:pPr>
              <w:ind w:firstLine="0"/>
            </w:pPr>
            <w:r>
              <w:t>#RUN cd ceph-container &amp;&amp; git checkout -b lastest-version &amp;&amp; cd</w:t>
            </w:r>
            <w:proofErr w:type="gramStart"/>
            <w:r>
              <w:t xml:space="preserve"> ..</w:t>
            </w:r>
            <w:proofErr w:type="gramEnd"/>
          </w:p>
          <w:p w:rsidR="00C0190C" w:rsidRDefault="00C0190C" w:rsidP="004135FD">
            <w:pPr>
              <w:ind w:firstLine="0"/>
            </w:pPr>
            <w:r>
              <w:t>ADD ./ceph-container/src/daemon/</w:t>
            </w:r>
            <w:hyperlink r:id="rId23" w:tooltip="s3cfg" w:history="1">
              <w:r w:rsidRPr="00C0190C">
                <w:t>s3cfg</w:t>
              </w:r>
            </w:hyperlink>
            <w:r>
              <w:t xml:space="preserve"> /root/.s3cfg</w:t>
            </w:r>
          </w:p>
          <w:p w:rsidR="004135FD" w:rsidRDefault="004135FD" w:rsidP="004135FD">
            <w:pPr>
              <w:ind w:firstLine="0"/>
            </w:pPr>
            <w:r>
              <w:t>ADD ./ceph-container/src/daemon/*.sh /</w:t>
            </w:r>
          </w:p>
          <w:p w:rsidR="004135FD" w:rsidRDefault="004135FD" w:rsidP="004135FD">
            <w:pPr>
              <w:ind w:firstLine="0"/>
            </w:pPr>
            <w:r>
              <w:t>ADD ./ceph-container/src/daemon/ceph.defaults /</w:t>
            </w:r>
          </w:p>
          <w:p w:rsidR="004135FD" w:rsidRDefault="004135FD" w:rsidP="004135FD">
            <w:pPr>
              <w:ind w:firstLine="0"/>
            </w:pPr>
            <w:proofErr w:type="gramStart"/>
            <w:r>
              <w:t>ADD .</w:t>
            </w:r>
            <w:proofErr w:type="gramEnd"/>
            <w:r>
              <w:t>/ceph-container/src/daemon/check_zombie_mons.py /</w:t>
            </w:r>
          </w:p>
          <w:p w:rsidR="004135FD" w:rsidRDefault="004135FD" w:rsidP="004135FD">
            <w:pPr>
              <w:ind w:firstLine="0"/>
            </w:pPr>
            <w:proofErr w:type="gramStart"/>
            <w:r>
              <w:t>ADD .</w:t>
            </w:r>
            <w:proofErr w:type="gramEnd"/>
            <w:r>
              <w:t>/ceph-container/src/daemon/osd_scenarios/* /</w:t>
            </w:r>
          </w:p>
          <w:p w:rsidR="004135FD" w:rsidRDefault="004135FD" w:rsidP="004135FD">
            <w:pPr>
              <w:ind w:firstLine="0"/>
            </w:pPr>
            <w:r>
              <w:t>ADD ./ceph-container/src/daemon/entrypoint.sh.in /</w:t>
            </w:r>
          </w:p>
          <w:p w:rsidR="004135FD" w:rsidRDefault="004135FD" w:rsidP="004135FD">
            <w:pPr>
              <w:ind w:firstLine="0"/>
            </w:pPr>
            <w:proofErr w:type="gramStart"/>
            <w:r>
              <w:t>ADD .</w:t>
            </w:r>
            <w:proofErr w:type="gramEnd"/>
            <w:r>
              <w:t>/ceph-container/src/daemon/disabled_scenario /</w:t>
            </w:r>
          </w:p>
          <w:p w:rsidR="00C0190C" w:rsidRDefault="00C0190C" w:rsidP="004135FD">
            <w:pPr>
              <w:ind w:firstLine="0"/>
            </w:pPr>
          </w:p>
          <w:p w:rsidR="004135FD" w:rsidRDefault="004135FD" w:rsidP="004135FD">
            <w:pPr>
              <w:ind w:firstLine="0"/>
            </w:pPr>
            <w:r>
              <w:t># install prerequisites</w:t>
            </w:r>
          </w:p>
          <w:p w:rsidR="004135FD" w:rsidRDefault="004135FD" w:rsidP="004135FD">
            <w:pPr>
              <w:ind w:firstLine="0"/>
            </w:pPr>
            <w:r>
              <w:t>RUN DEBIAN_FRONTEND=noninteractive apt-get update &amp;&amp; apt-get install -y wget unzip uuid-runtime python-setuptools udev dmsetup &amp;&amp; \</w:t>
            </w:r>
          </w:p>
          <w:p w:rsidR="004135FD" w:rsidRDefault="004135FD" w:rsidP="004135FD">
            <w:pPr>
              <w:ind w:firstLine="0"/>
            </w:pPr>
            <w:r>
              <w:t xml:space="preserve">  # Install ceph, ganesha and etcd</w:t>
            </w:r>
          </w:p>
          <w:p w:rsidR="004135FD" w:rsidRDefault="004135FD" w:rsidP="004135FD">
            <w:pPr>
              <w:ind w:firstLine="0"/>
            </w:pPr>
            <w:r>
              <w:t xml:space="preserve">  wget -q -O- 'https://download.ceph.com/keys/release.asc' | apt-key add - &amp;&amp; \</w:t>
            </w:r>
          </w:p>
          <w:p w:rsidR="004135FD" w:rsidRDefault="004135FD" w:rsidP="004135FD">
            <w:pPr>
              <w:ind w:firstLine="0"/>
            </w:pPr>
            <w:r>
              <w:lastRenderedPageBreak/>
              <w:t xml:space="preserve">  echo "deb http://download.ceph.com/debian-$CEPH_VERSION/ xenial main" | tee </w:t>
            </w:r>
            <w:proofErr w:type="gramStart"/>
            <w:r>
              <w:t>/etc/apt/sources.list.d</w:t>
            </w:r>
            <w:proofErr w:type="gramEnd"/>
            <w:r>
              <w:t>/ceph-$CEPH_VERSION.list &amp;&amp; \</w:t>
            </w:r>
          </w:p>
          <w:p w:rsidR="004135FD" w:rsidRDefault="004135FD" w:rsidP="004135FD">
            <w:pPr>
              <w:ind w:firstLine="0"/>
            </w:pPr>
            <w:r>
              <w:t xml:space="preserve">  echo "deb http://download.ceph.com/nfs-ganesha/deb-V2.5-stable/luminous/ xenial main" | tee /etc/apt/sources.list.d/nfs-ganesha.list &amp;&amp; \</w:t>
            </w:r>
          </w:p>
          <w:p w:rsidR="004135FD" w:rsidRDefault="004135FD" w:rsidP="004135FD">
            <w:pPr>
              <w:ind w:firstLine="0"/>
            </w:pPr>
            <w:r>
              <w:t xml:space="preserve">  apt-get update &amp;&amp; apt-get install -</w:t>
            </w:r>
            <w:proofErr w:type="gramStart"/>
            <w:r>
              <w:t>y  --</w:t>
            </w:r>
            <w:proofErr w:type="gramEnd"/>
            <w:r>
              <w:t>no-install-recommends --force-yes $PACKAGES &amp;&amp; \</w:t>
            </w:r>
          </w:p>
          <w:p w:rsidR="004135FD" w:rsidRDefault="004135FD" w:rsidP="004135FD">
            <w:pPr>
              <w:ind w:firstLine="0"/>
            </w:pPr>
            <w:r>
              <w:t xml:space="preserve">  dpkg -s $PACKAGES &amp;&amp; \</w:t>
            </w:r>
          </w:p>
          <w:p w:rsidR="004135FD" w:rsidRDefault="004135FD" w:rsidP="004135FD">
            <w:pPr>
              <w:ind w:firstLine="0"/>
            </w:pPr>
            <w:r>
              <w:t xml:space="preserve">  apt-get clean &amp;&amp; rm -rf $PURGES &amp;&amp; \</w:t>
            </w:r>
          </w:p>
          <w:p w:rsidR="004135FD" w:rsidRDefault="004135FD" w:rsidP="004135FD">
            <w:pPr>
              <w:ind w:firstLine="0"/>
            </w:pPr>
            <w:r>
              <w:t xml:space="preserve">  # Download &amp; install confd</w:t>
            </w:r>
          </w:p>
          <w:p w:rsidR="004135FD" w:rsidRDefault="004135FD" w:rsidP="004135FD">
            <w:pPr>
              <w:ind w:firstLine="0"/>
            </w:pPr>
            <w:r>
              <w:t xml:space="preserve">  wget -O /usr/local/bin/confd "https://github.com/kelseyhightower/confd/releases/download/v${CONFD_VERSION}/confd-${CONFD_VERSION}-linux-amd64" &amp;&amp; \</w:t>
            </w:r>
          </w:p>
          <w:p w:rsidR="004135FD" w:rsidRDefault="004135FD" w:rsidP="004135FD">
            <w:pPr>
              <w:ind w:firstLine="0"/>
            </w:pPr>
            <w:r>
              <w:t xml:space="preserve">  chmod +x /usr/local/bin/confd &amp;&amp; mkdir -p /etc/confd/</w:t>
            </w:r>
            <w:proofErr w:type="gramStart"/>
            <w:r>
              <w:t>conf.d</w:t>
            </w:r>
            <w:proofErr w:type="gramEnd"/>
            <w:r>
              <w:t xml:space="preserve"> &amp;&amp; mkdir -p /etc/confd/templates &amp;&amp; \</w:t>
            </w:r>
          </w:p>
          <w:p w:rsidR="004135FD" w:rsidRDefault="004135FD" w:rsidP="004135FD">
            <w:pPr>
              <w:ind w:firstLine="0"/>
            </w:pPr>
            <w:r>
              <w:t xml:space="preserve">  # Install forego</w:t>
            </w:r>
          </w:p>
          <w:p w:rsidR="004135FD" w:rsidRDefault="004135FD" w:rsidP="004135FD">
            <w:pPr>
              <w:ind w:firstLine="0"/>
            </w:pPr>
            <w:r>
              <w:t xml:space="preserve">  cd /usr/local/bin &amp;&amp; tar xfz /forego.tgz &amp;&amp; chmod +x /usr/local/bin/forego &amp;&amp; rm /forego.tgz &amp;&amp; \</w:t>
            </w:r>
          </w:p>
          <w:p w:rsidR="004135FD" w:rsidRDefault="004135FD" w:rsidP="004135FD">
            <w:pPr>
              <w:ind w:firstLine="0"/>
            </w:pPr>
            <w:r>
              <w:t xml:space="preserve">  # Install kubectl</w:t>
            </w:r>
          </w:p>
          <w:p w:rsidR="004135FD" w:rsidRDefault="004135FD" w:rsidP="004135FD">
            <w:pPr>
              <w:ind w:firstLine="0"/>
            </w:pPr>
            <w:r>
              <w:t xml:space="preserve">  wget -O /usr/local/bin/kubectl "https://storage.googleapis.com/kubernetes-release/release/${KUBECTL_VERSION}/bin/linux/amd64/kubectl" &amp;&amp; \</w:t>
            </w:r>
          </w:p>
          <w:p w:rsidR="004135FD" w:rsidRDefault="004135FD" w:rsidP="004135FD">
            <w:pPr>
              <w:ind w:firstLine="0"/>
            </w:pPr>
            <w:r>
              <w:t xml:space="preserve">  chmod +x /usr/local/bin/kubectl &amp;&amp; \</w:t>
            </w:r>
          </w:p>
          <w:p w:rsidR="004135FD" w:rsidRDefault="004135FD" w:rsidP="004135FD">
            <w:pPr>
              <w:ind w:firstLine="0"/>
            </w:pPr>
            <w:r>
              <w:t xml:space="preserve">  # Cleaning container</w:t>
            </w:r>
          </w:p>
          <w:p w:rsidR="004135FD" w:rsidRDefault="004135FD" w:rsidP="004135FD">
            <w:pPr>
              <w:ind w:firstLine="0"/>
            </w:pPr>
            <w:r>
              <w:t xml:space="preserve">  #bash /clean_container.sh &amp;&amp; rm /clean_container.sh</w:t>
            </w:r>
          </w:p>
          <w:p w:rsidR="004135FD" w:rsidRDefault="004135FD" w:rsidP="004135FD">
            <w:pPr>
              <w:ind w:firstLine="0"/>
            </w:pPr>
            <w:r>
              <w:t xml:space="preserve">  echo hungdh9 bypass clean_container.sh</w:t>
            </w:r>
          </w:p>
          <w:p w:rsidR="004135FD" w:rsidRDefault="004135FD" w:rsidP="004135FD">
            <w:pPr>
              <w:ind w:firstLine="0"/>
            </w:pPr>
          </w:p>
          <w:p w:rsidR="004135FD" w:rsidRDefault="004135FD" w:rsidP="004135FD">
            <w:pPr>
              <w:ind w:firstLine="0"/>
            </w:pPr>
            <w:r>
              <w:t># Modify the entrypoint</w:t>
            </w:r>
          </w:p>
          <w:p w:rsidR="004135FD" w:rsidRDefault="004135FD" w:rsidP="004135FD">
            <w:pPr>
              <w:ind w:firstLine="0"/>
            </w:pPr>
            <w:r>
              <w:t>RUN bash "/generate_entrypoint.sh" &amp;&amp; \</w:t>
            </w:r>
          </w:p>
          <w:p w:rsidR="004135FD" w:rsidRDefault="004135FD" w:rsidP="004135FD">
            <w:pPr>
              <w:ind w:firstLine="0"/>
            </w:pPr>
            <w:r>
              <w:t xml:space="preserve">  rm -f /generate_entrypoint.sh &amp;&amp; \</w:t>
            </w:r>
          </w:p>
          <w:p w:rsidR="004135FD" w:rsidRDefault="004135FD" w:rsidP="004135FD">
            <w:pPr>
              <w:ind w:firstLine="0"/>
            </w:pPr>
            <w:r>
              <w:t xml:space="preserve">  bash -n /*.sh</w:t>
            </w:r>
          </w:p>
          <w:p w:rsidR="004135FD" w:rsidRDefault="004135FD" w:rsidP="004135FD">
            <w:pPr>
              <w:ind w:firstLine="0"/>
            </w:pPr>
          </w:p>
          <w:p w:rsidR="004135FD" w:rsidRDefault="004135FD" w:rsidP="004135FD">
            <w:pPr>
              <w:ind w:firstLine="0"/>
            </w:pPr>
            <w:r>
              <w:t># Add templates for confd</w:t>
            </w:r>
          </w:p>
          <w:p w:rsidR="004135FD" w:rsidRDefault="004135FD" w:rsidP="004135FD">
            <w:pPr>
              <w:ind w:firstLine="0"/>
            </w:pPr>
            <w:proofErr w:type="gramStart"/>
            <w:r>
              <w:t>ADD .</w:t>
            </w:r>
            <w:proofErr w:type="gramEnd"/>
            <w:r>
              <w:t>/ceph-container/src/daemon/confd/templates/* /etc/confd/templates/</w:t>
            </w:r>
          </w:p>
          <w:p w:rsidR="004135FD" w:rsidRDefault="004135FD" w:rsidP="004135FD">
            <w:pPr>
              <w:ind w:firstLine="0"/>
            </w:pPr>
            <w:proofErr w:type="gramStart"/>
            <w:r>
              <w:t>ADD .</w:t>
            </w:r>
            <w:proofErr w:type="gramEnd"/>
            <w:r>
              <w:t>/ceph-container/src/daemon/confd/conf.d/* /etc/confd/conf.d/</w:t>
            </w:r>
          </w:p>
          <w:p w:rsidR="004135FD" w:rsidRDefault="004135FD" w:rsidP="004135FD">
            <w:pPr>
              <w:ind w:firstLine="0"/>
            </w:pPr>
          </w:p>
          <w:p w:rsidR="004135FD" w:rsidRDefault="004135FD" w:rsidP="004135FD">
            <w:pPr>
              <w:ind w:firstLine="0"/>
            </w:pPr>
            <w:r>
              <w:t># Add volumes for Ceph config and data</w:t>
            </w:r>
          </w:p>
          <w:p w:rsidR="004135FD" w:rsidRDefault="004135FD" w:rsidP="004135FD">
            <w:pPr>
              <w:ind w:firstLine="0"/>
            </w:pPr>
            <w:r>
              <w:t>VOLUME ["/etc/ceph","/var/lib/ceph", "/etc/ganesha"]</w:t>
            </w:r>
          </w:p>
          <w:p w:rsidR="004135FD" w:rsidRDefault="004135FD" w:rsidP="004135FD">
            <w:pPr>
              <w:ind w:firstLine="0"/>
            </w:pPr>
          </w:p>
          <w:p w:rsidR="004135FD" w:rsidRDefault="004135FD" w:rsidP="004135FD">
            <w:pPr>
              <w:ind w:firstLine="0"/>
            </w:pPr>
            <w:r>
              <w:t># Execute the entrypoint</w:t>
            </w:r>
          </w:p>
          <w:p w:rsidR="004135FD" w:rsidRDefault="004135FD" w:rsidP="004135FD">
            <w:pPr>
              <w:ind w:firstLine="0"/>
            </w:pPr>
            <w:r>
              <w:t>WORKDIR /</w:t>
            </w:r>
          </w:p>
          <w:p w:rsidR="004135FD" w:rsidRDefault="004135FD" w:rsidP="004135FD">
            <w:pPr>
              <w:ind w:firstLine="0"/>
            </w:pPr>
            <w:r>
              <w:t>ENTRYPOINT ["/entrypoint.sh"]</w:t>
            </w:r>
          </w:p>
          <w:p w:rsidR="004135FD" w:rsidRDefault="004135FD" w:rsidP="004135FD">
            <w:pPr>
              <w:ind w:firstLine="0"/>
            </w:pPr>
            <w:r>
              <w:t>LABEL head=d0e6104</w:t>
            </w:r>
          </w:p>
        </w:tc>
      </w:tr>
    </w:tbl>
    <w:p w:rsidR="004135FD" w:rsidRDefault="004135FD" w:rsidP="004135FD">
      <w:pPr>
        <w:ind w:firstLine="0"/>
      </w:pPr>
    </w:p>
    <w:p w:rsidR="00C0190C" w:rsidRDefault="00C0190C" w:rsidP="004135FD">
      <w:pPr>
        <w:ind w:firstLine="0"/>
      </w:pPr>
      <w:r>
        <w:t xml:space="preserve">    Cuối cùng là thực hiện build và push image tới docker registry:</w:t>
      </w:r>
    </w:p>
    <w:tbl>
      <w:tblPr>
        <w:tblStyle w:val="TableGrid"/>
        <w:tblW w:w="0" w:type="auto"/>
        <w:tblLook w:val="04A0" w:firstRow="1" w:lastRow="0" w:firstColumn="1" w:lastColumn="0" w:noHBand="0" w:noVBand="1"/>
      </w:tblPr>
      <w:tblGrid>
        <w:gridCol w:w="9350"/>
      </w:tblGrid>
      <w:tr w:rsidR="00C0190C" w:rsidTr="00C0190C">
        <w:tc>
          <w:tcPr>
            <w:tcW w:w="9350" w:type="dxa"/>
          </w:tcPr>
          <w:p w:rsidR="00C0190C" w:rsidRDefault="00C0190C" w:rsidP="00C0190C">
            <w:pPr>
              <w:ind w:firstLine="0"/>
              <w:jc w:val="left"/>
            </w:pPr>
            <w:r>
              <w:lastRenderedPageBreak/>
              <w:t>$ docker build -t &lt;image_name&gt;:&lt;image_tag&gt; [--build-arg http_proxy=&lt;proxy_address&gt;:&lt;proxy_port&gt;] [--build-arg https_proxy=&lt;proxy_address&gt;:&lt;proxy_port&gt;</w:t>
            </w:r>
            <w:proofErr w:type="gramStart"/>
            <w:r>
              <w:t>] .</w:t>
            </w:r>
            <w:proofErr w:type="gramEnd"/>
          </w:p>
          <w:p w:rsidR="00C0190C" w:rsidRDefault="00C0190C" w:rsidP="00C0190C">
            <w:pPr>
              <w:ind w:firstLine="0"/>
              <w:jc w:val="left"/>
            </w:pPr>
            <w:r>
              <w:t>$ docker push &lt;image_name&gt;:&lt;image_tag&gt;</w:t>
            </w:r>
          </w:p>
        </w:tc>
      </w:tr>
    </w:tbl>
    <w:p w:rsidR="00C0190C" w:rsidRPr="0064583D" w:rsidRDefault="00C0190C" w:rsidP="004135FD">
      <w:pPr>
        <w:ind w:firstLine="0"/>
      </w:pPr>
    </w:p>
    <w:p w:rsidR="00352218" w:rsidRDefault="00352218" w:rsidP="00352218">
      <w:pPr>
        <w:pStyle w:val="Heading2"/>
      </w:pPr>
      <w:bookmarkStart w:id="9" w:name="_Toc16502432"/>
      <w:r>
        <w:t>Tích hợp Rados Gateway với Keystone</w:t>
      </w:r>
      <w:bookmarkEnd w:id="9"/>
    </w:p>
    <w:p w:rsidR="00135D8F" w:rsidRPr="00135D8F" w:rsidRDefault="00625207" w:rsidP="00135D8F">
      <w:pPr>
        <w:pStyle w:val="Heading3"/>
      </w:pPr>
      <w:bookmarkStart w:id="10" w:name="_Toc16502433"/>
      <w:r>
        <w:t>Xác thực người dùng của Openstack với keystone</w:t>
      </w:r>
      <w:bookmarkEnd w:id="10"/>
    </w:p>
    <w:p w:rsidR="00352218" w:rsidRDefault="00DA768F" w:rsidP="00352218">
      <w:r>
        <w:t xml:space="preserve">Thông thường, rados gateway sẽ tự quản lý user và thực hiện xác thực </w:t>
      </w:r>
      <w:proofErr w:type="gramStart"/>
      <w:r>
        <w:t>user:password</w:t>
      </w:r>
      <w:proofErr w:type="gramEnd"/>
      <w:r>
        <w:t xml:space="preserve"> cho các truy vấn được gửi tới. Để phù hợp với môi trường openstack cloud, Rados gateway có hỗ trợ tùy chọn tích hợp với dịch vụ Keyston. Khi tích hợp với Keystone, mỗi project/tenant của openstack sẽ tương ứng với một user trên Rados gateway.</w:t>
      </w:r>
      <w:r w:rsidR="00A02BB5">
        <w:t xml:space="preserve"> Quá trình xác thực sẽ diễn ra như sau:</w:t>
      </w:r>
    </w:p>
    <w:p w:rsidR="00A02BB5" w:rsidRDefault="00544CD5" w:rsidP="00A02BB5">
      <w:pPr>
        <w:jc w:val="center"/>
      </w:pPr>
      <w:r>
        <w:object w:dxaOrig="8490" w:dyaOrig="3811">
          <v:shape id="_x0000_i1030" type="#_x0000_t75" style="width:424.5pt;height:190.15pt" o:ole="">
            <v:imagedata r:id="rId24" o:title=""/>
          </v:shape>
          <o:OLEObject Type="Embed" ProgID="Visio.Drawing.15" ShapeID="_x0000_i1030" DrawAspect="Content" ObjectID="_1628581606" r:id="rId25"/>
        </w:object>
      </w:r>
    </w:p>
    <w:p w:rsidR="00A02BB5" w:rsidRDefault="00A02BB5" w:rsidP="00C36AF1">
      <w:pPr>
        <w:pStyle w:val="ListParagraph"/>
        <w:numPr>
          <w:ilvl w:val="0"/>
          <w:numId w:val="8"/>
        </w:numPr>
      </w:pPr>
      <w:r>
        <w:t>1: trước khi thực hiện truy vấn tới rados gateway thông qua swift api, user</w:t>
      </w:r>
      <w:r w:rsidR="001E5474">
        <w:t>’s client</w:t>
      </w:r>
      <w:r>
        <w:t xml:space="preserve"> sẽ lấy về token từ Keystone.</w:t>
      </w:r>
    </w:p>
    <w:p w:rsidR="00A02BB5" w:rsidRDefault="00A02BB5" w:rsidP="00C36AF1">
      <w:pPr>
        <w:pStyle w:val="ListParagraph"/>
        <w:numPr>
          <w:ilvl w:val="0"/>
          <w:numId w:val="8"/>
        </w:numPr>
      </w:pPr>
      <w:r>
        <w:t>2: client</w:t>
      </w:r>
      <w:r w:rsidR="001E5474">
        <w:t xml:space="preserve"> gửi truy vấn kèm theo token nhận được tới Rados gateway.</w:t>
      </w:r>
    </w:p>
    <w:p w:rsidR="001E5474" w:rsidRDefault="001E5474" w:rsidP="00C36AF1">
      <w:pPr>
        <w:pStyle w:val="ListParagraph"/>
        <w:numPr>
          <w:ilvl w:val="0"/>
          <w:numId w:val="8"/>
        </w:numPr>
      </w:pPr>
      <w:r>
        <w:t>3: Rados gateway sử dụng API của Keystone để xác thực token mới nhận được.</w:t>
      </w:r>
    </w:p>
    <w:p w:rsidR="001E5474" w:rsidRDefault="001E5474" w:rsidP="00C36AF1">
      <w:pPr>
        <w:pStyle w:val="ListParagraph"/>
        <w:numPr>
          <w:ilvl w:val="0"/>
          <w:numId w:val="8"/>
        </w:numPr>
      </w:pPr>
      <w:r>
        <w:t>4: xác thực token thành công, Rados gateway kiểm tra quyền truy cập của người dùng.</w:t>
      </w:r>
      <w:r w:rsidR="00544CD5">
        <w:t xml:space="preserve"> Thiết lập, cấu hình cho quyền truy cập tài nguyên object storage của người dùng sẽ được trình bày ở phần sau của tài liệu. Cũng tại bước này nếu người dùng tương ứng </w:t>
      </w:r>
      <w:r w:rsidR="00544CD5">
        <w:lastRenderedPageBreak/>
        <w:t>với project của user chưa tồn tại thì Rados gateway sẽ tạo mới một user với id là id của project.</w:t>
      </w:r>
    </w:p>
    <w:p w:rsidR="001E5474" w:rsidRDefault="001E5474" w:rsidP="00C36AF1">
      <w:pPr>
        <w:pStyle w:val="ListParagraph"/>
        <w:numPr>
          <w:ilvl w:val="0"/>
          <w:numId w:val="8"/>
        </w:numPr>
      </w:pPr>
      <w:r>
        <w:t>5: quyền truy cập được chấp thuận, Rados gateway thực hiện các tác vụ được chỉ thị với Ceph backend.</w:t>
      </w:r>
    </w:p>
    <w:p w:rsidR="001E5474" w:rsidRDefault="00544CD5" w:rsidP="001E5474">
      <w:r>
        <w:t>Sau đây là các bước thiết lập cấu hình cho Rados gateway tích hợp với dịch vụ Keystone của Openstack:</w:t>
      </w:r>
    </w:p>
    <w:p w:rsidR="00544CD5" w:rsidRDefault="00544CD5" w:rsidP="00C36AF1">
      <w:pPr>
        <w:pStyle w:val="ListParagraph"/>
        <w:numPr>
          <w:ilvl w:val="0"/>
          <w:numId w:val="9"/>
        </w:numPr>
      </w:pPr>
      <w:r>
        <w:t>Tạo người dùng với role admin cho dịch vụ object storage, nếu dịch vụ Swift đã được cài đặt từ trước thì có thể bỏ qua bước này.</w:t>
      </w:r>
    </w:p>
    <w:tbl>
      <w:tblPr>
        <w:tblStyle w:val="TableGrid"/>
        <w:tblW w:w="0" w:type="auto"/>
        <w:tblInd w:w="1008" w:type="dxa"/>
        <w:tblLook w:val="04A0" w:firstRow="1" w:lastRow="0" w:firstColumn="1" w:lastColumn="0" w:noHBand="0" w:noVBand="1"/>
      </w:tblPr>
      <w:tblGrid>
        <w:gridCol w:w="8342"/>
      </w:tblGrid>
      <w:tr w:rsidR="00544CD5" w:rsidTr="00544CD5">
        <w:tc>
          <w:tcPr>
            <w:tcW w:w="9350" w:type="dxa"/>
          </w:tcPr>
          <w:p w:rsidR="00544CD5" w:rsidRDefault="00544CD5" w:rsidP="00544CD5">
            <w:pPr>
              <w:ind w:firstLine="0"/>
            </w:pPr>
            <w:r>
              <w:t>$ openstack user create --project admin --password secret rgw-sync</w:t>
            </w:r>
          </w:p>
          <w:p w:rsidR="00544CD5" w:rsidRDefault="00544CD5" w:rsidP="00544CD5">
            <w:pPr>
              <w:ind w:firstLine="0"/>
            </w:pPr>
            <w:r>
              <w:t>$ openstack role add --user rgw-sync --project admin admin</w:t>
            </w:r>
          </w:p>
        </w:tc>
      </w:tr>
    </w:tbl>
    <w:p w:rsidR="00544CD5" w:rsidRDefault="00544CD5" w:rsidP="00C36AF1">
      <w:pPr>
        <w:pStyle w:val="ListParagraph"/>
        <w:numPr>
          <w:ilvl w:val="0"/>
          <w:numId w:val="9"/>
        </w:numPr>
      </w:pPr>
      <w:r>
        <w:t>Tạo service cho dịch vụ object storage, nếu dịch vụ Swift đã được cài đặt từ trước thì có thể bỏ qua bước này:</w:t>
      </w:r>
    </w:p>
    <w:tbl>
      <w:tblPr>
        <w:tblStyle w:val="TableGrid"/>
        <w:tblW w:w="0" w:type="auto"/>
        <w:tblInd w:w="1008" w:type="dxa"/>
        <w:tblLook w:val="04A0" w:firstRow="1" w:lastRow="0" w:firstColumn="1" w:lastColumn="0" w:noHBand="0" w:noVBand="1"/>
      </w:tblPr>
      <w:tblGrid>
        <w:gridCol w:w="8342"/>
      </w:tblGrid>
      <w:tr w:rsidR="00544CD5" w:rsidTr="00544CD5">
        <w:tc>
          <w:tcPr>
            <w:tcW w:w="9350" w:type="dxa"/>
          </w:tcPr>
          <w:p w:rsidR="00544CD5" w:rsidRDefault="00544CD5" w:rsidP="00544CD5">
            <w:pPr>
              <w:pStyle w:val="ListParagraph"/>
              <w:ind w:left="0" w:firstLine="0"/>
            </w:pPr>
            <w:r w:rsidRPr="00544CD5">
              <w:t>$ openstack service create --name=swift --description="Swift RadosGW Service" object-store</w:t>
            </w:r>
          </w:p>
        </w:tc>
      </w:tr>
    </w:tbl>
    <w:p w:rsidR="00544CD5" w:rsidRDefault="00544CD5" w:rsidP="00C36AF1">
      <w:pPr>
        <w:pStyle w:val="ListParagraph"/>
        <w:numPr>
          <w:ilvl w:val="0"/>
          <w:numId w:val="9"/>
        </w:numPr>
      </w:pPr>
      <w:r>
        <w:t>Nếu dịch vụ Swift đã được cài đặt từ trước thì cần phải xóa bỏ những endpoint cũ:</w:t>
      </w:r>
    </w:p>
    <w:tbl>
      <w:tblPr>
        <w:tblStyle w:val="TableGrid"/>
        <w:tblW w:w="0" w:type="auto"/>
        <w:tblInd w:w="1008" w:type="dxa"/>
        <w:tblLook w:val="04A0" w:firstRow="1" w:lastRow="0" w:firstColumn="1" w:lastColumn="0" w:noHBand="0" w:noVBand="1"/>
      </w:tblPr>
      <w:tblGrid>
        <w:gridCol w:w="8342"/>
      </w:tblGrid>
      <w:tr w:rsidR="00544CD5" w:rsidTr="00544CD5">
        <w:tc>
          <w:tcPr>
            <w:tcW w:w="9350" w:type="dxa"/>
          </w:tcPr>
          <w:p w:rsidR="00544CD5" w:rsidRDefault="00544CD5" w:rsidP="00544CD5">
            <w:pPr>
              <w:pStyle w:val="ListParagraph"/>
              <w:ind w:left="0" w:firstLine="0"/>
            </w:pPr>
            <w:r>
              <w:t xml:space="preserve">$ openstack endpoint list | grep </w:t>
            </w:r>
            <w:r w:rsidR="000015FE">
              <w:t>swift | awk ‘{print $2}’ | xargs openstack endpoint delete</w:t>
            </w:r>
          </w:p>
        </w:tc>
      </w:tr>
    </w:tbl>
    <w:p w:rsidR="00544CD5" w:rsidRDefault="000015FE" w:rsidP="00C36AF1">
      <w:pPr>
        <w:pStyle w:val="ListParagraph"/>
        <w:numPr>
          <w:ilvl w:val="0"/>
          <w:numId w:val="9"/>
        </w:numPr>
      </w:pPr>
      <w:r>
        <w:t>Tạo endpoint mới cho dịch vụ object storage trỏ tới frontend của Rados gateway:</w:t>
      </w:r>
    </w:p>
    <w:tbl>
      <w:tblPr>
        <w:tblStyle w:val="TableGrid"/>
        <w:tblW w:w="0" w:type="auto"/>
        <w:tblInd w:w="1008" w:type="dxa"/>
        <w:tblLook w:val="04A0" w:firstRow="1" w:lastRow="0" w:firstColumn="1" w:lastColumn="0" w:noHBand="0" w:noVBand="1"/>
      </w:tblPr>
      <w:tblGrid>
        <w:gridCol w:w="8342"/>
      </w:tblGrid>
      <w:tr w:rsidR="000015FE" w:rsidTr="000015FE">
        <w:tc>
          <w:tcPr>
            <w:tcW w:w="9350" w:type="dxa"/>
          </w:tcPr>
          <w:p w:rsidR="000015FE" w:rsidRDefault="000015FE" w:rsidP="000015FE">
            <w:pPr>
              <w:jc w:val="left"/>
            </w:pPr>
            <w:r>
              <w:t>$ openstack endpoint create --region RegionOne swift public http://192.168.30.166:7482/swift/v1</w:t>
            </w:r>
          </w:p>
          <w:p w:rsidR="000015FE" w:rsidRDefault="000015FE" w:rsidP="000015FE">
            <w:pPr>
              <w:jc w:val="left"/>
            </w:pPr>
            <w:r>
              <w:t>$ openstack endpoint create --region RegionOne swift internal http://192.168.30.166:7482/swift/v1</w:t>
            </w:r>
          </w:p>
          <w:p w:rsidR="000015FE" w:rsidRDefault="000015FE" w:rsidP="000015FE">
            <w:pPr>
              <w:jc w:val="left"/>
            </w:pPr>
            <w:r>
              <w:t xml:space="preserve">$ openstack endpoint create --region RegionOne </w:t>
            </w:r>
          </w:p>
          <w:p w:rsidR="000015FE" w:rsidRDefault="000015FE" w:rsidP="000015FE">
            <w:pPr>
              <w:jc w:val="left"/>
            </w:pPr>
            <w:r>
              <w:t>admin http://192.168.30.166:7482/swift/v1</w:t>
            </w:r>
          </w:p>
        </w:tc>
      </w:tr>
    </w:tbl>
    <w:p w:rsidR="000015FE" w:rsidRDefault="000015FE" w:rsidP="00C36AF1">
      <w:pPr>
        <w:pStyle w:val="ListParagraph"/>
        <w:numPr>
          <w:ilvl w:val="0"/>
          <w:numId w:val="9"/>
        </w:numPr>
      </w:pPr>
      <w:r>
        <w:lastRenderedPageBreak/>
        <w:t>Thêm thông số cấu hình cho Rados gateway thông qua etcd:</w:t>
      </w:r>
    </w:p>
    <w:tbl>
      <w:tblPr>
        <w:tblStyle w:val="TableGrid"/>
        <w:tblW w:w="0" w:type="auto"/>
        <w:tblInd w:w="1008" w:type="dxa"/>
        <w:tblLook w:val="04A0" w:firstRow="1" w:lastRow="0" w:firstColumn="1" w:lastColumn="0" w:noHBand="0" w:noVBand="1"/>
      </w:tblPr>
      <w:tblGrid>
        <w:gridCol w:w="8342"/>
      </w:tblGrid>
      <w:tr w:rsidR="000015FE" w:rsidTr="000015FE">
        <w:tc>
          <w:tcPr>
            <w:tcW w:w="9350" w:type="dxa"/>
          </w:tcPr>
          <w:p w:rsidR="000015FE" w:rsidRDefault="000015FE" w:rsidP="000015FE">
            <w:pPr>
              <w:jc w:val="left"/>
            </w:pPr>
            <w:r>
              <w:t>$ etcdctl update /ceph-config/ceph/client_host/client.rgw.rgw_hht03_1/rgw_keystone_api_version 3</w:t>
            </w:r>
          </w:p>
          <w:p w:rsidR="000015FE" w:rsidRDefault="000015FE" w:rsidP="000015FE">
            <w:pPr>
              <w:jc w:val="left"/>
            </w:pPr>
            <w:r>
              <w:t>$ etcdctl update /ceph-config/ceph/client_host/client.rgw.rgw_hht03_1/rgw_keystone_url https://os-controller:35357/v3/</w:t>
            </w:r>
          </w:p>
          <w:p w:rsidR="000015FE" w:rsidRDefault="000015FE" w:rsidP="000015FE">
            <w:pPr>
              <w:jc w:val="left"/>
            </w:pPr>
            <w:r>
              <w:t>$ etcdctl update /ceph-config/ceph/client_host/client.rgw.rgw_hht03_1/rgw_keystone_admin_user rgw-sync</w:t>
            </w:r>
          </w:p>
          <w:p w:rsidR="000015FE" w:rsidRDefault="000015FE" w:rsidP="000015FE">
            <w:pPr>
              <w:jc w:val="left"/>
            </w:pPr>
            <w:r>
              <w:t>$ etcdctl update /ceph-config/ceph/client_host/client.rgw.rgw_hht03_1/rgw_keystone_admin_password secret</w:t>
            </w:r>
          </w:p>
          <w:p w:rsidR="000015FE" w:rsidRDefault="000015FE" w:rsidP="000015FE">
            <w:pPr>
              <w:jc w:val="left"/>
            </w:pPr>
            <w:r>
              <w:t>$ etcdctl update /ceph-config/ceph/client_host/client.rgw.rgw_hht03_1/rgw_keystone_accepted_roles admin</w:t>
            </w:r>
          </w:p>
          <w:p w:rsidR="000015FE" w:rsidRDefault="000015FE" w:rsidP="000015FE">
            <w:pPr>
              <w:jc w:val="left"/>
            </w:pPr>
            <w:r>
              <w:t>$ etcdctl update /ceph-config/ceph/client_host/client.rgw.rgw_hht03_1/rgw_keystone_admin_domain default</w:t>
            </w:r>
          </w:p>
          <w:p w:rsidR="000015FE" w:rsidRDefault="000015FE" w:rsidP="000015FE">
            <w:pPr>
              <w:jc w:val="left"/>
            </w:pPr>
            <w:r>
              <w:t>$ etcdctl update /ceph-config/ceph/client_host/client.rgw.rgw_hht03_1/rgw_keystone_admin_project admin</w:t>
            </w:r>
          </w:p>
          <w:p w:rsidR="000015FE" w:rsidRDefault="000015FE" w:rsidP="000015FE">
            <w:pPr>
              <w:jc w:val="left"/>
            </w:pPr>
            <w:r>
              <w:t>$ etcdctl update /ceph-config/ceph/client_host/client.rgw.rgw_hht03_1/rgw_keystone_token_cache_</w:t>
            </w:r>
            <w:proofErr w:type="gramStart"/>
            <w:r>
              <w:t>size  30</w:t>
            </w:r>
            <w:proofErr w:type="gramEnd"/>
          </w:p>
          <w:p w:rsidR="000015FE" w:rsidRDefault="000015FE" w:rsidP="000015FE">
            <w:pPr>
              <w:jc w:val="left"/>
            </w:pPr>
            <w:r>
              <w:t>$ etcdctl update /ceph-config/ceph/client_host/client.rgw.rgw_hht03_1/rgw_keystone_revocation_interval 0</w:t>
            </w:r>
          </w:p>
          <w:p w:rsidR="000015FE" w:rsidRDefault="000015FE" w:rsidP="000015FE">
            <w:pPr>
              <w:jc w:val="left"/>
            </w:pPr>
            <w:r>
              <w:lastRenderedPageBreak/>
              <w:t>$ etcdctl update /ceph-config/ceph/client_host/client.rgw.rgw_hht03_1/rgw_keystone_verify_ssl true</w:t>
            </w:r>
          </w:p>
          <w:p w:rsidR="000015FE" w:rsidRDefault="000015FE" w:rsidP="000015FE">
            <w:pPr>
              <w:jc w:val="left"/>
            </w:pPr>
            <w:r>
              <w:t>$ etcdctl update /ceph-config/ceph/client_host/client.rgw.rgw_hht03_1/rgw_verify_ssl true</w:t>
            </w:r>
          </w:p>
        </w:tc>
      </w:tr>
    </w:tbl>
    <w:p w:rsidR="000015FE" w:rsidRDefault="000015FE" w:rsidP="000015FE">
      <w:pPr>
        <w:pStyle w:val="ListParagraph"/>
        <w:ind w:left="1008" w:firstLine="0"/>
      </w:pPr>
      <w:r>
        <w:lastRenderedPageBreak/>
        <w:t>Trong đó:</w:t>
      </w:r>
    </w:p>
    <w:p w:rsidR="000015FE" w:rsidRDefault="000015FE" w:rsidP="00C36AF1">
      <w:pPr>
        <w:pStyle w:val="ListParagraph"/>
        <w:numPr>
          <w:ilvl w:val="0"/>
          <w:numId w:val="10"/>
        </w:numPr>
      </w:pPr>
      <w:r w:rsidRPr="000015FE">
        <w:t>rgw_keystone_api_version</w:t>
      </w:r>
      <w:r>
        <w:t>: phiên bản API của keystone được radosgw sử dụng.</w:t>
      </w:r>
    </w:p>
    <w:p w:rsidR="000015FE" w:rsidRDefault="000015FE" w:rsidP="00C36AF1">
      <w:pPr>
        <w:pStyle w:val="ListParagraph"/>
        <w:numPr>
          <w:ilvl w:val="0"/>
          <w:numId w:val="10"/>
        </w:numPr>
      </w:pPr>
      <w:r w:rsidRPr="000015FE">
        <w:t>gw_keystone_url</w:t>
      </w:r>
      <w:r>
        <w:t>: đường dẫn truy cập dịch vụ keystone.</w:t>
      </w:r>
    </w:p>
    <w:p w:rsidR="000015FE" w:rsidRDefault="000015FE" w:rsidP="00C36AF1">
      <w:pPr>
        <w:pStyle w:val="ListParagraph"/>
        <w:numPr>
          <w:ilvl w:val="0"/>
          <w:numId w:val="10"/>
        </w:numPr>
      </w:pPr>
      <w:r w:rsidRPr="000015FE">
        <w:t>rgw_keystone_admin_user</w:t>
      </w:r>
      <w:r>
        <w:t xml:space="preserve">: </w:t>
      </w:r>
      <w:r w:rsidR="00BA4AF6">
        <w:t xml:space="preserve">tên </w:t>
      </w:r>
      <w:r>
        <w:t>ngườ</w:t>
      </w:r>
      <w:r w:rsidR="00BA4AF6">
        <w:t>i dùng openstack với role admin. Người dùng nãy đã được tạo ở bước phía trên.</w:t>
      </w:r>
    </w:p>
    <w:p w:rsidR="00BA4AF6" w:rsidRDefault="00BA4AF6" w:rsidP="00C36AF1">
      <w:pPr>
        <w:pStyle w:val="ListParagraph"/>
        <w:numPr>
          <w:ilvl w:val="0"/>
          <w:numId w:val="10"/>
        </w:numPr>
      </w:pPr>
      <w:r w:rsidRPr="00BA4AF6">
        <w:t>rgw_keystone_admin_password</w:t>
      </w:r>
      <w:r>
        <w:t>: mật khẩu tương ứng với người dùng trên.</w:t>
      </w:r>
    </w:p>
    <w:p w:rsidR="00BA4AF6" w:rsidRDefault="00BA4AF6" w:rsidP="00C36AF1">
      <w:pPr>
        <w:pStyle w:val="ListParagraph"/>
        <w:numPr>
          <w:ilvl w:val="0"/>
          <w:numId w:val="10"/>
        </w:numPr>
      </w:pPr>
      <w:r w:rsidRPr="00BA4AF6">
        <w:t>rgw_keystone_accepted_roles</w:t>
      </w:r>
      <w:r>
        <w:t>: người dùng với các role được khai báo ở trường này sẽ được phép truy cập Rados gateway thông qua Swift API.</w:t>
      </w:r>
    </w:p>
    <w:p w:rsidR="00BA4AF6" w:rsidRDefault="00BA4AF6" w:rsidP="00C36AF1">
      <w:pPr>
        <w:pStyle w:val="ListParagraph"/>
        <w:numPr>
          <w:ilvl w:val="0"/>
          <w:numId w:val="10"/>
        </w:numPr>
      </w:pPr>
      <w:r w:rsidRPr="00BA4AF6">
        <w:t>rgw_keystone_admin_domain</w:t>
      </w:r>
      <w:r>
        <w:t>: thông tin domain của người dùng.</w:t>
      </w:r>
    </w:p>
    <w:p w:rsidR="00BA4AF6" w:rsidRDefault="00BA4AF6" w:rsidP="00C36AF1">
      <w:pPr>
        <w:pStyle w:val="ListParagraph"/>
        <w:numPr>
          <w:ilvl w:val="0"/>
          <w:numId w:val="10"/>
        </w:numPr>
      </w:pPr>
      <w:r w:rsidRPr="00BA4AF6">
        <w:t>rgw_keystone_admin_project</w:t>
      </w:r>
      <w:r>
        <w:t>: project/tenant mà người dùng phía trên thuộc về.</w:t>
      </w:r>
    </w:p>
    <w:p w:rsidR="00BA4AF6" w:rsidRDefault="00BA4AF6" w:rsidP="00C36AF1">
      <w:pPr>
        <w:pStyle w:val="ListParagraph"/>
        <w:numPr>
          <w:ilvl w:val="0"/>
          <w:numId w:val="10"/>
        </w:numPr>
      </w:pPr>
      <w:r w:rsidRPr="00BA4AF6">
        <w:t>rgw_keystone_revocation_interval</w:t>
      </w:r>
      <w:r>
        <w:t>: khoảng thời gian định kỳ mà radosgw sẽ kiểm tra xem token đã bị thu hồi hay chưa.</w:t>
      </w:r>
    </w:p>
    <w:p w:rsidR="00BA4AF6" w:rsidRDefault="00BA4AF6" w:rsidP="00C36AF1">
      <w:pPr>
        <w:pStyle w:val="ListParagraph"/>
        <w:numPr>
          <w:ilvl w:val="0"/>
          <w:numId w:val="10"/>
        </w:numPr>
      </w:pPr>
      <w:r>
        <w:t>rgw_keystone_verify_ssl: trường này xác định xem radosgw có thực hiện xác thực ssl certificate của keystone hay không.</w:t>
      </w:r>
    </w:p>
    <w:p w:rsidR="00BA4AF6" w:rsidRDefault="00BA4AF6" w:rsidP="00C36AF1">
      <w:pPr>
        <w:pStyle w:val="ListParagraph"/>
        <w:numPr>
          <w:ilvl w:val="0"/>
          <w:numId w:val="9"/>
        </w:numPr>
      </w:pPr>
      <w:r>
        <w:t>Sau khi cấu hình xong, thực hiện restart các container đang chạy rados gateway. Kiểm tra file cấu hình sau khi radosgw hoạt động trở lại, file cấu hình đúng sẽ như sau:</w:t>
      </w:r>
    </w:p>
    <w:p w:rsidR="00BA4AF6" w:rsidRDefault="00BA4AF6" w:rsidP="00BA4AF6">
      <w:pPr>
        <w:pStyle w:val="hnhnh"/>
      </w:pPr>
      <w:r>
        <w:lastRenderedPageBreak/>
        <w:drawing>
          <wp:inline distT="0" distB="0" distL="0" distR="0" wp14:anchorId="47328E35" wp14:editId="7986606A">
            <wp:extent cx="485775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750" cy="3943350"/>
                    </a:xfrm>
                    <a:prstGeom prst="rect">
                      <a:avLst/>
                    </a:prstGeom>
                  </pic:spPr>
                </pic:pic>
              </a:graphicData>
            </a:graphic>
          </wp:inline>
        </w:drawing>
      </w:r>
    </w:p>
    <w:p w:rsidR="0048036D" w:rsidRDefault="0048036D" w:rsidP="00C36AF1">
      <w:pPr>
        <w:pStyle w:val="hnhnh"/>
        <w:numPr>
          <w:ilvl w:val="0"/>
          <w:numId w:val="9"/>
        </w:numPr>
        <w:jc w:val="both"/>
      </w:pPr>
      <w:r>
        <w:t>Cuối cùng là thực hiện restart lại container đang chạy radosgw.</w:t>
      </w:r>
    </w:p>
    <w:p w:rsidR="00625207" w:rsidRDefault="00625207" w:rsidP="00625207">
      <w:pPr>
        <w:pStyle w:val="Heading3"/>
      </w:pPr>
      <w:bookmarkStart w:id="11" w:name="_Toc16502434"/>
      <w:r>
        <w:t>Thiết lập kênh truyền SSL giữa Rados gateway và Keystone</w:t>
      </w:r>
      <w:bookmarkEnd w:id="11"/>
    </w:p>
    <w:p w:rsidR="00625207" w:rsidRDefault="006275BD" w:rsidP="00625207">
      <w:r>
        <w:t>Để đảm bảo tính bảo mật cho kênh truyền xác thực giữa Rados gateway và Keystone, việc xác thực SSL được áp dụng.</w:t>
      </w:r>
    </w:p>
    <w:p w:rsidR="006275BD" w:rsidRDefault="006275BD" w:rsidP="006275BD">
      <w:pPr>
        <w:pStyle w:val="hnhnh"/>
      </w:pPr>
      <w:r>
        <w:lastRenderedPageBreak/>
        <w:drawing>
          <wp:inline distT="0" distB="0" distL="0" distR="0" wp14:anchorId="332DC88E" wp14:editId="7E73C7C6">
            <wp:extent cx="5943600" cy="40754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5430"/>
                    </a:xfrm>
                    <a:prstGeom prst="rect">
                      <a:avLst/>
                    </a:prstGeom>
                  </pic:spPr>
                </pic:pic>
              </a:graphicData>
            </a:graphic>
          </wp:inline>
        </w:drawing>
      </w:r>
    </w:p>
    <w:p w:rsidR="006275BD" w:rsidRDefault="006275BD" w:rsidP="006275BD">
      <w:pPr>
        <w:pStyle w:val="hnhnh"/>
        <w:jc w:val="both"/>
      </w:pPr>
      <w:r>
        <w:t>Tương tự như sơ đồ các bước xác thực token giữa Rados gateway và Keystone phía trên, ở đây có thêm một bước số 3: xác thực certificate do keystone gửi tới trước khi mã hóa dữ liệu và gửi tới keystone xác thực.</w:t>
      </w:r>
    </w:p>
    <w:p w:rsidR="00D34E67" w:rsidRDefault="00D34E67" w:rsidP="006275BD">
      <w:pPr>
        <w:pStyle w:val="hnhnh"/>
        <w:jc w:val="both"/>
      </w:pPr>
      <w:r>
        <w:t>Trong quá trình lab hiện tại, các trường cấu hình của radosgw phục vụ cho việc xác thực SSL certificate của keystone không hoạt động. Vì vậy người thực hiện đã viết thêm một webservice đứng giữa keystone và radosgw để thực hiện truy vấn https thay cho radosgw. Webservice này đã được tích hợp để đọc chung file cấu hình với radosgw và được build cùng với ceph-daemon docker image.</w:t>
      </w:r>
      <w:r w:rsidR="00D332C3">
        <w:t xml:space="preserve"> Khi image được chạy thì cả radosgw và webservice đồng thời được khởi chạy.</w:t>
      </w:r>
    </w:p>
    <w:p w:rsidR="00D34E67" w:rsidRDefault="00D332C3" w:rsidP="00D34E67">
      <w:pPr>
        <w:pStyle w:val="hnhnh"/>
      </w:pPr>
      <w:r>
        <w:object w:dxaOrig="9886" w:dyaOrig="4021">
          <v:shape id="_x0000_i1031" type="#_x0000_t75" style="width:467.6pt;height:190.2pt" o:ole="">
            <v:imagedata r:id="rId28" o:title=""/>
          </v:shape>
          <o:OLEObject Type="Embed" ProgID="Visio.Drawing.15" ShapeID="_x0000_i1031" DrawAspect="Content" ObjectID="_1628581607" r:id="rId29"/>
        </w:object>
      </w:r>
    </w:p>
    <w:p w:rsidR="00D332C3" w:rsidRDefault="00D332C3" w:rsidP="00D332C3">
      <w:pPr>
        <w:pStyle w:val="hnhnh"/>
        <w:jc w:val="both"/>
      </w:pPr>
    </w:p>
    <w:p w:rsidR="00D332C3" w:rsidRDefault="00D332C3" w:rsidP="00D332C3">
      <w:pPr>
        <w:pStyle w:val="hnhnh"/>
        <w:jc w:val="both"/>
      </w:pPr>
      <w:r>
        <w:t>Dưới đây là phần cấ</w:t>
      </w:r>
      <w:r w:rsidR="0039296F">
        <w:t>u hình cho radosgw xác thực SSL certificate của</w:t>
      </w:r>
      <w:r>
        <w:t xml:space="preserve"> keystone</w:t>
      </w:r>
      <w:r w:rsidR="002D5853">
        <w:t xml:space="preserve"> thông qua dịch vụ etcd</w:t>
      </w:r>
      <w:r>
        <w:t>:</w:t>
      </w:r>
    </w:p>
    <w:tbl>
      <w:tblPr>
        <w:tblStyle w:val="TableGrid"/>
        <w:tblW w:w="0" w:type="auto"/>
        <w:tblLook w:val="04A0" w:firstRow="1" w:lastRow="0" w:firstColumn="1" w:lastColumn="0" w:noHBand="0" w:noVBand="1"/>
      </w:tblPr>
      <w:tblGrid>
        <w:gridCol w:w="9350"/>
      </w:tblGrid>
      <w:tr w:rsidR="00D332C3" w:rsidTr="00D332C3">
        <w:tc>
          <w:tcPr>
            <w:tcW w:w="9350" w:type="dxa"/>
          </w:tcPr>
          <w:p w:rsidR="00D332C3" w:rsidRDefault="0039296F" w:rsidP="0039296F">
            <w:pPr>
              <w:pStyle w:val="hnhnh"/>
              <w:ind w:firstLine="0"/>
              <w:jc w:val="left"/>
            </w:pPr>
            <w:r>
              <w:t xml:space="preserve">$ </w:t>
            </w:r>
            <w:r w:rsidRPr="0039296F">
              <w:t>etcdctl mk /ceph-config/ceph/client_host/client.rgw.rgw_hht03_1/keystone_cert_path</w:t>
            </w:r>
            <w:r>
              <w:t xml:space="preserve"> </w:t>
            </w:r>
            <w:r w:rsidRPr="0039296F">
              <w:t>/var/lib/ceph/radosgw/openstack.crt</w:t>
            </w:r>
          </w:p>
          <w:p w:rsidR="0039296F" w:rsidRDefault="0039296F" w:rsidP="0039296F">
            <w:pPr>
              <w:pStyle w:val="hnhnh"/>
              <w:ind w:firstLine="0"/>
              <w:jc w:val="left"/>
            </w:pPr>
            <w:r>
              <w:t xml:space="preserve">$ </w:t>
            </w:r>
            <w:r w:rsidRPr="0039296F">
              <w:t xml:space="preserve">etcdctl mk /ceph-config/ceph/client_host/client.rgw.rgw_hht03_1/keystone_endpoint_for_intermediate_keystone </w:t>
            </w:r>
            <w:hyperlink r:id="rId30" w:history="1">
              <w:r w:rsidRPr="001D1493">
                <w:rPr>
                  <w:rStyle w:val="Hyperlink"/>
                </w:rPr>
                <w:t>https://os-controller:35357/v3</w:t>
              </w:r>
            </w:hyperlink>
          </w:p>
          <w:p w:rsidR="0039296F" w:rsidRDefault="0039296F" w:rsidP="0039296F">
            <w:pPr>
              <w:pStyle w:val="hnhnh"/>
              <w:ind w:firstLine="0"/>
              <w:jc w:val="left"/>
            </w:pPr>
            <w:r>
              <w:t xml:space="preserve">$ </w:t>
            </w:r>
            <w:r w:rsidRPr="0039296F">
              <w:t>etcdctl update /ceph-config/ceph/client_host/client.rgw.rgw_hht03_1/rgw_keystone_url http://192.168.30.166:3004/fake_authen</w:t>
            </w:r>
          </w:p>
        </w:tc>
      </w:tr>
    </w:tbl>
    <w:p w:rsidR="00D332C3" w:rsidRDefault="0039296F" w:rsidP="00D332C3">
      <w:pPr>
        <w:pStyle w:val="hnhnh"/>
        <w:jc w:val="both"/>
      </w:pPr>
      <w:r>
        <w:t xml:space="preserve">Trong đó: </w:t>
      </w:r>
    </w:p>
    <w:p w:rsidR="0039296F" w:rsidRDefault="0039296F" w:rsidP="00C36AF1">
      <w:pPr>
        <w:pStyle w:val="hnhnh"/>
        <w:numPr>
          <w:ilvl w:val="0"/>
          <w:numId w:val="9"/>
        </w:numPr>
        <w:jc w:val="both"/>
      </w:pPr>
      <w:r w:rsidRPr="0039296F">
        <w:t>keystone_cert_path</w:t>
      </w:r>
      <w:r>
        <w:t>: đường dẫn tới file cert của keystone bên trong docker image.</w:t>
      </w:r>
    </w:p>
    <w:p w:rsidR="0039296F" w:rsidRDefault="0039296F" w:rsidP="00C36AF1">
      <w:pPr>
        <w:pStyle w:val="hnhnh"/>
        <w:numPr>
          <w:ilvl w:val="0"/>
          <w:numId w:val="9"/>
        </w:numPr>
        <w:jc w:val="both"/>
      </w:pPr>
      <w:r w:rsidRPr="0039296F">
        <w:t>keystone_endpoint_for_intermediate_keystone</w:t>
      </w:r>
      <w:r>
        <w:t>: đường dẫn thực sự tới dịch vụ keystone.</w:t>
      </w:r>
    </w:p>
    <w:p w:rsidR="0039296F" w:rsidRDefault="0039296F" w:rsidP="00C36AF1">
      <w:pPr>
        <w:pStyle w:val="hnhnh"/>
        <w:numPr>
          <w:ilvl w:val="0"/>
          <w:numId w:val="9"/>
        </w:numPr>
        <w:jc w:val="both"/>
      </w:pPr>
      <w:r w:rsidRPr="0039296F">
        <w:t>rgw_keystone_url</w:t>
      </w:r>
      <w:r>
        <w:t xml:space="preserve">: trường cấu hình này giờ đây sẽ trỏ tới địa chỉ truy cập của webservice trung gian. Phần uri hiện tại phải đặt cố định là fake_authen. URL: </w:t>
      </w:r>
      <w:hyperlink w:history="1">
        <w:r w:rsidR="0048036D" w:rsidRPr="001D1493">
          <w:rPr>
            <w:rStyle w:val="Hyperlink"/>
          </w:rPr>
          <w:t>http://&lt;address&gt;:&lt;port&gt;/fake_authen</w:t>
        </w:r>
      </w:hyperlink>
    </w:p>
    <w:p w:rsidR="00D332C3" w:rsidRDefault="0048036D" w:rsidP="0048036D">
      <w:pPr>
        <w:pStyle w:val="hnhnh"/>
        <w:ind w:firstLine="0"/>
        <w:jc w:val="both"/>
      </w:pPr>
      <w:r>
        <w:lastRenderedPageBreak/>
        <w:t xml:space="preserve">    Sau đó thực hiện restart lại container đang chạy radosgw.</w:t>
      </w:r>
    </w:p>
    <w:p w:rsidR="00352218" w:rsidRDefault="001A1057" w:rsidP="001A1057">
      <w:pPr>
        <w:pStyle w:val="Heading1"/>
      </w:pPr>
      <w:bookmarkStart w:id="12" w:name="_Toc16502436"/>
      <w:r>
        <w:t>Sử dụng</w:t>
      </w:r>
      <w:r w:rsidR="00300B5D">
        <w:t xml:space="preserve"> dịch vụ</w:t>
      </w:r>
      <w:r>
        <w:t xml:space="preserve"> Ceph Object Storage thông qua Rados gateway</w:t>
      </w:r>
      <w:bookmarkEnd w:id="12"/>
    </w:p>
    <w:p w:rsidR="00245B74" w:rsidRDefault="00245B74" w:rsidP="00245B74">
      <w:pPr>
        <w:pStyle w:val="Heading2"/>
      </w:pPr>
      <w:r>
        <w:t>Người dùng Openstack cloud</w:t>
      </w:r>
    </w:p>
    <w:p w:rsidR="00B00F1E" w:rsidRPr="00B00F1E" w:rsidRDefault="00B00F1E" w:rsidP="00B00F1E">
      <w:pPr>
        <w:ind w:firstLine="0"/>
      </w:pPr>
      <w:r>
        <w:t xml:space="preserve">    Phần hướng dẫn sử dụng rados gateway đối với người dùng Openstack cloud sau đây chỉ có thể thực hiện được sau khi tích hợp Rados gateway với dịch vụ Keystone (hướng dẫn tại mụ</w:t>
      </w:r>
      <w:r w:rsidR="00CA28EB">
        <w:t>c 3.4</w:t>
      </w:r>
      <w:r>
        <w:t>).</w:t>
      </w:r>
    </w:p>
    <w:p w:rsidR="001A1057" w:rsidRDefault="001A1057" w:rsidP="00245B74">
      <w:pPr>
        <w:pStyle w:val="Heading3"/>
      </w:pPr>
      <w:bookmarkStart w:id="13" w:name="_Toc16502437"/>
      <w:r>
        <w:t>Truy vấn Rados gateway thông qua S3 interface</w:t>
      </w:r>
      <w:bookmarkEnd w:id="13"/>
    </w:p>
    <w:p w:rsidR="001A1057" w:rsidRDefault="00DA3475" w:rsidP="006275BD">
      <w:pPr>
        <w:ind w:firstLine="0"/>
      </w:pPr>
      <w:r>
        <w:t xml:space="preserve">    Nội dung phần này sẽ hướng dẫn truy vấn Rados gateway với S3 interface bằng cách sử dụng tập thư viện Python được xây dựng dựa trên S3 API. Để sử dụng thư viện của các ngôn ngữ</w:t>
      </w:r>
      <w:r w:rsidR="00CA28EB">
        <w:t xml:space="preserve"> khác như C++, C#, Java, Perl, PHP, Ruby </w:t>
      </w:r>
      <w:r>
        <w:t xml:space="preserve">thì có thể tìm hiểu tại đây: </w:t>
      </w:r>
      <w:hyperlink r:id="rId31" w:history="1">
        <w:r w:rsidR="00CA28EB" w:rsidRPr="00CA28EB">
          <w:rPr>
            <w:rStyle w:val="Hyperlink"/>
          </w:rPr>
          <w:t>https://docs.ceph.com/docs/master/radosgw/s3/</w:t>
        </w:r>
      </w:hyperlink>
    </w:p>
    <w:p w:rsidR="00CA28EB" w:rsidRDefault="00CA28EB" w:rsidP="006275BD">
      <w:pPr>
        <w:ind w:firstLine="0"/>
      </w:pPr>
      <w:r>
        <w:t xml:space="preserve">    Cài đặt gói thư viện python sử dụng để truy vấn S3 API:</w:t>
      </w:r>
    </w:p>
    <w:tbl>
      <w:tblPr>
        <w:tblStyle w:val="TableGrid"/>
        <w:tblW w:w="0" w:type="auto"/>
        <w:tblLook w:val="04A0" w:firstRow="1" w:lastRow="0" w:firstColumn="1" w:lastColumn="0" w:noHBand="0" w:noVBand="1"/>
      </w:tblPr>
      <w:tblGrid>
        <w:gridCol w:w="9350"/>
      </w:tblGrid>
      <w:tr w:rsidR="00CA28EB" w:rsidTr="00CA28EB">
        <w:tc>
          <w:tcPr>
            <w:tcW w:w="9350" w:type="dxa"/>
          </w:tcPr>
          <w:p w:rsidR="00CA28EB" w:rsidRDefault="00CA28EB" w:rsidP="006275BD">
            <w:pPr>
              <w:ind w:firstLine="0"/>
            </w:pPr>
            <w:r>
              <w:t xml:space="preserve">$ </w:t>
            </w:r>
            <w:r w:rsidR="008D66B1">
              <w:t>sudo pip install boto</w:t>
            </w:r>
          </w:p>
        </w:tc>
      </w:tr>
    </w:tbl>
    <w:p w:rsidR="00CA28EB" w:rsidRDefault="00CA28EB" w:rsidP="006275BD">
      <w:pPr>
        <w:ind w:firstLine="0"/>
      </w:pPr>
      <w:r>
        <w:t xml:space="preserve">    Vì là người dùng thuộc openstack cloud nên đầu tiên cần phải lấy về thông tin xác thực cho người dùng, bao gồm 2 giá trị là access-key và secret-key.</w:t>
      </w:r>
    </w:p>
    <w:p w:rsidR="00CA28EB" w:rsidRDefault="00CA28EB" w:rsidP="00C36AF1">
      <w:pPr>
        <w:pStyle w:val="ListParagraph"/>
        <w:numPr>
          <w:ilvl w:val="0"/>
          <w:numId w:val="15"/>
        </w:numPr>
      </w:pPr>
      <w:r>
        <w:t>Thiết lập thông tin tài khoản được sử dụng:</w:t>
      </w:r>
    </w:p>
    <w:tbl>
      <w:tblPr>
        <w:tblStyle w:val="TableGrid"/>
        <w:tblW w:w="0" w:type="auto"/>
        <w:tblInd w:w="1008" w:type="dxa"/>
        <w:tblLook w:val="04A0" w:firstRow="1" w:lastRow="0" w:firstColumn="1" w:lastColumn="0" w:noHBand="0" w:noVBand="1"/>
      </w:tblPr>
      <w:tblGrid>
        <w:gridCol w:w="8342"/>
      </w:tblGrid>
      <w:tr w:rsidR="00CA28EB" w:rsidTr="00CA28EB">
        <w:tc>
          <w:tcPr>
            <w:tcW w:w="9350" w:type="dxa"/>
          </w:tcPr>
          <w:p w:rsidR="00CA28EB" w:rsidRDefault="00CA28EB" w:rsidP="00CA28EB">
            <w:pPr>
              <w:jc w:val="left"/>
            </w:pPr>
            <w:r>
              <w:t>$ export OS_PROJECT_DOMAIN_NAME=Default</w:t>
            </w:r>
          </w:p>
          <w:p w:rsidR="00CA28EB" w:rsidRDefault="00CA28EB" w:rsidP="00CA28EB">
            <w:pPr>
              <w:jc w:val="left"/>
            </w:pPr>
            <w:r>
              <w:t>$ export OS_USER_DOMAIN_NAME=Default</w:t>
            </w:r>
          </w:p>
          <w:p w:rsidR="00CA28EB" w:rsidRDefault="00CA28EB" w:rsidP="00CA28EB">
            <w:pPr>
              <w:jc w:val="left"/>
            </w:pPr>
            <w:r>
              <w:t>$ export OS_PROJECT_NAME=admin</w:t>
            </w:r>
          </w:p>
          <w:p w:rsidR="00CA28EB" w:rsidRDefault="00CA28EB" w:rsidP="00CA28EB">
            <w:pPr>
              <w:jc w:val="left"/>
            </w:pPr>
            <w:r>
              <w:t>$ export OS_TENANT_NAME=admin</w:t>
            </w:r>
          </w:p>
          <w:p w:rsidR="00CA28EB" w:rsidRDefault="00CA28EB" w:rsidP="00CA28EB">
            <w:pPr>
              <w:jc w:val="left"/>
            </w:pPr>
            <w:r>
              <w:t>$ export OS_USERNAME=hungdh9</w:t>
            </w:r>
          </w:p>
          <w:p w:rsidR="00CA28EB" w:rsidRDefault="00CA28EB" w:rsidP="00CA28EB">
            <w:pPr>
              <w:jc w:val="left"/>
            </w:pPr>
            <w:r>
              <w:t>$ export OS_PASSWORD=1</w:t>
            </w:r>
          </w:p>
          <w:p w:rsidR="00CA28EB" w:rsidRDefault="00CA28EB" w:rsidP="00CA28EB">
            <w:pPr>
              <w:jc w:val="left"/>
            </w:pPr>
            <w:r>
              <w:t>$ export OS_AUTH_URL=https://os-controller:35357/v3</w:t>
            </w:r>
          </w:p>
          <w:p w:rsidR="00CA28EB" w:rsidRDefault="00CA28EB" w:rsidP="00CA28EB">
            <w:pPr>
              <w:jc w:val="left"/>
            </w:pPr>
            <w:r>
              <w:lastRenderedPageBreak/>
              <w:t>$ export OS_IDENTITY_API_VERSION=3</w:t>
            </w:r>
          </w:p>
          <w:p w:rsidR="00CA28EB" w:rsidRDefault="00CA28EB" w:rsidP="00CA28EB">
            <w:r>
              <w:t>$ export OS_IMAGE_API_VERSION=2</w:t>
            </w:r>
          </w:p>
        </w:tc>
      </w:tr>
    </w:tbl>
    <w:p w:rsidR="00CA28EB" w:rsidRDefault="00CA28EB" w:rsidP="00C36AF1">
      <w:pPr>
        <w:pStyle w:val="ListParagraph"/>
        <w:numPr>
          <w:ilvl w:val="0"/>
          <w:numId w:val="15"/>
        </w:numPr>
      </w:pPr>
      <w:r>
        <w:lastRenderedPageBreak/>
        <w:t>Thực hiện câu lệnh sau với openstack client để lấy về access-key và secret key:</w:t>
      </w:r>
    </w:p>
    <w:tbl>
      <w:tblPr>
        <w:tblStyle w:val="TableGrid"/>
        <w:tblW w:w="0" w:type="auto"/>
        <w:tblInd w:w="1008" w:type="dxa"/>
        <w:tblLook w:val="04A0" w:firstRow="1" w:lastRow="0" w:firstColumn="1" w:lastColumn="0" w:noHBand="0" w:noVBand="1"/>
      </w:tblPr>
      <w:tblGrid>
        <w:gridCol w:w="8342"/>
      </w:tblGrid>
      <w:tr w:rsidR="00CA28EB" w:rsidTr="00CA28EB">
        <w:tc>
          <w:tcPr>
            <w:tcW w:w="9350" w:type="dxa"/>
          </w:tcPr>
          <w:p w:rsidR="00CA28EB" w:rsidRDefault="00CA28EB" w:rsidP="00CA28EB">
            <w:pPr>
              <w:pStyle w:val="ListParagraph"/>
              <w:ind w:left="0" w:firstLine="0"/>
            </w:pPr>
            <w:r>
              <w:t xml:space="preserve">$ </w:t>
            </w:r>
            <w:r w:rsidRPr="00CA28EB">
              <w:t>openstack --os-interface public ec2 credentials create</w:t>
            </w:r>
          </w:p>
        </w:tc>
      </w:tr>
    </w:tbl>
    <w:p w:rsidR="00CA28EB" w:rsidRDefault="00CA28EB" w:rsidP="00CA28EB">
      <w:pPr>
        <w:pStyle w:val="ListParagraph"/>
        <w:ind w:left="1008" w:firstLine="0"/>
      </w:pPr>
      <w:r>
        <w:t>Kết quả trả về:</w:t>
      </w:r>
    </w:p>
    <w:p w:rsidR="00CA28EB" w:rsidRDefault="00CA28EB" w:rsidP="008D66B1">
      <w:pPr>
        <w:pStyle w:val="ListParagraph"/>
        <w:ind w:left="1008" w:firstLine="0"/>
      </w:pPr>
      <w:r>
        <w:rPr>
          <w:noProof/>
        </w:rPr>
        <w:drawing>
          <wp:inline distT="0" distB="0" distL="0" distR="0">
            <wp:extent cx="5336274" cy="73886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2302" cy="745242"/>
                    </a:xfrm>
                    <a:prstGeom prst="rect">
                      <a:avLst/>
                    </a:prstGeom>
                    <a:noFill/>
                    <a:ln>
                      <a:noFill/>
                    </a:ln>
                  </pic:spPr>
                </pic:pic>
              </a:graphicData>
            </a:graphic>
          </wp:inline>
        </w:drawing>
      </w:r>
    </w:p>
    <w:p w:rsidR="008D66B1" w:rsidRDefault="008D66B1" w:rsidP="008D66B1">
      <w:r>
        <w:t>Với access-key và secret-key vừa lấy về, thực hiện truy vấn tới Rados gateway</w:t>
      </w:r>
    </w:p>
    <w:p w:rsidR="008D66B1" w:rsidRDefault="008D66B1" w:rsidP="00C36AF1">
      <w:pPr>
        <w:pStyle w:val="ListParagraph"/>
        <w:numPr>
          <w:ilvl w:val="0"/>
          <w:numId w:val="15"/>
        </w:numPr>
      </w:pPr>
      <w:r>
        <w:t>Khởi tạo kết nối tới rados gateway với đoạn code sau:</w:t>
      </w:r>
    </w:p>
    <w:tbl>
      <w:tblPr>
        <w:tblStyle w:val="TableGrid"/>
        <w:tblW w:w="0" w:type="auto"/>
        <w:tblInd w:w="1008" w:type="dxa"/>
        <w:tblLook w:val="04A0" w:firstRow="1" w:lastRow="0" w:firstColumn="1" w:lastColumn="0" w:noHBand="0" w:noVBand="1"/>
      </w:tblPr>
      <w:tblGrid>
        <w:gridCol w:w="8342"/>
      </w:tblGrid>
      <w:tr w:rsidR="008D66B1" w:rsidTr="008D66B1">
        <w:tc>
          <w:tcPr>
            <w:tcW w:w="9350" w:type="dxa"/>
          </w:tcPr>
          <w:p w:rsidR="008D66B1" w:rsidRDefault="008D66B1" w:rsidP="008D66B1">
            <w:pPr>
              <w:pStyle w:val="ListParagraph"/>
              <w:ind w:left="0" w:firstLine="0"/>
            </w:pPr>
            <w:r>
              <w:t>import boto</w:t>
            </w:r>
          </w:p>
          <w:p w:rsidR="008D66B1" w:rsidRDefault="008D66B1" w:rsidP="008D66B1">
            <w:pPr>
              <w:pStyle w:val="ListParagraph"/>
              <w:ind w:left="0" w:firstLine="0"/>
            </w:pPr>
            <w:r>
              <w:t xml:space="preserve">import </w:t>
            </w:r>
            <w:proofErr w:type="gramStart"/>
            <w:r>
              <w:t>boto.s</w:t>
            </w:r>
            <w:proofErr w:type="gramEnd"/>
            <w:r>
              <w:t>3.connection</w:t>
            </w:r>
          </w:p>
          <w:p w:rsidR="008D66B1" w:rsidRDefault="008D66B1" w:rsidP="008D66B1">
            <w:pPr>
              <w:pStyle w:val="ListParagraph"/>
              <w:ind w:left="0" w:firstLine="0"/>
            </w:pPr>
            <w:r>
              <w:t>access_key = ‘</w:t>
            </w:r>
            <w:r w:rsidRPr="008D66B1">
              <w:t>2101bc8f13f0401e90a3712942b852c4</w:t>
            </w:r>
            <w:r>
              <w:t>’</w:t>
            </w:r>
          </w:p>
          <w:p w:rsidR="008D66B1" w:rsidRDefault="008D66B1" w:rsidP="008D66B1">
            <w:pPr>
              <w:pStyle w:val="ListParagraph"/>
              <w:ind w:left="0" w:firstLine="0"/>
            </w:pPr>
            <w:r>
              <w:t>secret_key = ‘</w:t>
            </w:r>
            <w:r w:rsidRPr="008D66B1">
              <w:t>8c2a53d17f0948318710b930f9aac4e3</w:t>
            </w:r>
            <w:r>
              <w:t>’</w:t>
            </w:r>
          </w:p>
          <w:p w:rsidR="008D66B1" w:rsidRDefault="008D66B1" w:rsidP="008D66B1">
            <w:pPr>
              <w:pStyle w:val="ListParagraph"/>
              <w:ind w:left="0" w:firstLine="0"/>
            </w:pPr>
          </w:p>
          <w:p w:rsidR="008D66B1" w:rsidRDefault="008D66B1" w:rsidP="008D66B1">
            <w:pPr>
              <w:pStyle w:val="ListParagraph"/>
              <w:ind w:left="0" w:firstLine="0"/>
            </w:pPr>
            <w:r w:rsidRPr="008D66B1">
              <w:t xml:space="preserve">conn = </w:t>
            </w:r>
            <w:proofErr w:type="gramStart"/>
            <w:r w:rsidRPr="008D66B1">
              <w:t>boto.connect</w:t>
            </w:r>
            <w:proofErr w:type="gramEnd"/>
            <w:r w:rsidRPr="008D66B1">
              <w:t>_s3(</w:t>
            </w:r>
          </w:p>
          <w:p w:rsidR="008D66B1" w:rsidRDefault="008D66B1" w:rsidP="008D66B1">
            <w:pPr>
              <w:pStyle w:val="ListParagraph"/>
              <w:ind w:left="0" w:firstLine="0"/>
            </w:pPr>
            <w:r>
              <w:t xml:space="preserve">                    </w:t>
            </w:r>
            <w:r w:rsidRPr="008D66B1">
              <w:t>aws_access_key_id = access_key,</w:t>
            </w:r>
          </w:p>
          <w:p w:rsidR="008D66B1" w:rsidRDefault="008D66B1" w:rsidP="008D66B1">
            <w:pPr>
              <w:pStyle w:val="ListParagraph"/>
              <w:ind w:left="0" w:firstLine="0"/>
            </w:pPr>
            <w:r>
              <w:t xml:space="preserve">                    </w:t>
            </w:r>
            <w:r w:rsidRPr="008D66B1">
              <w:t>aws_secret_access_key = secret_key,</w:t>
            </w:r>
          </w:p>
          <w:p w:rsidR="008D66B1" w:rsidRDefault="008D66B1" w:rsidP="008D66B1">
            <w:pPr>
              <w:pStyle w:val="ListParagraph"/>
              <w:ind w:left="0" w:firstLine="0"/>
            </w:pPr>
            <w:r>
              <w:t xml:space="preserve">                    </w:t>
            </w:r>
            <w:r w:rsidR="001B2FC1">
              <w:t>host = '</w:t>
            </w:r>
            <w:r w:rsidR="001B2FC1" w:rsidRPr="001B2FC1">
              <w:t>192.168.30.166</w:t>
            </w:r>
            <w:r w:rsidR="001B2FC1">
              <w:t>'</w:t>
            </w:r>
            <w:r w:rsidRPr="008D66B1">
              <w:t>,</w:t>
            </w:r>
          </w:p>
          <w:p w:rsidR="008D66B1" w:rsidRDefault="008D66B1" w:rsidP="008D66B1">
            <w:pPr>
              <w:pStyle w:val="ListParagraph"/>
              <w:ind w:left="0" w:firstLine="0"/>
            </w:pPr>
            <w:r>
              <w:t xml:space="preserve">                    </w:t>
            </w:r>
            <w:r w:rsidRPr="008D66B1">
              <w:t>is_secure=False,</w:t>
            </w:r>
          </w:p>
          <w:p w:rsidR="008D66B1" w:rsidRDefault="008D66B1" w:rsidP="008D66B1">
            <w:pPr>
              <w:pStyle w:val="ListParagraph"/>
              <w:ind w:left="0" w:firstLine="0"/>
            </w:pPr>
            <w:r>
              <w:t xml:space="preserve">                    </w:t>
            </w:r>
            <w:r w:rsidRPr="008D66B1">
              <w:t xml:space="preserve">calling_format = </w:t>
            </w:r>
            <w:proofErr w:type="gramStart"/>
            <w:r w:rsidRPr="008D66B1">
              <w:t>boto.s</w:t>
            </w:r>
            <w:proofErr w:type="gramEnd"/>
            <w:r w:rsidRPr="008D66B1">
              <w:t>3.connection.OrdinaryCallingFormat(),</w:t>
            </w:r>
          </w:p>
          <w:p w:rsidR="008D66B1" w:rsidRDefault="008D66B1" w:rsidP="008D66B1">
            <w:pPr>
              <w:pStyle w:val="ListParagraph"/>
              <w:ind w:left="0" w:firstLine="0"/>
            </w:pPr>
            <w:r>
              <w:t xml:space="preserve">                    </w:t>
            </w:r>
            <w:r w:rsidR="001B2FC1">
              <w:t>port=7482</w:t>
            </w:r>
            <w:r>
              <w:t>)</w:t>
            </w:r>
          </w:p>
        </w:tc>
      </w:tr>
    </w:tbl>
    <w:p w:rsidR="008D66B1" w:rsidRDefault="001B2FC1" w:rsidP="00C36AF1">
      <w:pPr>
        <w:pStyle w:val="ListParagraph"/>
        <w:numPr>
          <w:ilvl w:val="0"/>
          <w:numId w:val="15"/>
        </w:numPr>
      </w:pPr>
      <w:r>
        <w:t>Tạo một bucket mới và l</w:t>
      </w:r>
      <w:r w:rsidR="008D66B1">
        <w:t>iệt kê các bucket mà tài khoản đang sở hữu:</w:t>
      </w:r>
    </w:p>
    <w:tbl>
      <w:tblPr>
        <w:tblStyle w:val="TableGrid"/>
        <w:tblW w:w="0" w:type="auto"/>
        <w:tblInd w:w="1008" w:type="dxa"/>
        <w:tblLook w:val="04A0" w:firstRow="1" w:lastRow="0" w:firstColumn="1" w:lastColumn="0" w:noHBand="0" w:noVBand="1"/>
      </w:tblPr>
      <w:tblGrid>
        <w:gridCol w:w="8342"/>
      </w:tblGrid>
      <w:tr w:rsidR="008D66B1" w:rsidTr="008D66B1">
        <w:tc>
          <w:tcPr>
            <w:tcW w:w="9350" w:type="dxa"/>
          </w:tcPr>
          <w:p w:rsidR="001B2FC1" w:rsidRDefault="001B2FC1" w:rsidP="008D66B1">
            <w:pPr>
              <w:pStyle w:val="ListParagraph"/>
              <w:ind w:left="0" w:firstLine="0"/>
            </w:pPr>
            <w:r w:rsidRPr="001B2FC1">
              <w:t xml:space="preserve">bucket = </w:t>
            </w:r>
            <w:proofErr w:type="gramStart"/>
            <w:r w:rsidRPr="001B2FC1">
              <w:t>conn.create</w:t>
            </w:r>
            <w:proofErr w:type="gramEnd"/>
            <w:r w:rsidRPr="001B2FC1">
              <w:t>_bucket('</w:t>
            </w:r>
            <w:r>
              <w:t>test-container-</w:t>
            </w:r>
            <w:r w:rsidRPr="001B2FC1">
              <w:t>2')</w:t>
            </w:r>
          </w:p>
          <w:p w:rsidR="008D66B1" w:rsidRDefault="008D66B1" w:rsidP="008D66B1">
            <w:pPr>
              <w:pStyle w:val="ListParagraph"/>
              <w:ind w:left="0" w:firstLine="0"/>
            </w:pPr>
            <w:r w:rsidRPr="008D66B1">
              <w:t>for bucket in conn.get_all_</w:t>
            </w:r>
            <w:proofErr w:type="gramStart"/>
            <w:r w:rsidRPr="008D66B1">
              <w:t>buckets(</w:t>
            </w:r>
            <w:proofErr w:type="gramEnd"/>
            <w:r w:rsidRPr="008D66B1">
              <w:t>):</w:t>
            </w:r>
          </w:p>
          <w:p w:rsidR="008D66B1" w:rsidRDefault="008D66B1" w:rsidP="008D66B1">
            <w:pPr>
              <w:pStyle w:val="ListParagraph"/>
              <w:ind w:left="0" w:firstLine="0"/>
            </w:pPr>
            <w:r>
              <w:t xml:space="preserve">                    </w:t>
            </w:r>
            <w:r w:rsidRPr="008D66B1">
              <w:t>print "{name}\t{created}</w:t>
            </w:r>
            <w:proofErr w:type="gramStart"/>
            <w:r w:rsidRPr="008D66B1">
              <w:t>".format</w:t>
            </w:r>
            <w:proofErr w:type="gramEnd"/>
            <w:r w:rsidRPr="008D66B1">
              <w:t>(</w:t>
            </w:r>
          </w:p>
          <w:p w:rsidR="008D66B1" w:rsidRDefault="008D66B1" w:rsidP="008D66B1">
            <w:pPr>
              <w:pStyle w:val="ListParagraph"/>
              <w:ind w:left="0" w:firstLine="0"/>
            </w:pPr>
            <w:r>
              <w:t xml:space="preserve">                                        </w:t>
            </w:r>
            <w:r w:rsidRPr="008D66B1">
              <w:t>name = bucket.name,</w:t>
            </w:r>
          </w:p>
          <w:p w:rsidR="008D66B1" w:rsidRDefault="008D66B1" w:rsidP="008D66B1">
            <w:pPr>
              <w:pStyle w:val="ListParagraph"/>
              <w:ind w:left="0" w:firstLine="0"/>
            </w:pPr>
            <w:r>
              <w:t xml:space="preserve">                                        </w:t>
            </w:r>
            <w:r w:rsidRPr="008D66B1">
              <w:t>created = bucket.creation_date,</w:t>
            </w:r>
            <w:r>
              <w:t>)</w:t>
            </w:r>
          </w:p>
        </w:tc>
      </w:tr>
    </w:tbl>
    <w:p w:rsidR="008D66B1" w:rsidRDefault="001B2FC1" w:rsidP="008D66B1">
      <w:pPr>
        <w:pStyle w:val="ListParagraph"/>
        <w:ind w:left="1008" w:firstLine="0"/>
      </w:pPr>
      <w:r>
        <w:t>Kết quả trả về như sau:</w:t>
      </w:r>
    </w:p>
    <w:p w:rsidR="001B2FC1" w:rsidRDefault="001B2FC1" w:rsidP="008D66B1">
      <w:pPr>
        <w:pStyle w:val="ListParagraph"/>
        <w:ind w:left="1008" w:firstLine="0"/>
      </w:pPr>
      <w:r>
        <w:rPr>
          <w:noProof/>
        </w:rPr>
        <w:lastRenderedPageBreak/>
        <w:drawing>
          <wp:inline distT="0" distB="0" distL="0" distR="0">
            <wp:extent cx="5377218" cy="13533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8301" cy="1356152"/>
                    </a:xfrm>
                    <a:prstGeom prst="rect">
                      <a:avLst/>
                    </a:prstGeom>
                    <a:noFill/>
                    <a:ln>
                      <a:noFill/>
                    </a:ln>
                  </pic:spPr>
                </pic:pic>
              </a:graphicData>
            </a:graphic>
          </wp:inline>
        </w:drawing>
      </w:r>
    </w:p>
    <w:p w:rsidR="001B2FC1" w:rsidRDefault="001B2FC1" w:rsidP="00C36AF1">
      <w:pPr>
        <w:pStyle w:val="ListParagraph"/>
        <w:numPr>
          <w:ilvl w:val="0"/>
          <w:numId w:val="15"/>
        </w:numPr>
      </w:pPr>
      <w:r>
        <w:t xml:space="preserve">Tạo một object thuộc bucket mới tạo, dữ liệu của object lấy từ nội dung của file </w:t>
      </w:r>
      <w:r w:rsidRPr="001B2FC1">
        <w:rPr>
          <w:i/>
        </w:rPr>
        <w:t>/opt/stack/openrc/admin</w:t>
      </w:r>
      <w:r>
        <w:t>, sau đó liệt kê các object mà bucket sở hữu:</w:t>
      </w:r>
    </w:p>
    <w:tbl>
      <w:tblPr>
        <w:tblStyle w:val="TableGrid"/>
        <w:tblW w:w="0" w:type="auto"/>
        <w:tblInd w:w="1008" w:type="dxa"/>
        <w:tblLook w:val="04A0" w:firstRow="1" w:lastRow="0" w:firstColumn="1" w:lastColumn="0" w:noHBand="0" w:noVBand="1"/>
      </w:tblPr>
      <w:tblGrid>
        <w:gridCol w:w="8342"/>
      </w:tblGrid>
      <w:tr w:rsidR="001B2FC1" w:rsidTr="001B2FC1">
        <w:tc>
          <w:tcPr>
            <w:tcW w:w="9350" w:type="dxa"/>
          </w:tcPr>
          <w:p w:rsidR="001B2FC1" w:rsidRDefault="001B2FC1" w:rsidP="001B2FC1">
            <w:pPr>
              <w:ind w:firstLine="0"/>
            </w:pPr>
            <w:r>
              <w:t>key = bucket.new_key('s3_object_1')</w:t>
            </w:r>
          </w:p>
          <w:p w:rsidR="001B2FC1" w:rsidRDefault="001B2FC1" w:rsidP="001B2FC1">
            <w:pPr>
              <w:ind w:firstLine="0"/>
            </w:pPr>
            <w:r>
              <w:t>key.set_contents_from_filename('/opt/stack/openrc/admin')</w:t>
            </w:r>
          </w:p>
          <w:p w:rsidR="001B2FC1" w:rsidRDefault="001B2FC1" w:rsidP="001B2FC1">
            <w:pPr>
              <w:ind w:firstLine="0"/>
            </w:pPr>
            <w:r>
              <w:t xml:space="preserve">for key in </w:t>
            </w:r>
            <w:proofErr w:type="gramStart"/>
            <w:r>
              <w:t>bucket.list</w:t>
            </w:r>
            <w:proofErr w:type="gramEnd"/>
            <w:r>
              <w:t>():</w:t>
            </w:r>
          </w:p>
          <w:p w:rsidR="001B2FC1" w:rsidRDefault="001B2FC1" w:rsidP="001B2FC1">
            <w:pPr>
              <w:ind w:firstLine="0"/>
            </w:pPr>
            <w:r>
              <w:t xml:space="preserve">        print "{name}\t{size}\t{modified}</w:t>
            </w:r>
            <w:proofErr w:type="gramStart"/>
            <w:r>
              <w:t>".format</w:t>
            </w:r>
            <w:proofErr w:type="gramEnd"/>
            <w:r>
              <w:t>(</w:t>
            </w:r>
          </w:p>
          <w:p w:rsidR="001B2FC1" w:rsidRDefault="001B2FC1" w:rsidP="001B2FC1">
            <w:pPr>
              <w:ind w:firstLine="0"/>
            </w:pPr>
            <w:r>
              <w:t xml:space="preserve">                name = key.name,</w:t>
            </w:r>
          </w:p>
          <w:p w:rsidR="001B2FC1" w:rsidRDefault="001B2FC1" w:rsidP="001B2FC1">
            <w:pPr>
              <w:ind w:firstLine="0"/>
            </w:pPr>
            <w:r>
              <w:t xml:space="preserve">                size = </w:t>
            </w:r>
            <w:proofErr w:type="gramStart"/>
            <w:r>
              <w:t>key.size</w:t>
            </w:r>
            <w:proofErr w:type="gramEnd"/>
            <w:r>
              <w:t>,</w:t>
            </w:r>
          </w:p>
          <w:p w:rsidR="001B2FC1" w:rsidRDefault="001B2FC1" w:rsidP="001B2FC1">
            <w:pPr>
              <w:ind w:firstLine="0"/>
            </w:pPr>
            <w:r>
              <w:t xml:space="preserve">                modified = </w:t>
            </w:r>
            <w:proofErr w:type="gramStart"/>
            <w:r>
              <w:t>key.last</w:t>
            </w:r>
            <w:proofErr w:type="gramEnd"/>
            <w:r>
              <w:t>_modified,</w:t>
            </w:r>
          </w:p>
          <w:p w:rsidR="001B2FC1" w:rsidRDefault="001B2FC1" w:rsidP="001B2FC1">
            <w:pPr>
              <w:ind w:firstLine="0"/>
            </w:pPr>
            <w:r>
              <w:t xml:space="preserve">                )</w:t>
            </w:r>
          </w:p>
        </w:tc>
      </w:tr>
    </w:tbl>
    <w:p w:rsidR="001B2FC1" w:rsidRDefault="001B2FC1" w:rsidP="001B2FC1">
      <w:pPr>
        <w:pStyle w:val="ListParagraph"/>
        <w:ind w:left="1008" w:firstLine="0"/>
      </w:pPr>
      <w:r>
        <w:t>Kết quả trả về:</w:t>
      </w:r>
    </w:p>
    <w:p w:rsidR="001B2FC1" w:rsidRDefault="001B2FC1" w:rsidP="001B2FC1">
      <w:pPr>
        <w:pStyle w:val="ListParagraph"/>
        <w:ind w:left="1008" w:firstLine="0"/>
      </w:pPr>
      <w:r>
        <w:rPr>
          <w:noProof/>
        </w:rPr>
        <w:drawing>
          <wp:inline distT="0" distB="0" distL="0" distR="0">
            <wp:extent cx="5310987" cy="2067636"/>
            <wp:effectExtent l="0" t="0" r="444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7130" cy="2073921"/>
                    </a:xfrm>
                    <a:prstGeom prst="rect">
                      <a:avLst/>
                    </a:prstGeom>
                    <a:noFill/>
                    <a:ln>
                      <a:noFill/>
                    </a:ln>
                  </pic:spPr>
                </pic:pic>
              </a:graphicData>
            </a:graphic>
          </wp:inline>
        </w:drawing>
      </w:r>
    </w:p>
    <w:p w:rsidR="00A877A4" w:rsidRDefault="00A877A4" w:rsidP="00A877A4">
      <w:r>
        <w:lastRenderedPageBreak/>
        <w:t>Trên đây là một số ví dụ thao tác với bucket, object bằng cách sử dụng tập thư viện Python boto. Để tìm hiểu thêm về thư viện boto, người dùng có thể xem tại đây:</w:t>
      </w:r>
    </w:p>
    <w:p w:rsidR="00A877A4" w:rsidRDefault="00A877A4" w:rsidP="00C36AF1">
      <w:pPr>
        <w:pStyle w:val="ListParagraph"/>
        <w:numPr>
          <w:ilvl w:val="0"/>
          <w:numId w:val="15"/>
        </w:numPr>
      </w:pPr>
      <w:r>
        <w:t xml:space="preserve">Boto tutorial: </w:t>
      </w:r>
      <w:hyperlink r:id="rId35" w:history="1">
        <w:r w:rsidRPr="00A877A4">
          <w:rPr>
            <w:rStyle w:val="Hyperlink"/>
          </w:rPr>
          <w:t>http://docs.pythonboto.org/en/latest/s3_tut.html</w:t>
        </w:r>
      </w:hyperlink>
    </w:p>
    <w:p w:rsidR="00A877A4" w:rsidRPr="001A1057" w:rsidRDefault="00A877A4" w:rsidP="00C36AF1">
      <w:pPr>
        <w:pStyle w:val="ListParagraph"/>
        <w:numPr>
          <w:ilvl w:val="0"/>
          <w:numId w:val="15"/>
        </w:numPr>
      </w:pPr>
      <w:r>
        <w:t xml:space="preserve">Boto document: </w:t>
      </w:r>
      <w:hyperlink r:id="rId36" w:history="1">
        <w:r w:rsidRPr="00A877A4">
          <w:rPr>
            <w:rStyle w:val="Hyperlink"/>
          </w:rPr>
          <w:t>http://docs.pythonboto.org/en/latest/ref/s3.html</w:t>
        </w:r>
      </w:hyperlink>
    </w:p>
    <w:p w:rsidR="00B00F1E" w:rsidRDefault="001A1057" w:rsidP="00B00F1E">
      <w:pPr>
        <w:pStyle w:val="Heading3"/>
      </w:pPr>
      <w:bookmarkStart w:id="14" w:name="_Toc16502438"/>
      <w:r>
        <w:t xml:space="preserve">Truy vấn Rados gateway thông qua Openstack Swift </w:t>
      </w:r>
      <w:bookmarkEnd w:id="14"/>
      <w:r w:rsidR="00525487">
        <w:t>Interface</w:t>
      </w:r>
    </w:p>
    <w:p w:rsidR="00525487" w:rsidRPr="00525487" w:rsidRDefault="00525487" w:rsidP="00525487">
      <w:pPr>
        <w:pStyle w:val="Heading4"/>
      </w:pPr>
      <w:r>
        <w:t>Swift API</w:t>
      </w:r>
    </w:p>
    <w:p w:rsidR="00B00F1E" w:rsidRDefault="00B00F1E" w:rsidP="00B00F1E">
      <w:r>
        <w:t>Nội dung phần này sẽ bao gồm một số ví dụ thực hiện truy vấn Rados gateway thông qua tập API của Swift đối với người dùng thuộc openstack cloud.</w:t>
      </w:r>
    </w:p>
    <w:p w:rsidR="00B00F1E" w:rsidRDefault="00B00F1E" w:rsidP="00B00F1E">
      <w:r>
        <w:t>Vì người dùng thuộc môi trường openstack cloud nên mọi truy vấn tới rados gateway đều được xác thực một lần nữa với keystone. Việc xác thực đều dựa trên token mà keystone cấp cho người dùng, token này sẽ được gửi kem trong header của mọi truy vấn. Vì vậy việc đầu tiên cần làm là xác thực người dùng với keystone và lấy về token.</w:t>
      </w:r>
    </w:p>
    <w:tbl>
      <w:tblPr>
        <w:tblStyle w:val="TableGrid"/>
        <w:tblW w:w="0" w:type="auto"/>
        <w:tblLook w:val="04A0" w:firstRow="1" w:lastRow="0" w:firstColumn="1" w:lastColumn="0" w:noHBand="0" w:noVBand="1"/>
      </w:tblPr>
      <w:tblGrid>
        <w:gridCol w:w="9350"/>
      </w:tblGrid>
      <w:tr w:rsidR="00B00F1E" w:rsidTr="00B00F1E">
        <w:tc>
          <w:tcPr>
            <w:tcW w:w="9350" w:type="dxa"/>
          </w:tcPr>
          <w:p w:rsidR="00B00F1E" w:rsidRDefault="00B00F1E" w:rsidP="00B00F1E">
            <w:pPr>
              <w:ind w:firstLine="0"/>
            </w:pPr>
            <w:r>
              <w:t xml:space="preserve">Keystone API: </w:t>
            </w:r>
            <w:r w:rsidRPr="00B00F1E">
              <w:t>/v3/auth/tokens</w:t>
            </w:r>
          </w:p>
          <w:p w:rsidR="00B00F1E" w:rsidRDefault="00B00F1E" w:rsidP="00B00F1E">
            <w:pPr>
              <w:ind w:firstLine="0"/>
            </w:pPr>
            <w:r>
              <w:t>Method: GET</w:t>
            </w:r>
          </w:p>
          <w:p w:rsidR="00FA71D4" w:rsidRDefault="00FA71D4" w:rsidP="00FA71D4">
            <w:pPr>
              <w:ind w:firstLine="0"/>
            </w:pPr>
            <w:r>
              <w:t>Request’s b</w:t>
            </w:r>
            <w:r w:rsidR="00B00F1E">
              <w:t xml:space="preserve">ody: </w:t>
            </w:r>
            <w:proofErr w:type="gramStart"/>
            <w:r>
              <w:t>{ "</w:t>
            </w:r>
            <w:proofErr w:type="gramEnd"/>
            <w:r>
              <w:t>auth": {</w:t>
            </w:r>
          </w:p>
          <w:p w:rsidR="00FA71D4" w:rsidRDefault="00FA71D4" w:rsidP="00FA71D4">
            <w:pPr>
              <w:ind w:firstLine="0"/>
            </w:pPr>
            <w:r>
              <w:t xml:space="preserve">    "identity": {</w:t>
            </w:r>
          </w:p>
          <w:p w:rsidR="00FA71D4" w:rsidRDefault="00FA71D4" w:rsidP="00FA71D4">
            <w:pPr>
              <w:ind w:firstLine="0"/>
            </w:pPr>
            <w:r>
              <w:t xml:space="preserve">      "methods": ["password"],</w:t>
            </w:r>
          </w:p>
          <w:p w:rsidR="00FA71D4" w:rsidRDefault="00FA71D4" w:rsidP="00FA71D4">
            <w:pPr>
              <w:ind w:firstLine="0"/>
            </w:pPr>
            <w:r>
              <w:t xml:space="preserve">      "password": {</w:t>
            </w:r>
          </w:p>
          <w:p w:rsidR="00FA71D4" w:rsidRDefault="00FA71D4" w:rsidP="00FA71D4">
            <w:pPr>
              <w:ind w:firstLine="0"/>
            </w:pPr>
            <w:r>
              <w:t xml:space="preserve">        "user": {</w:t>
            </w:r>
          </w:p>
          <w:p w:rsidR="00FA71D4" w:rsidRDefault="00FA71D4" w:rsidP="00FA71D4">
            <w:pPr>
              <w:ind w:firstLine="0"/>
            </w:pPr>
            <w:r>
              <w:t xml:space="preserve">          "name": "test_user_1",</w:t>
            </w:r>
          </w:p>
          <w:p w:rsidR="00FA71D4" w:rsidRDefault="00FA71D4" w:rsidP="00FA71D4">
            <w:pPr>
              <w:ind w:firstLine="0"/>
            </w:pPr>
            <w:r>
              <w:t xml:space="preserve">          "domain": </w:t>
            </w:r>
            <w:proofErr w:type="gramStart"/>
            <w:r>
              <w:t>{ "</w:t>
            </w:r>
            <w:proofErr w:type="gramEnd"/>
            <w:r>
              <w:t>id": "default" },</w:t>
            </w:r>
          </w:p>
          <w:p w:rsidR="00FA71D4" w:rsidRDefault="00FA71D4" w:rsidP="00FA71D4">
            <w:pPr>
              <w:ind w:firstLine="0"/>
            </w:pPr>
            <w:r>
              <w:t xml:space="preserve">          "password": "1"</w:t>
            </w:r>
          </w:p>
          <w:p w:rsidR="00FA71D4" w:rsidRDefault="00FA71D4" w:rsidP="00FA71D4">
            <w:pPr>
              <w:ind w:firstLine="0"/>
            </w:pPr>
            <w:r>
              <w:t xml:space="preserve">        }</w:t>
            </w:r>
          </w:p>
          <w:p w:rsidR="00FA71D4" w:rsidRDefault="00FA71D4" w:rsidP="00FA71D4">
            <w:pPr>
              <w:ind w:firstLine="0"/>
            </w:pPr>
            <w:r>
              <w:lastRenderedPageBreak/>
              <w:t xml:space="preserve">      }</w:t>
            </w:r>
          </w:p>
          <w:p w:rsidR="00FA71D4" w:rsidRDefault="00FA71D4" w:rsidP="00FA71D4">
            <w:pPr>
              <w:ind w:firstLine="0"/>
            </w:pPr>
            <w:r>
              <w:t xml:space="preserve">    },</w:t>
            </w:r>
          </w:p>
          <w:p w:rsidR="00FA71D4" w:rsidRDefault="00FA71D4" w:rsidP="00FA71D4">
            <w:pPr>
              <w:ind w:firstLine="0"/>
            </w:pPr>
            <w:r>
              <w:t xml:space="preserve">    "scope": {</w:t>
            </w:r>
          </w:p>
          <w:p w:rsidR="00FA71D4" w:rsidRDefault="00FA71D4" w:rsidP="00FA71D4">
            <w:pPr>
              <w:ind w:firstLine="0"/>
            </w:pPr>
            <w:r>
              <w:t xml:space="preserve">      "project": {</w:t>
            </w:r>
          </w:p>
          <w:p w:rsidR="00FA71D4" w:rsidRDefault="00FA71D4" w:rsidP="00FA71D4">
            <w:pPr>
              <w:ind w:firstLine="0"/>
            </w:pPr>
            <w:r>
              <w:t xml:space="preserve">        "name": "test_project_1",</w:t>
            </w:r>
          </w:p>
          <w:p w:rsidR="00FA71D4" w:rsidRDefault="00FA71D4" w:rsidP="00FA71D4">
            <w:pPr>
              <w:ind w:firstLine="0"/>
            </w:pPr>
            <w:r>
              <w:t xml:space="preserve">        "domain": </w:t>
            </w:r>
            <w:proofErr w:type="gramStart"/>
            <w:r>
              <w:t>{ "</w:t>
            </w:r>
            <w:proofErr w:type="gramEnd"/>
            <w:r>
              <w:t>id": "default" }</w:t>
            </w:r>
          </w:p>
          <w:p w:rsidR="00FA71D4" w:rsidRDefault="00FA71D4" w:rsidP="00FA71D4">
            <w:pPr>
              <w:ind w:firstLine="0"/>
            </w:pPr>
            <w:r>
              <w:t xml:space="preserve">      }</w:t>
            </w:r>
          </w:p>
          <w:p w:rsidR="00FA71D4" w:rsidRDefault="00FA71D4" w:rsidP="00FA71D4">
            <w:pPr>
              <w:ind w:firstLine="0"/>
            </w:pPr>
            <w:r>
              <w:t xml:space="preserve">    }</w:t>
            </w:r>
          </w:p>
          <w:p w:rsidR="00FA71D4" w:rsidRDefault="00FA71D4" w:rsidP="00FA71D4">
            <w:pPr>
              <w:ind w:firstLine="0"/>
            </w:pPr>
            <w:r>
              <w:t xml:space="preserve">  }</w:t>
            </w:r>
          </w:p>
          <w:p w:rsidR="00B00F1E" w:rsidRDefault="00FA71D4" w:rsidP="00B00F1E">
            <w:pPr>
              <w:ind w:firstLine="0"/>
            </w:pPr>
            <w:r>
              <w:t>}</w:t>
            </w:r>
          </w:p>
        </w:tc>
      </w:tr>
    </w:tbl>
    <w:p w:rsidR="00B00F1E" w:rsidRDefault="00FA71D4" w:rsidP="00B00F1E">
      <w:r>
        <w:lastRenderedPageBreak/>
        <w:t>Với truy vấn thành công thì status code trả về sẽ là 201 và token được chứa tại trường “</w:t>
      </w:r>
      <w:r w:rsidRPr="00FA71D4">
        <w:t>X-Subject-Token</w:t>
      </w:r>
      <w:r>
        <w:t>” trong header của gói tin trả về:</w:t>
      </w:r>
    </w:p>
    <w:tbl>
      <w:tblPr>
        <w:tblStyle w:val="TableGrid"/>
        <w:tblW w:w="0" w:type="auto"/>
        <w:tblLook w:val="04A0" w:firstRow="1" w:lastRow="0" w:firstColumn="1" w:lastColumn="0" w:noHBand="0" w:noVBand="1"/>
      </w:tblPr>
      <w:tblGrid>
        <w:gridCol w:w="9350"/>
      </w:tblGrid>
      <w:tr w:rsidR="00FA71D4" w:rsidTr="00FA71D4">
        <w:tc>
          <w:tcPr>
            <w:tcW w:w="9350" w:type="dxa"/>
          </w:tcPr>
          <w:p w:rsidR="00FA71D4" w:rsidRDefault="00FA71D4" w:rsidP="00FA71D4">
            <w:pPr>
              <w:ind w:firstLine="0"/>
              <w:jc w:val="left"/>
            </w:pPr>
            <w:r>
              <w:t xml:space="preserve">Reponse’s header: </w:t>
            </w:r>
            <w:r w:rsidRPr="00FA71D4">
              <w:t>{'Content-Length': '3861', 'X-Subject-Token': 'gAAAAABdY5D4y5yfWoVgygnCHgkHnTztwEd1BOBmANARKGo2PhmMGnSD7taLf9f8Z-WdfI_7FpgNYLRLL_IYKIhAkUPFF-rZx25dNUde1hb6seSN4_zhasBuI_eEhc1s3qTUlSeWz4Xd_8SlSj5w1AxSa7uTq9poeQdLbIHOxXYtzLQhpKEq5CU', 'Vary': 'X-Auth-Token', 'Server': 'Apache/2.4.18 (Ubuntu)', 'Connection': 'close', 'Date': 'Mon, 26 Aug 2019 07:57:44 GMT', 'Content-Type': 'application/json', 'x-openstack-request-id': 'req-c98c6647-484f-4a19-81b8-d716b1d92d04'}</w:t>
            </w:r>
          </w:p>
        </w:tc>
      </w:tr>
    </w:tbl>
    <w:p w:rsidR="00FA71D4" w:rsidRDefault="00FA71D4" w:rsidP="00B00F1E"/>
    <w:p w:rsidR="00525487" w:rsidRPr="00525487" w:rsidRDefault="00FA71D4" w:rsidP="00525487">
      <w:r>
        <w:t>Sau khi lấy được token xác thự</w:t>
      </w:r>
      <w:r w:rsidR="00525F83">
        <w:t xml:space="preserve">c, người dùng có thể sử dụng tập API của Swift để truy vấn tới Rados gateway. Thông tin về Swift API có thể tìm thấy tại đây: </w:t>
      </w:r>
      <w:hyperlink r:id="rId37" w:history="1">
        <w:r w:rsidR="00525F83" w:rsidRPr="00525F83">
          <w:rPr>
            <w:rStyle w:val="Hyperlink"/>
          </w:rPr>
          <w:t>https://docs.openstack.org/api-ref/object-store/index.html?expanded=show-account-details-and-list-containers-detail,get-object-content-and-metadata-detail#accounts</w:t>
        </w:r>
      </w:hyperlink>
    </w:p>
    <w:p w:rsidR="005E420A" w:rsidRDefault="005E420A" w:rsidP="00525487">
      <w:pPr>
        <w:pStyle w:val="Heading4"/>
      </w:pPr>
      <w:bookmarkStart w:id="15" w:name="_Toc16502439"/>
      <w:r>
        <w:lastRenderedPageBreak/>
        <w:t>Swift client CLI</w:t>
      </w:r>
      <w:bookmarkEnd w:id="15"/>
    </w:p>
    <w:p w:rsidR="00B00F1E" w:rsidRDefault="00B00F1E" w:rsidP="00B00F1E">
      <w:r>
        <w:t>Để thuận tiện truy vấn Rados gateway thông qua Openstack Swift interface, chúng ta sẽ cài đặt gói python client của Swift:</w:t>
      </w:r>
    </w:p>
    <w:tbl>
      <w:tblPr>
        <w:tblStyle w:val="TableGrid"/>
        <w:tblW w:w="0" w:type="auto"/>
        <w:tblLook w:val="04A0" w:firstRow="1" w:lastRow="0" w:firstColumn="1" w:lastColumn="0" w:noHBand="0" w:noVBand="1"/>
      </w:tblPr>
      <w:tblGrid>
        <w:gridCol w:w="9350"/>
      </w:tblGrid>
      <w:tr w:rsidR="00B00F1E" w:rsidTr="00300B5D">
        <w:tc>
          <w:tcPr>
            <w:tcW w:w="9350" w:type="dxa"/>
          </w:tcPr>
          <w:p w:rsidR="00B00F1E" w:rsidRDefault="00B00F1E" w:rsidP="00300B5D">
            <w:pPr>
              <w:ind w:firstLine="0"/>
            </w:pPr>
            <w:r>
              <w:t>$ pip install python-swiftclient==3.8.0</w:t>
            </w:r>
          </w:p>
          <w:p w:rsidR="00B00F1E" w:rsidRDefault="00B00F1E" w:rsidP="00300B5D">
            <w:pPr>
              <w:ind w:firstLine="0"/>
            </w:pPr>
            <w:r>
              <w:t>$ apt-get install python-keystonemiddleware -y</w:t>
            </w:r>
          </w:p>
        </w:tc>
      </w:tr>
    </w:tbl>
    <w:p w:rsidR="005E420A" w:rsidRDefault="005E420A" w:rsidP="005E420A">
      <w:pPr>
        <w:ind w:firstLine="0"/>
      </w:pPr>
      <w:r>
        <w:t xml:space="preserve">    Sau đây là hướng dẫn sử dụng dịch vụ object storage trên môi trường Openstack cloud thông qua giao diện dòng lệnh của Swift:</w:t>
      </w:r>
    </w:p>
    <w:p w:rsidR="005E420A" w:rsidRDefault="005278A9" w:rsidP="00C36AF1">
      <w:pPr>
        <w:pStyle w:val="ListParagraph"/>
        <w:numPr>
          <w:ilvl w:val="0"/>
          <w:numId w:val="9"/>
        </w:numPr>
      </w:pPr>
      <w:r>
        <w:t>Trước tiên là thiết lập thông tin tài khoản được sử dụng để truy vấn tới Rados gateway:</w:t>
      </w:r>
    </w:p>
    <w:tbl>
      <w:tblPr>
        <w:tblStyle w:val="TableGrid"/>
        <w:tblW w:w="0" w:type="auto"/>
        <w:tblInd w:w="1008" w:type="dxa"/>
        <w:tblLook w:val="04A0" w:firstRow="1" w:lastRow="0" w:firstColumn="1" w:lastColumn="0" w:noHBand="0" w:noVBand="1"/>
      </w:tblPr>
      <w:tblGrid>
        <w:gridCol w:w="8342"/>
      </w:tblGrid>
      <w:tr w:rsidR="005278A9" w:rsidTr="005278A9">
        <w:tc>
          <w:tcPr>
            <w:tcW w:w="9350" w:type="dxa"/>
          </w:tcPr>
          <w:p w:rsidR="005278A9" w:rsidRDefault="005278A9" w:rsidP="005278A9">
            <w:pPr>
              <w:ind w:firstLine="0"/>
              <w:jc w:val="left"/>
            </w:pPr>
            <w:r>
              <w:t>$ export OS_PROJECT_DOMAIN_NAME=Default</w:t>
            </w:r>
          </w:p>
          <w:p w:rsidR="005278A9" w:rsidRDefault="005278A9" w:rsidP="005278A9">
            <w:pPr>
              <w:ind w:firstLine="0"/>
              <w:jc w:val="left"/>
            </w:pPr>
            <w:r>
              <w:t>$ export OS_USER_DOMAIN_NAME=Default</w:t>
            </w:r>
          </w:p>
          <w:p w:rsidR="005278A9" w:rsidRDefault="005278A9" w:rsidP="005278A9">
            <w:pPr>
              <w:ind w:firstLine="0"/>
              <w:jc w:val="left"/>
            </w:pPr>
            <w:r>
              <w:t>$ export OS_PROJECT_NAME=admin</w:t>
            </w:r>
          </w:p>
          <w:p w:rsidR="005278A9" w:rsidRDefault="005278A9" w:rsidP="005278A9">
            <w:pPr>
              <w:ind w:firstLine="0"/>
              <w:jc w:val="left"/>
            </w:pPr>
            <w:r>
              <w:t>$ export OS_TENANT_NAME=admin</w:t>
            </w:r>
          </w:p>
          <w:p w:rsidR="005278A9" w:rsidRDefault="005278A9" w:rsidP="005278A9">
            <w:pPr>
              <w:ind w:firstLine="0"/>
              <w:jc w:val="left"/>
            </w:pPr>
            <w:r>
              <w:t>$ export OS_USERNAME=hungdh9</w:t>
            </w:r>
          </w:p>
          <w:p w:rsidR="005278A9" w:rsidRDefault="005278A9" w:rsidP="005278A9">
            <w:pPr>
              <w:ind w:firstLine="0"/>
              <w:jc w:val="left"/>
            </w:pPr>
            <w:r>
              <w:t>$ export OS_PASSWORD=1</w:t>
            </w:r>
          </w:p>
          <w:p w:rsidR="005278A9" w:rsidRDefault="005278A9" w:rsidP="005278A9">
            <w:pPr>
              <w:ind w:firstLine="0"/>
              <w:jc w:val="left"/>
            </w:pPr>
            <w:r>
              <w:t>$ export OS_AUTH_URL=https://os-controller:35357/v3</w:t>
            </w:r>
          </w:p>
          <w:p w:rsidR="005278A9" w:rsidRDefault="005278A9" w:rsidP="005278A9">
            <w:pPr>
              <w:ind w:firstLine="0"/>
              <w:jc w:val="left"/>
            </w:pPr>
            <w:r>
              <w:t>$ export OS_IDENTITY_API_VERSION=3</w:t>
            </w:r>
          </w:p>
          <w:p w:rsidR="005278A9" w:rsidRDefault="005278A9" w:rsidP="005278A9">
            <w:pPr>
              <w:ind w:firstLine="0"/>
              <w:jc w:val="left"/>
            </w:pPr>
            <w:r>
              <w:t>$ export OS_IMAGE_API_VERSION=2</w:t>
            </w:r>
          </w:p>
        </w:tc>
      </w:tr>
    </w:tbl>
    <w:p w:rsidR="005278A9" w:rsidRDefault="005278A9" w:rsidP="00C36AF1">
      <w:pPr>
        <w:pStyle w:val="ListParagraph"/>
        <w:numPr>
          <w:ilvl w:val="0"/>
          <w:numId w:val="9"/>
        </w:numPr>
      </w:pPr>
      <w:r>
        <w:t>Xác thực thông tin tài khoản với Rados gateway:</w:t>
      </w:r>
    </w:p>
    <w:tbl>
      <w:tblPr>
        <w:tblStyle w:val="TableGrid"/>
        <w:tblW w:w="0" w:type="auto"/>
        <w:tblInd w:w="1008" w:type="dxa"/>
        <w:tblLook w:val="04A0" w:firstRow="1" w:lastRow="0" w:firstColumn="1" w:lastColumn="0" w:noHBand="0" w:noVBand="1"/>
      </w:tblPr>
      <w:tblGrid>
        <w:gridCol w:w="8342"/>
      </w:tblGrid>
      <w:tr w:rsidR="005278A9" w:rsidTr="005278A9">
        <w:tc>
          <w:tcPr>
            <w:tcW w:w="8342" w:type="dxa"/>
          </w:tcPr>
          <w:p w:rsidR="005278A9" w:rsidRDefault="005278A9" w:rsidP="005278A9">
            <w:pPr>
              <w:pStyle w:val="ListParagraph"/>
              <w:ind w:left="0" w:firstLine="0"/>
            </w:pPr>
            <w:r>
              <w:t>$ swift auth</w:t>
            </w:r>
          </w:p>
        </w:tc>
      </w:tr>
    </w:tbl>
    <w:p w:rsidR="005278A9" w:rsidRDefault="005278A9" w:rsidP="005278A9">
      <w:pPr>
        <w:pStyle w:val="ListParagraph"/>
        <w:ind w:left="1008" w:firstLine="0"/>
      </w:pPr>
      <w:r>
        <w:rPr>
          <w:noProof/>
        </w:rPr>
        <w:drawing>
          <wp:inline distT="0" distB="0" distL="0" distR="0" wp14:anchorId="3AC3EF1E" wp14:editId="09B912DD">
            <wp:extent cx="5295569" cy="447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7993" cy="447880"/>
                    </a:xfrm>
                    <a:prstGeom prst="rect">
                      <a:avLst/>
                    </a:prstGeom>
                  </pic:spPr>
                </pic:pic>
              </a:graphicData>
            </a:graphic>
          </wp:inline>
        </w:drawing>
      </w:r>
    </w:p>
    <w:p w:rsidR="005278A9" w:rsidRDefault="005278A9" w:rsidP="00C36AF1">
      <w:pPr>
        <w:pStyle w:val="ListParagraph"/>
        <w:numPr>
          <w:ilvl w:val="0"/>
          <w:numId w:val="9"/>
        </w:numPr>
      </w:pPr>
      <w:r>
        <w:lastRenderedPageBreak/>
        <w:t>Tạo container mới, sau đó kiểm tra các container của người dùng hiện đang tồn tại:</w:t>
      </w:r>
    </w:p>
    <w:tbl>
      <w:tblPr>
        <w:tblStyle w:val="TableGrid"/>
        <w:tblW w:w="0" w:type="auto"/>
        <w:tblInd w:w="1008" w:type="dxa"/>
        <w:tblLook w:val="04A0" w:firstRow="1" w:lastRow="0" w:firstColumn="1" w:lastColumn="0" w:noHBand="0" w:noVBand="1"/>
      </w:tblPr>
      <w:tblGrid>
        <w:gridCol w:w="8342"/>
      </w:tblGrid>
      <w:tr w:rsidR="005278A9" w:rsidTr="005278A9">
        <w:tc>
          <w:tcPr>
            <w:tcW w:w="8342" w:type="dxa"/>
          </w:tcPr>
          <w:p w:rsidR="005278A9" w:rsidRDefault="005278A9" w:rsidP="005278A9">
            <w:pPr>
              <w:pStyle w:val="ListParagraph"/>
              <w:ind w:left="0" w:firstLine="0"/>
            </w:pPr>
            <w:r>
              <w:t>$ swift post &lt;container_name&gt;</w:t>
            </w:r>
          </w:p>
          <w:p w:rsidR="005278A9" w:rsidRDefault="005278A9" w:rsidP="005278A9">
            <w:pPr>
              <w:pStyle w:val="ListParagraph"/>
              <w:ind w:left="0" w:firstLine="0"/>
            </w:pPr>
            <w:r>
              <w:t>$ swift list</w:t>
            </w:r>
          </w:p>
        </w:tc>
      </w:tr>
    </w:tbl>
    <w:p w:rsidR="005278A9" w:rsidRDefault="005278A9" w:rsidP="005278A9">
      <w:pPr>
        <w:pStyle w:val="ListParagraph"/>
        <w:ind w:left="1008" w:firstLine="0"/>
      </w:pPr>
      <w:r>
        <w:rPr>
          <w:noProof/>
        </w:rPr>
        <w:drawing>
          <wp:inline distT="0" distB="0" distL="0" distR="0" wp14:anchorId="1C156E45" wp14:editId="7D341991">
            <wp:extent cx="5287618" cy="4527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93965" cy="453298"/>
                    </a:xfrm>
                    <a:prstGeom prst="rect">
                      <a:avLst/>
                    </a:prstGeom>
                  </pic:spPr>
                </pic:pic>
              </a:graphicData>
            </a:graphic>
          </wp:inline>
        </w:drawing>
      </w:r>
    </w:p>
    <w:p w:rsidR="005278A9" w:rsidRDefault="005278A9" w:rsidP="00C36AF1">
      <w:pPr>
        <w:pStyle w:val="ListParagraph"/>
        <w:numPr>
          <w:ilvl w:val="0"/>
          <w:numId w:val="9"/>
        </w:numPr>
      </w:pPr>
      <w:r>
        <w:t>Upload dữ liệu thành một object tới container vừa tạo</w:t>
      </w:r>
      <w:r w:rsidR="00FB0F00">
        <w:t>, sau đó kiểm tra các object thuộc container đó</w:t>
      </w:r>
      <w:r>
        <w:t>:</w:t>
      </w:r>
    </w:p>
    <w:tbl>
      <w:tblPr>
        <w:tblStyle w:val="TableGrid"/>
        <w:tblW w:w="0" w:type="auto"/>
        <w:tblInd w:w="1008" w:type="dxa"/>
        <w:tblLook w:val="04A0" w:firstRow="1" w:lastRow="0" w:firstColumn="1" w:lastColumn="0" w:noHBand="0" w:noVBand="1"/>
      </w:tblPr>
      <w:tblGrid>
        <w:gridCol w:w="8342"/>
      </w:tblGrid>
      <w:tr w:rsidR="005278A9" w:rsidTr="00FB0F00">
        <w:tc>
          <w:tcPr>
            <w:tcW w:w="8342" w:type="dxa"/>
          </w:tcPr>
          <w:p w:rsidR="005278A9" w:rsidRDefault="005278A9" w:rsidP="005278A9">
            <w:pPr>
              <w:pStyle w:val="ListParagraph"/>
              <w:ind w:left="0" w:firstLine="0"/>
            </w:pPr>
            <w:r>
              <w:t>$ swift upload &lt;container_name&gt; &lt;file_path/directory_path&gt;</w:t>
            </w:r>
          </w:p>
          <w:p w:rsidR="00FB0F00" w:rsidRDefault="00FB0F00" w:rsidP="005278A9">
            <w:pPr>
              <w:pStyle w:val="ListParagraph"/>
              <w:ind w:left="0" w:firstLine="0"/>
            </w:pPr>
            <w:r>
              <w:t>$ swift list &lt;container_name&gt;</w:t>
            </w:r>
          </w:p>
        </w:tc>
      </w:tr>
    </w:tbl>
    <w:p w:rsidR="005278A9" w:rsidRDefault="00FB0F00" w:rsidP="005278A9">
      <w:pPr>
        <w:pStyle w:val="ListParagraph"/>
        <w:ind w:left="1008" w:firstLine="0"/>
      </w:pPr>
      <w:r>
        <w:rPr>
          <w:noProof/>
        </w:rPr>
        <w:drawing>
          <wp:inline distT="0" distB="0" distL="0" distR="0" wp14:anchorId="52C5BAF9" wp14:editId="06A2C07F">
            <wp:extent cx="5319423" cy="416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3097" cy="416848"/>
                    </a:xfrm>
                    <a:prstGeom prst="rect">
                      <a:avLst/>
                    </a:prstGeom>
                  </pic:spPr>
                </pic:pic>
              </a:graphicData>
            </a:graphic>
          </wp:inline>
        </w:drawing>
      </w:r>
    </w:p>
    <w:p w:rsidR="00FB0F00" w:rsidRDefault="00FB0F00" w:rsidP="00C36AF1">
      <w:pPr>
        <w:pStyle w:val="ListParagraph"/>
        <w:numPr>
          <w:ilvl w:val="0"/>
          <w:numId w:val="9"/>
        </w:numPr>
      </w:pPr>
      <w:r>
        <w:t>Tải về object vừa mới được upload:</w:t>
      </w:r>
    </w:p>
    <w:tbl>
      <w:tblPr>
        <w:tblStyle w:val="TableGrid"/>
        <w:tblW w:w="0" w:type="auto"/>
        <w:tblInd w:w="1008" w:type="dxa"/>
        <w:tblLook w:val="04A0" w:firstRow="1" w:lastRow="0" w:firstColumn="1" w:lastColumn="0" w:noHBand="0" w:noVBand="1"/>
      </w:tblPr>
      <w:tblGrid>
        <w:gridCol w:w="8342"/>
      </w:tblGrid>
      <w:tr w:rsidR="00FB0F00" w:rsidTr="00FB0F00">
        <w:tc>
          <w:tcPr>
            <w:tcW w:w="8342" w:type="dxa"/>
          </w:tcPr>
          <w:p w:rsidR="00FB0F00" w:rsidRDefault="00FB0F00" w:rsidP="00FB0F00">
            <w:pPr>
              <w:pStyle w:val="ListParagraph"/>
              <w:ind w:left="0" w:firstLine="0"/>
            </w:pPr>
            <w:r>
              <w:t>$ swift download &lt;container_name&gt; &lt;object_name&gt; --output &lt;out_put_file_path&gt;</w:t>
            </w:r>
          </w:p>
        </w:tc>
      </w:tr>
    </w:tbl>
    <w:p w:rsidR="00FB0F00" w:rsidRDefault="00FB0F00" w:rsidP="00FB0F00">
      <w:pPr>
        <w:pStyle w:val="ListParagraph"/>
        <w:ind w:left="1008" w:firstLine="0"/>
      </w:pPr>
      <w:r>
        <w:rPr>
          <w:noProof/>
        </w:rPr>
        <w:drawing>
          <wp:inline distT="0" distB="0" distL="0" distR="0" wp14:anchorId="2CBF7A0A" wp14:editId="48B9AA6C">
            <wp:extent cx="5319395" cy="589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25464" cy="590588"/>
                    </a:xfrm>
                    <a:prstGeom prst="rect">
                      <a:avLst/>
                    </a:prstGeom>
                  </pic:spPr>
                </pic:pic>
              </a:graphicData>
            </a:graphic>
          </wp:inline>
        </w:drawing>
      </w:r>
    </w:p>
    <w:p w:rsidR="00F745F1" w:rsidRDefault="00F745F1" w:rsidP="00525487">
      <w:pPr>
        <w:pStyle w:val="Heading4"/>
      </w:pPr>
      <w:bookmarkStart w:id="16" w:name="_Toc16502440"/>
      <w:r>
        <w:t>Swift Dashboard</w:t>
      </w:r>
      <w:bookmarkEnd w:id="16"/>
    </w:p>
    <w:p w:rsidR="00F745F1" w:rsidRDefault="00F745F1" w:rsidP="00F745F1">
      <w:r>
        <w:t>Module swift có cung cấp giao diện quản lý cho dịch vụ object storage, được tích hợp với gói giao diện horizon. Sau đây là hướng dẫn sử dụng Swift dashboard:</w:t>
      </w:r>
    </w:p>
    <w:p w:rsidR="00F745F1" w:rsidRDefault="00F745F1" w:rsidP="00C36AF1">
      <w:pPr>
        <w:pStyle w:val="ListParagraph"/>
        <w:numPr>
          <w:ilvl w:val="0"/>
          <w:numId w:val="9"/>
        </w:numPr>
      </w:pPr>
      <w:r>
        <w:t>Đăng nhập vào dashboard Horizon của openstack với người dùng hiện có, sau đó chọn tab Project &gt; Object Store &gt; Containers, giao diện quản lý của Swift như sau:</w:t>
      </w:r>
    </w:p>
    <w:p w:rsidR="00F745F1" w:rsidRDefault="00F745F1" w:rsidP="00F745F1">
      <w:pPr>
        <w:pStyle w:val="ListParagraph"/>
        <w:ind w:left="1008" w:firstLine="0"/>
      </w:pPr>
      <w:r>
        <w:rPr>
          <w:noProof/>
        </w:rPr>
        <w:drawing>
          <wp:inline distT="0" distB="0" distL="0" distR="0" wp14:anchorId="55BF50E6" wp14:editId="163400EB">
            <wp:extent cx="5406887" cy="1899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9176" cy="1903602"/>
                    </a:xfrm>
                    <a:prstGeom prst="rect">
                      <a:avLst/>
                    </a:prstGeom>
                  </pic:spPr>
                </pic:pic>
              </a:graphicData>
            </a:graphic>
          </wp:inline>
        </w:drawing>
      </w:r>
    </w:p>
    <w:p w:rsidR="00F745F1" w:rsidRDefault="00DE1587" w:rsidP="00C36AF1">
      <w:pPr>
        <w:pStyle w:val="ListParagraph"/>
        <w:numPr>
          <w:ilvl w:val="0"/>
          <w:numId w:val="9"/>
        </w:numPr>
      </w:pPr>
      <w:r>
        <w:lastRenderedPageBreak/>
        <w:t xml:space="preserve">Tạo mới container. </w:t>
      </w:r>
      <w:r w:rsidR="00F745F1">
        <w:t xml:space="preserve">Click chọn </w:t>
      </w:r>
      <w:r w:rsidR="00F745F1">
        <w:rPr>
          <w:noProof/>
        </w:rPr>
        <w:drawing>
          <wp:inline distT="0" distB="0" distL="0" distR="0" wp14:anchorId="6B93A34C" wp14:editId="2443F797">
            <wp:extent cx="121920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19200" cy="476250"/>
                    </a:xfrm>
                    <a:prstGeom prst="rect">
                      <a:avLst/>
                    </a:prstGeom>
                  </pic:spPr>
                </pic:pic>
              </a:graphicData>
            </a:graphic>
          </wp:inline>
        </w:drawing>
      </w:r>
      <w:r>
        <w:t>, điền tên container muốn tạo, thiết lập public/private cho container, sau đó chọn “Submit” để hoàn tất tạo container:</w:t>
      </w:r>
    </w:p>
    <w:p w:rsidR="00DE1587" w:rsidRDefault="00DE1587" w:rsidP="00DE1587">
      <w:pPr>
        <w:pStyle w:val="ListParagraph"/>
        <w:ind w:left="1008" w:firstLine="0"/>
      </w:pPr>
      <w:r>
        <w:rPr>
          <w:noProof/>
        </w:rPr>
        <w:drawing>
          <wp:inline distT="0" distB="0" distL="0" distR="0" wp14:anchorId="06EB339D" wp14:editId="00E317F0">
            <wp:extent cx="5470498" cy="2642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74004" cy="2643929"/>
                    </a:xfrm>
                    <a:prstGeom prst="rect">
                      <a:avLst/>
                    </a:prstGeom>
                  </pic:spPr>
                </pic:pic>
              </a:graphicData>
            </a:graphic>
          </wp:inline>
        </w:drawing>
      </w:r>
    </w:p>
    <w:p w:rsidR="00DE1587" w:rsidRDefault="00DE1587" w:rsidP="00DE1587">
      <w:pPr>
        <w:pStyle w:val="ListParagraph"/>
        <w:ind w:left="1008" w:firstLine="0"/>
      </w:pPr>
      <w:r>
        <w:t>Kết quả tạo thành công, container mới sẽ xuất hiện ngay phía dưới giao diện quản lý:</w:t>
      </w:r>
    </w:p>
    <w:p w:rsidR="00DE1587" w:rsidRDefault="00DE1587" w:rsidP="00DE1587">
      <w:pPr>
        <w:pStyle w:val="ListParagraph"/>
        <w:ind w:left="1008" w:firstLine="0"/>
      </w:pPr>
      <w:r>
        <w:rPr>
          <w:noProof/>
        </w:rPr>
        <w:drawing>
          <wp:inline distT="0" distB="0" distL="0" distR="0" wp14:anchorId="00FF446C" wp14:editId="2C6C3659">
            <wp:extent cx="5621573" cy="2890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24156" cy="2891848"/>
                    </a:xfrm>
                    <a:prstGeom prst="rect">
                      <a:avLst/>
                    </a:prstGeom>
                  </pic:spPr>
                </pic:pic>
              </a:graphicData>
            </a:graphic>
          </wp:inline>
        </w:drawing>
      </w:r>
    </w:p>
    <w:p w:rsidR="00DE1587" w:rsidRDefault="006E5A1B" w:rsidP="00C36AF1">
      <w:pPr>
        <w:pStyle w:val="ListParagraph"/>
        <w:numPr>
          <w:ilvl w:val="0"/>
          <w:numId w:val="9"/>
        </w:numPr>
      </w:pPr>
      <w:r>
        <w:t>Click chọn container vừa tạo để xem thông tin chi tiết:</w:t>
      </w:r>
    </w:p>
    <w:p w:rsidR="006E5A1B" w:rsidRDefault="006E5A1B" w:rsidP="006E5A1B">
      <w:pPr>
        <w:pStyle w:val="ListParagraph"/>
        <w:ind w:left="1008" w:firstLine="0"/>
      </w:pPr>
      <w:r>
        <w:rPr>
          <w:noProof/>
        </w:rPr>
        <w:lastRenderedPageBreak/>
        <w:drawing>
          <wp:inline distT="0" distB="0" distL="0" distR="0" wp14:anchorId="30E9AE29" wp14:editId="62A996A9">
            <wp:extent cx="5637475" cy="17995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40159" cy="1800447"/>
                    </a:xfrm>
                    <a:prstGeom prst="rect">
                      <a:avLst/>
                    </a:prstGeom>
                  </pic:spPr>
                </pic:pic>
              </a:graphicData>
            </a:graphic>
          </wp:inline>
        </w:drawing>
      </w:r>
    </w:p>
    <w:p w:rsidR="006E5A1B" w:rsidRDefault="006E5A1B" w:rsidP="00C36AF1">
      <w:pPr>
        <w:pStyle w:val="ListParagraph"/>
        <w:numPr>
          <w:ilvl w:val="0"/>
          <w:numId w:val="9"/>
        </w:numPr>
      </w:pPr>
      <w:r>
        <w:t xml:space="preserve">Trên giao diện cho phép tạo thư mục bên trong container. Chọn biểu tượng </w:t>
      </w:r>
      <w:r>
        <w:rPr>
          <w:noProof/>
        </w:rPr>
        <w:drawing>
          <wp:inline distT="0" distB="0" distL="0" distR="0" wp14:anchorId="6EF0115D" wp14:editId="35AEC0A0">
            <wp:extent cx="101917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19175" cy="428625"/>
                    </a:xfrm>
                    <a:prstGeom prst="rect">
                      <a:avLst/>
                    </a:prstGeom>
                  </pic:spPr>
                </pic:pic>
              </a:graphicData>
            </a:graphic>
          </wp:inline>
        </w:drawing>
      </w:r>
      <w:r>
        <w:t>, nhập tên thư mục, có thể tạo them nhiều thư mục con bên trong bằng cách sử dụng dấu “/” làm ký hiệu phân cấp. Chọn “Create Folder” để hoàn tất:</w:t>
      </w:r>
    </w:p>
    <w:p w:rsidR="006E5A1B" w:rsidRDefault="006E5A1B" w:rsidP="006E5A1B">
      <w:pPr>
        <w:pStyle w:val="ListParagraph"/>
        <w:ind w:left="1008" w:firstLine="0"/>
      </w:pPr>
      <w:r>
        <w:rPr>
          <w:noProof/>
        </w:rPr>
        <w:drawing>
          <wp:inline distT="0" distB="0" distL="0" distR="0" wp14:anchorId="0EFE176D" wp14:editId="70C589AA">
            <wp:extent cx="5724939" cy="1789430"/>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368" cy="1791440"/>
                    </a:xfrm>
                    <a:prstGeom prst="rect">
                      <a:avLst/>
                    </a:prstGeom>
                  </pic:spPr>
                </pic:pic>
              </a:graphicData>
            </a:graphic>
          </wp:inline>
        </w:drawing>
      </w:r>
    </w:p>
    <w:p w:rsidR="006E5A1B" w:rsidRDefault="006E5A1B" w:rsidP="00C36AF1">
      <w:pPr>
        <w:pStyle w:val="ListParagraph"/>
        <w:numPr>
          <w:ilvl w:val="0"/>
          <w:numId w:val="9"/>
        </w:numPr>
      </w:pPr>
      <w:r>
        <w:t xml:space="preserve">Di chuyển tới thư mục vừa tạo, click chọn </w:t>
      </w:r>
      <w:r>
        <w:rPr>
          <w:noProof/>
        </w:rPr>
        <w:drawing>
          <wp:inline distT="0" distB="0" distL="0" distR="0" wp14:anchorId="7C9C1B5A" wp14:editId="1C3A1520">
            <wp:extent cx="56197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975" cy="457200"/>
                    </a:xfrm>
                    <a:prstGeom prst="rect">
                      <a:avLst/>
                    </a:prstGeom>
                  </pic:spPr>
                </pic:pic>
              </a:graphicData>
            </a:graphic>
          </wp:inline>
        </w:drawing>
      </w:r>
      <w:r>
        <w:t>để upload một object. Chọn file được upload, sau đó click “Upload File” để hoàn tất:</w:t>
      </w:r>
    </w:p>
    <w:p w:rsidR="006E5A1B" w:rsidRDefault="006E5A1B" w:rsidP="006E5A1B">
      <w:pPr>
        <w:pStyle w:val="ListParagraph"/>
        <w:ind w:left="1008" w:firstLine="0"/>
      </w:pPr>
      <w:r>
        <w:rPr>
          <w:noProof/>
        </w:rPr>
        <w:drawing>
          <wp:inline distT="0" distB="0" distL="0" distR="0" wp14:anchorId="11369669" wp14:editId="6DBCC0CF">
            <wp:extent cx="5868063" cy="22618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68973" cy="2262221"/>
                    </a:xfrm>
                    <a:prstGeom prst="rect">
                      <a:avLst/>
                    </a:prstGeom>
                  </pic:spPr>
                </pic:pic>
              </a:graphicData>
            </a:graphic>
          </wp:inline>
        </w:drawing>
      </w:r>
    </w:p>
    <w:p w:rsidR="00047E46" w:rsidRDefault="00047E46" w:rsidP="00C36AF1">
      <w:pPr>
        <w:pStyle w:val="ListParagraph"/>
        <w:numPr>
          <w:ilvl w:val="0"/>
          <w:numId w:val="9"/>
        </w:numPr>
      </w:pPr>
      <w:r>
        <w:t>Để tải về hay xóa một object, chỉ cần chọn action tương ứng với object đó:</w:t>
      </w:r>
    </w:p>
    <w:p w:rsidR="00525487" w:rsidRDefault="00047E46" w:rsidP="00525487">
      <w:pPr>
        <w:pStyle w:val="ListParagraph"/>
        <w:ind w:left="1008" w:firstLine="0"/>
      </w:pPr>
      <w:r>
        <w:rPr>
          <w:noProof/>
        </w:rPr>
        <w:lastRenderedPageBreak/>
        <w:drawing>
          <wp:inline distT="0" distB="0" distL="0" distR="0" wp14:anchorId="0A46AFE6" wp14:editId="7B7E8533">
            <wp:extent cx="5868035" cy="1979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69686" cy="1979852"/>
                    </a:xfrm>
                    <a:prstGeom prst="rect">
                      <a:avLst/>
                    </a:prstGeom>
                  </pic:spPr>
                </pic:pic>
              </a:graphicData>
            </a:graphic>
          </wp:inline>
        </w:drawing>
      </w:r>
    </w:p>
    <w:p w:rsidR="00525487" w:rsidRDefault="00525487" w:rsidP="00525487">
      <w:pPr>
        <w:pStyle w:val="Heading2"/>
      </w:pPr>
      <w:r>
        <w:t>Người dùng thông thường</w:t>
      </w:r>
    </w:p>
    <w:p w:rsidR="00525487" w:rsidRDefault="00584644" w:rsidP="00584644">
      <w:pPr>
        <w:pStyle w:val="Heading3"/>
      </w:pPr>
      <w:r>
        <w:t>Tạo người dùng với radosgw-admin</w:t>
      </w:r>
    </w:p>
    <w:p w:rsidR="00EB6A21" w:rsidRDefault="00EB6A21" w:rsidP="00584644">
      <w:r>
        <w:t xml:space="preserve">Phần này chỉ đề cập tới thao tác tạo người dùng của công cụ radosgw-admin, những kiểu thao tác khác không được đề cập. Chi tiết về sử dụng radosgw-admin của người dùng quản trị viên có thể xem thêm tại </w:t>
      </w:r>
      <w:r w:rsidR="0035724D">
        <w:t xml:space="preserve">đây: </w:t>
      </w:r>
      <w:hyperlink r:id="rId52" w:history="1">
        <w:r w:rsidR="0035724D" w:rsidRPr="0035724D">
          <w:rPr>
            <w:rStyle w:val="Hyperlink"/>
          </w:rPr>
          <w:t>https://docs.ceph.com/docs/master/radosgw/admin/#</w:t>
        </w:r>
      </w:hyperlink>
    </w:p>
    <w:p w:rsidR="00584644" w:rsidRDefault="00584644" w:rsidP="00584644">
      <w:r>
        <w:t>Với những người dùng không thuộc openstack cloud thì sẽ chỉ cần xác thực bởi radosgw. Những tài khoản người dùng này được admin tạo và cấp phát cho người dùng. Rados gateway quản lý hai kiểu người dùng thông thườ</w:t>
      </w:r>
      <w:r w:rsidR="00EB6A21">
        <w:t>ng là:</w:t>
      </w:r>
    </w:p>
    <w:p w:rsidR="00EB6A21" w:rsidRDefault="00EB6A21" w:rsidP="00C36AF1">
      <w:pPr>
        <w:pStyle w:val="ListParagraph"/>
        <w:numPr>
          <w:ilvl w:val="0"/>
          <w:numId w:val="9"/>
        </w:numPr>
      </w:pPr>
      <w:r>
        <w:t>User: tương ứng với một người dùng của S3 interface.</w:t>
      </w:r>
    </w:p>
    <w:p w:rsidR="00EB6A21" w:rsidRDefault="00EB6A21" w:rsidP="00C36AF1">
      <w:pPr>
        <w:pStyle w:val="ListParagraph"/>
        <w:numPr>
          <w:ilvl w:val="0"/>
          <w:numId w:val="9"/>
        </w:numPr>
      </w:pPr>
      <w:r>
        <w:t xml:space="preserve">Subuser: tương ứng với người dùng của Openstack Swift. </w:t>
      </w:r>
    </w:p>
    <w:p w:rsidR="00EB6A21" w:rsidRDefault="00EB6A21" w:rsidP="00EB6A21">
      <w:pPr>
        <w:rPr>
          <w:b/>
        </w:rPr>
      </w:pPr>
      <w:r w:rsidRPr="00EB6A21">
        <w:rPr>
          <w:b/>
        </w:rPr>
        <w:t>Tạo một User</w:t>
      </w:r>
    </w:p>
    <w:p w:rsidR="00EB6A21" w:rsidRDefault="00EB6A21" w:rsidP="00EB6A21">
      <w:pPr>
        <w:ind w:firstLine="0"/>
      </w:pPr>
      <w:r>
        <w:t>Để tạo một User tương ứng với tài khoản S3, câu lệnh được sử dụng có cú pháp như sau:</w:t>
      </w:r>
    </w:p>
    <w:tbl>
      <w:tblPr>
        <w:tblStyle w:val="TableGrid"/>
        <w:tblW w:w="0" w:type="auto"/>
        <w:tblLook w:val="04A0" w:firstRow="1" w:lastRow="0" w:firstColumn="1" w:lastColumn="0" w:noHBand="0" w:noVBand="1"/>
      </w:tblPr>
      <w:tblGrid>
        <w:gridCol w:w="9350"/>
      </w:tblGrid>
      <w:tr w:rsidR="00EB6A21" w:rsidTr="00EB6A21">
        <w:tc>
          <w:tcPr>
            <w:tcW w:w="9350" w:type="dxa"/>
          </w:tcPr>
          <w:p w:rsidR="00EB6A21" w:rsidRDefault="00EB6A21" w:rsidP="00EB6A21">
            <w:pPr>
              <w:ind w:firstLine="0"/>
              <w:jc w:val="left"/>
            </w:pPr>
            <w:r>
              <w:t xml:space="preserve">$ radosgw-admin user create </w:t>
            </w:r>
            <w:r w:rsidRPr="00EB6A21">
              <w:t>--uid=</w:t>
            </w:r>
            <w:r>
              <w:t>&lt;username&gt; --display-name="&lt;</w:t>
            </w:r>
            <w:r w:rsidRPr="00EB6A21">
              <w:t xml:space="preserve"> display-name</w:t>
            </w:r>
            <w:r>
              <w:t xml:space="preserve"> &gt;</w:t>
            </w:r>
            <w:r w:rsidRPr="00EB6A21">
              <w:t>"</w:t>
            </w:r>
            <w:r>
              <w:t xml:space="preserve"> [--email=&lt;email_address&gt;]</w:t>
            </w:r>
          </w:p>
        </w:tc>
      </w:tr>
    </w:tbl>
    <w:p w:rsidR="00EB6A21" w:rsidRDefault="00EB6A21" w:rsidP="00EB6A21">
      <w:pPr>
        <w:ind w:firstLine="0"/>
      </w:pPr>
      <w:r>
        <w:t>Ví dụ:</w:t>
      </w:r>
    </w:p>
    <w:p w:rsidR="0035724D" w:rsidRDefault="0035724D" w:rsidP="00EB6A21">
      <w:pPr>
        <w:ind w:firstLine="0"/>
      </w:pPr>
      <w:r>
        <w:t>Kết nối tới docker container ceph-mon rồi thực hiện câu lệnh sau.</w:t>
      </w:r>
    </w:p>
    <w:tbl>
      <w:tblPr>
        <w:tblStyle w:val="TableGrid"/>
        <w:tblW w:w="0" w:type="auto"/>
        <w:tblLook w:val="04A0" w:firstRow="1" w:lastRow="0" w:firstColumn="1" w:lastColumn="0" w:noHBand="0" w:noVBand="1"/>
      </w:tblPr>
      <w:tblGrid>
        <w:gridCol w:w="9350"/>
      </w:tblGrid>
      <w:tr w:rsidR="00EB6A21" w:rsidTr="00EB6A21">
        <w:tc>
          <w:tcPr>
            <w:tcW w:w="9350" w:type="dxa"/>
          </w:tcPr>
          <w:p w:rsidR="00EB6A21" w:rsidRDefault="00EB6A21" w:rsidP="00EB6A21">
            <w:pPr>
              <w:ind w:firstLine="0"/>
            </w:pPr>
            <w:r>
              <w:t xml:space="preserve">$ </w:t>
            </w:r>
            <w:r w:rsidRPr="00EB6A21">
              <w:t>radosgw-admin user create --uid=johndoe --display-name="John Doe"</w:t>
            </w:r>
          </w:p>
        </w:tc>
      </w:tr>
    </w:tbl>
    <w:p w:rsidR="00EB6A21" w:rsidRDefault="00EB6A21" w:rsidP="00EB6A21">
      <w:pPr>
        <w:ind w:firstLine="0"/>
      </w:pPr>
      <w:r>
        <w:lastRenderedPageBreak/>
        <w:t>Kết quả trả về:</w:t>
      </w:r>
    </w:p>
    <w:p w:rsidR="00EB6A21" w:rsidRDefault="00EB6A21" w:rsidP="00EB6A21">
      <w:pPr>
        <w:ind w:firstLine="0"/>
      </w:pPr>
      <w:r>
        <w:rPr>
          <w:noProof/>
        </w:rPr>
        <w:drawing>
          <wp:inline distT="0" distB="0" distL="0" distR="0">
            <wp:extent cx="5760720" cy="56692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0720" cy="5669280"/>
                    </a:xfrm>
                    <a:prstGeom prst="rect">
                      <a:avLst/>
                    </a:prstGeom>
                    <a:noFill/>
                    <a:ln>
                      <a:noFill/>
                    </a:ln>
                  </pic:spPr>
                </pic:pic>
              </a:graphicData>
            </a:graphic>
          </wp:inline>
        </w:drawing>
      </w:r>
    </w:p>
    <w:p w:rsidR="00EB6A21" w:rsidRDefault="0036223F" w:rsidP="00EB6A21">
      <w:pPr>
        <w:ind w:firstLine="0"/>
      </w:pPr>
      <w:r>
        <w:t>Thông tin của user, access_key và secret_key sẽ được cung cấp cho người dùng để xác thực truy vấn tới radosgw.</w:t>
      </w:r>
    </w:p>
    <w:p w:rsidR="0036223F" w:rsidRDefault="0036223F" w:rsidP="00EB6A21">
      <w:pPr>
        <w:ind w:firstLine="0"/>
      </w:pPr>
      <w:r>
        <w:rPr>
          <w:b/>
        </w:rPr>
        <w:t>Tạo Subuser</w:t>
      </w:r>
    </w:p>
    <w:p w:rsidR="0036223F" w:rsidRDefault="0036223F" w:rsidP="00EB6A21">
      <w:pPr>
        <w:ind w:firstLine="0"/>
      </w:pPr>
      <w:r>
        <w:t>Để tạo một Subser tương ứng với tài khoản Swift, câu lệnh được sử dụng có cú pháp như sau:</w:t>
      </w:r>
    </w:p>
    <w:tbl>
      <w:tblPr>
        <w:tblStyle w:val="TableGrid"/>
        <w:tblW w:w="0" w:type="auto"/>
        <w:tblLook w:val="04A0" w:firstRow="1" w:lastRow="0" w:firstColumn="1" w:lastColumn="0" w:noHBand="0" w:noVBand="1"/>
      </w:tblPr>
      <w:tblGrid>
        <w:gridCol w:w="9350"/>
      </w:tblGrid>
      <w:tr w:rsidR="0036223F" w:rsidTr="0036223F">
        <w:tc>
          <w:tcPr>
            <w:tcW w:w="9350" w:type="dxa"/>
          </w:tcPr>
          <w:p w:rsidR="0036223F" w:rsidRDefault="0036223F" w:rsidP="00EB6A21">
            <w:pPr>
              <w:ind w:firstLine="0"/>
            </w:pPr>
            <w:r>
              <w:lastRenderedPageBreak/>
              <w:t>$ radosgw-admin subuser create --uid=&lt;user_id&gt; --subuser=&lt;subuser_id&gt; --access=[read | write | readwrite | full]</w:t>
            </w:r>
          </w:p>
        </w:tc>
      </w:tr>
    </w:tbl>
    <w:p w:rsidR="000B7455" w:rsidRDefault="000B7455" w:rsidP="000B7455">
      <w:pPr>
        <w:ind w:firstLine="0"/>
      </w:pPr>
      <w:r>
        <w:t>Ví dụ:</w:t>
      </w:r>
    </w:p>
    <w:p w:rsidR="0035724D" w:rsidRDefault="0035724D" w:rsidP="000B7455">
      <w:pPr>
        <w:ind w:firstLine="0"/>
      </w:pPr>
      <w:r>
        <w:t>Kết nối tới docker container ceph-mon rồi thực hiện câu lệnh sau.</w:t>
      </w:r>
    </w:p>
    <w:tbl>
      <w:tblPr>
        <w:tblStyle w:val="TableGrid"/>
        <w:tblW w:w="0" w:type="auto"/>
        <w:tblLook w:val="04A0" w:firstRow="1" w:lastRow="0" w:firstColumn="1" w:lastColumn="0" w:noHBand="0" w:noVBand="1"/>
      </w:tblPr>
      <w:tblGrid>
        <w:gridCol w:w="9350"/>
      </w:tblGrid>
      <w:tr w:rsidR="000B7455" w:rsidTr="000B7455">
        <w:tc>
          <w:tcPr>
            <w:tcW w:w="9350" w:type="dxa"/>
          </w:tcPr>
          <w:p w:rsidR="000B7455" w:rsidRDefault="000B7455" w:rsidP="000B7455">
            <w:pPr>
              <w:ind w:firstLine="0"/>
            </w:pPr>
            <w:r>
              <w:t>$  radosgw-admin subuser create --uid=hungdh9 --subuser=hungdh9:swift --access=full</w:t>
            </w:r>
          </w:p>
        </w:tc>
      </w:tr>
    </w:tbl>
    <w:p w:rsidR="000B7455" w:rsidRDefault="000B7455" w:rsidP="000B7455">
      <w:pPr>
        <w:ind w:firstLine="0"/>
      </w:pPr>
      <w:r>
        <w:t>Kết quả trả về:</w:t>
      </w:r>
    </w:p>
    <w:p w:rsidR="000B7455" w:rsidRDefault="000B7455" w:rsidP="000B7455">
      <w:pPr>
        <w:ind w:firstLine="0"/>
      </w:pPr>
      <w:r>
        <w:rPr>
          <w:noProof/>
        </w:rPr>
        <w:lastRenderedPageBreak/>
        <w:drawing>
          <wp:inline distT="0" distB="0" distL="0" distR="0">
            <wp:extent cx="5732145" cy="5732145"/>
            <wp:effectExtent l="0" t="0" r="190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rsidR="000B7455" w:rsidRDefault="000B7455" w:rsidP="000B7455">
      <w:pPr>
        <w:ind w:firstLine="0"/>
      </w:pPr>
      <w:r>
        <w:t>Thông tin người dùng trong trường “swift_keys” được cung cấp cho người dùng để truy vấn tới rados gateway thông qua Swift interface. Có thể thấy thông tin người dùng còn bao gồm thông tin tài khoản tương ứng với S3 interface: access_key và secret_key. Người dùng hoàn toàn có thể sử dụng S3 interface để truy vấn tới tài nguyên mà tài khoản subuser đang sở hữu.</w:t>
      </w:r>
    </w:p>
    <w:p w:rsidR="000B7455" w:rsidRDefault="000B7455" w:rsidP="000B7455">
      <w:pPr>
        <w:pStyle w:val="Heading3"/>
      </w:pPr>
      <w:r>
        <w:t>Truy vấn Rados gateway thông qua S3 interface</w:t>
      </w:r>
    </w:p>
    <w:p w:rsidR="000B7455" w:rsidRDefault="000B7455" w:rsidP="000B7455">
      <w:r>
        <w:t>Với thông tin về access_key và secret_key do quản trị viên cung cấp, người dùng hoàn toàn có thể truy vấn tới Rados gateway thông qua S3 interface tương tự như đã được giới thiệu tại phần 4.1.1.</w:t>
      </w:r>
    </w:p>
    <w:p w:rsidR="000B7455" w:rsidRDefault="000B7455" w:rsidP="000B7455">
      <w:pPr>
        <w:pStyle w:val="Heading3"/>
      </w:pPr>
      <w:r>
        <w:lastRenderedPageBreak/>
        <w:t>Truy vấn Rados gateway thông qua Openstack Swift Interface</w:t>
      </w:r>
    </w:p>
    <w:p w:rsidR="000B7455" w:rsidRDefault="00F67547" w:rsidP="000B7455">
      <w:r>
        <w:t>Phần này sẽ sử dụng tập thư viện Python Swift client để giao tiếp với radosgw thông qua Swift interface.</w:t>
      </w:r>
    </w:p>
    <w:p w:rsidR="00F67547" w:rsidRDefault="00F67547" w:rsidP="000B7455">
      <w:r>
        <w:t>Cài đặt gói python swift client:</w:t>
      </w:r>
    </w:p>
    <w:tbl>
      <w:tblPr>
        <w:tblStyle w:val="TableGrid"/>
        <w:tblW w:w="0" w:type="auto"/>
        <w:tblLook w:val="04A0" w:firstRow="1" w:lastRow="0" w:firstColumn="1" w:lastColumn="0" w:noHBand="0" w:noVBand="1"/>
      </w:tblPr>
      <w:tblGrid>
        <w:gridCol w:w="9350"/>
      </w:tblGrid>
      <w:tr w:rsidR="00F67547" w:rsidTr="00F67547">
        <w:tc>
          <w:tcPr>
            <w:tcW w:w="9350" w:type="dxa"/>
          </w:tcPr>
          <w:p w:rsidR="00F67547" w:rsidRDefault="00F67547" w:rsidP="00F67547">
            <w:pPr>
              <w:ind w:firstLine="0"/>
            </w:pPr>
            <w:r>
              <w:t>$ pip install python-swiftclient==3.8.0</w:t>
            </w:r>
          </w:p>
          <w:p w:rsidR="00F67547" w:rsidRDefault="00F67547" w:rsidP="00F67547">
            <w:pPr>
              <w:ind w:firstLine="0"/>
            </w:pPr>
            <w:r>
              <w:t>$ apt-get install python-keystonemiddleware -y</w:t>
            </w:r>
          </w:p>
        </w:tc>
      </w:tr>
    </w:tbl>
    <w:p w:rsidR="00F67547" w:rsidRPr="000B7455" w:rsidRDefault="00F67547" w:rsidP="000B7455">
      <w:r>
        <w:t xml:space="preserve">Tutorial sử dụng thư viện python swift client có thể xem tại đây: </w:t>
      </w:r>
      <w:hyperlink r:id="rId55" w:history="1">
        <w:r w:rsidRPr="00F67547">
          <w:rPr>
            <w:rStyle w:val="Hyperlink"/>
          </w:rPr>
          <w:t>https://docs.ceph.com/docs/master/radosgw/swift/python/</w:t>
        </w:r>
      </w:hyperlink>
    </w:p>
    <w:p w:rsidR="00EB6A21" w:rsidRDefault="00300B5D" w:rsidP="00F430EF">
      <w:pPr>
        <w:pStyle w:val="Heading1"/>
      </w:pPr>
      <w:r>
        <w:t>Thao tác triển khai &amp; vận hành dịch vụ Ceph Object Storage cho người dùng quản trị</w:t>
      </w:r>
    </w:p>
    <w:p w:rsidR="00300B5D" w:rsidRDefault="00300B5D" w:rsidP="00300B5D">
      <w:pPr>
        <w:pStyle w:val="Heading2"/>
      </w:pPr>
      <w:r>
        <w:t>Triển khai Ceph Rados Gateway với Ansible</w:t>
      </w:r>
    </w:p>
    <w:p w:rsidR="00300B5D" w:rsidRDefault="00300B5D" w:rsidP="00300B5D">
      <w:r>
        <w:t>Hiện tại rados gateway đang được cài đặt trên cụm cloud HHT với mô hình triển khai như sau:</w:t>
      </w:r>
    </w:p>
    <w:p w:rsidR="00300B5D" w:rsidRDefault="00300B5D" w:rsidP="00300B5D">
      <w:pPr>
        <w:pStyle w:val="hnhnh"/>
      </w:pPr>
      <w:r>
        <w:object w:dxaOrig="7591" w:dyaOrig="3046">
          <v:shape id="_x0000_i1032" type="#_x0000_t75" style="width:379.15pt;height:152pt" o:ole="">
            <v:imagedata r:id="rId56" o:title=""/>
          </v:shape>
          <o:OLEObject Type="Embed" ProgID="Visio.Drawing.15" ShapeID="_x0000_i1032" DrawAspect="Content" ObjectID="_1628581608" r:id="rId57"/>
        </w:object>
      </w:r>
    </w:p>
    <w:p w:rsidR="00300B5D" w:rsidRDefault="00300B5D" w:rsidP="00300B5D">
      <w:pPr>
        <w:pStyle w:val="hnhnh"/>
        <w:jc w:val="both"/>
      </w:pPr>
      <w:r>
        <w:t>Trên mỗi node sẽ chạy một container của radosgw. Vì các radosgw có thể hoạt động active-active với nhau nên để đảm bảo HA cho dịch vụ chỉ cần sử dụng tới HAProxy. HAProxy sẽ thực hiện loadbalance cho các radosgw container trên 3 node.</w:t>
      </w:r>
    </w:p>
    <w:p w:rsidR="00E32893" w:rsidRDefault="00E32893" w:rsidP="00300B5D">
      <w:pPr>
        <w:pStyle w:val="hnhnh"/>
        <w:jc w:val="both"/>
      </w:pPr>
      <w:r>
        <w:t>Bộ cài ansible cho Ceph rados gateway hiện tại có hai kịch bản như sau:</w:t>
      </w:r>
    </w:p>
    <w:p w:rsidR="00E32893" w:rsidRDefault="00E32893" w:rsidP="00E32893">
      <w:pPr>
        <w:pStyle w:val="hnhnh"/>
        <w:numPr>
          <w:ilvl w:val="0"/>
          <w:numId w:val="16"/>
        </w:numPr>
        <w:jc w:val="both"/>
      </w:pPr>
      <w:r>
        <w:lastRenderedPageBreak/>
        <w:t>ceph_rgw.yml: kịch bản này thực hiện</w:t>
      </w:r>
      <w:r w:rsidR="008C69FC">
        <w:t xml:space="preserve"> xóa bỏ các radosgw instance hiện tại, sau đó</w:t>
      </w:r>
      <w:r>
        <w:t xml:space="preserve"> tạo mới hoàn toàn các radosgw instance thuộc cụm Ceph.</w:t>
      </w:r>
    </w:p>
    <w:p w:rsidR="00E32893" w:rsidRDefault="008C69FC" w:rsidP="008C69FC">
      <w:pPr>
        <w:pStyle w:val="hnhnh"/>
        <w:numPr>
          <w:ilvl w:val="0"/>
          <w:numId w:val="16"/>
        </w:numPr>
        <w:jc w:val="both"/>
      </w:pPr>
      <w:r w:rsidRPr="008C69FC">
        <w:t>ceph-rgw-update-config.yml</w:t>
      </w:r>
      <w:r>
        <w:t>: kịch bản này thực hiện update cấu hình mới cho các radosgw instance đang chạy.</w:t>
      </w:r>
    </w:p>
    <w:p w:rsidR="00300B5D" w:rsidRDefault="00300B5D" w:rsidP="00300B5D">
      <w:pPr>
        <w:pStyle w:val="hnhnh"/>
        <w:jc w:val="both"/>
      </w:pPr>
      <w:r>
        <w:t>Sau đây là các bước cần thiết để cài đặt radosgw trên cụm hht với ansible.</w:t>
      </w:r>
    </w:p>
    <w:p w:rsidR="00300B5D" w:rsidRDefault="00300B5D" w:rsidP="00300B5D">
      <w:pPr>
        <w:pStyle w:val="hnhnh"/>
        <w:jc w:val="both"/>
      </w:pPr>
      <w:r>
        <w:t>Bước 1: Thực hiện truy cập tới node hht-lab04 và di chuyển tới thư mục chứa bộ cài ansible:</w:t>
      </w:r>
    </w:p>
    <w:tbl>
      <w:tblPr>
        <w:tblStyle w:val="TableGrid"/>
        <w:tblW w:w="0" w:type="auto"/>
        <w:tblInd w:w="1008" w:type="dxa"/>
        <w:tblLook w:val="04A0" w:firstRow="1" w:lastRow="0" w:firstColumn="1" w:lastColumn="0" w:noHBand="0" w:noVBand="1"/>
      </w:tblPr>
      <w:tblGrid>
        <w:gridCol w:w="8342"/>
      </w:tblGrid>
      <w:tr w:rsidR="00300B5D" w:rsidTr="00300B5D">
        <w:tc>
          <w:tcPr>
            <w:tcW w:w="9350" w:type="dxa"/>
          </w:tcPr>
          <w:p w:rsidR="00300B5D" w:rsidRDefault="00300B5D" w:rsidP="00300B5D">
            <w:pPr>
              <w:pStyle w:val="hnhnh"/>
              <w:ind w:firstLine="0"/>
              <w:jc w:val="both"/>
            </w:pPr>
            <w:r>
              <w:t xml:space="preserve">$ ssh </w:t>
            </w:r>
            <w:hyperlink r:id="rId58" w:history="1">
              <w:r w:rsidRPr="001D1493">
                <w:rPr>
                  <w:rStyle w:val="Hyperlink"/>
                </w:rPr>
                <w:t>cloud@10.240.207.169</w:t>
              </w:r>
            </w:hyperlink>
          </w:p>
          <w:p w:rsidR="00300B5D" w:rsidRDefault="00300B5D" w:rsidP="00300B5D">
            <w:pPr>
              <w:pStyle w:val="hnhnh"/>
              <w:ind w:firstLine="0"/>
              <w:jc w:val="both"/>
            </w:pPr>
            <w:r>
              <w:t xml:space="preserve">$ cd </w:t>
            </w:r>
            <w:r w:rsidRPr="005455E6">
              <w:t>/data/hungdh9-ansible-openstack-infra</w:t>
            </w:r>
          </w:p>
        </w:tc>
      </w:tr>
    </w:tbl>
    <w:p w:rsidR="00300B5D" w:rsidRDefault="00300B5D" w:rsidP="00300B5D">
      <w:pPr>
        <w:pStyle w:val="hnhnh"/>
        <w:jc w:val="both"/>
      </w:pPr>
      <w:r>
        <w:t>Bước 2: Thiết lập thông tin cấu hình cho radosgw.</w:t>
      </w:r>
      <w:r w:rsidR="008C69FC">
        <w:t xml:space="preserve"> Ngoài những trường cấu hình đã được trình bày tại Chương 3, thì người dùng quản trị có thể tham khảo thêm các trường cấu hình cho Ceph rados gateway tại đây: </w:t>
      </w:r>
      <w:hyperlink r:id="rId59" w:history="1">
        <w:r w:rsidR="008C69FC" w:rsidRPr="008C69FC">
          <w:rPr>
            <w:rStyle w:val="Hyperlink"/>
          </w:rPr>
          <w:t>https://docs.ceph.com/docs/master/radosgw/config-ref/</w:t>
        </w:r>
      </w:hyperlink>
    </w:p>
    <w:p w:rsidR="00300B5D" w:rsidRDefault="00300B5D" w:rsidP="00300B5D">
      <w:pPr>
        <w:pStyle w:val="hnhnh"/>
        <w:numPr>
          <w:ilvl w:val="0"/>
          <w:numId w:val="15"/>
        </w:numPr>
        <w:jc w:val="both"/>
      </w:pPr>
      <w:r>
        <w:t xml:space="preserve">Thêm tên trường cấu hình cho radosgw tới biến </w:t>
      </w:r>
      <w:r w:rsidRPr="008D5DF6">
        <w:rPr>
          <w:i/>
        </w:rPr>
        <w:t>rgw_config_field_in_etcd</w:t>
      </w:r>
      <w:r>
        <w:t xml:space="preserve"> trong file </w:t>
      </w:r>
      <w:r w:rsidRPr="008D5DF6">
        <w:rPr>
          <w:i/>
        </w:rPr>
        <w:t>/data/hungdh9-ansible-openstack-infra/group_vars/ceph_rgw.yml</w:t>
      </w:r>
      <w:r>
        <w:t>:</w:t>
      </w:r>
    </w:p>
    <w:p w:rsidR="00300B5D" w:rsidRDefault="00300B5D" w:rsidP="00300B5D">
      <w:pPr>
        <w:pStyle w:val="hnhnh"/>
        <w:ind w:left="1008" w:firstLine="0"/>
        <w:jc w:val="both"/>
        <w:rPr>
          <w:b/>
        </w:rPr>
      </w:pPr>
      <w:r>
        <w:rPr>
          <w:b/>
        </w:rPr>
        <w:drawing>
          <wp:inline distT="0" distB="0" distL="0" distR="0" wp14:anchorId="2B5BB49F" wp14:editId="782D03E3">
            <wp:extent cx="4912995" cy="312547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12995" cy="3125470"/>
                    </a:xfrm>
                    <a:prstGeom prst="rect">
                      <a:avLst/>
                    </a:prstGeom>
                    <a:noFill/>
                    <a:ln>
                      <a:noFill/>
                    </a:ln>
                  </pic:spPr>
                </pic:pic>
              </a:graphicData>
            </a:graphic>
          </wp:inline>
        </w:drawing>
      </w:r>
    </w:p>
    <w:p w:rsidR="00300B5D" w:rsidRPr="008D5DF6" w:rsidRDefault="00300B5D" w:rsidP="00300B5D">
      <w:pPr>
        <w:pStyle w:val="hnhnh"/>
        <w:numPr>
          <w:ilvl w:val="0"/>
          <w:numId w:val="15"/>
        </w:numPr>
        <w:jc w:val="both"/>
        <w:rPr>
          <w:b/>
        </w:rPr>
      </w:pPr>
      <w:r>
        <w:lastRenderedPageBreak/>
        <w:t xml:space="preserve">Thiết lập giá trị cho các trường cấu hình của radosgw tương ứng trên từng node. Các giá trị được thiết lập trong file </w:t>
      </w:r>
      <w:r w:rsidRPr="008D5DF6">
        <w:rPr>
          <w:i/>
        </w:rPr>
        <w:t>/data/hungdh9-ansible-openstack-infra/host_vars/cloudrity-hht-lab0{X}.yml</w:t>
      </w:r>
      <w:r>
        <w:t xml:space="preserve"> (X là {1,2,3} tương ứng với từng node):</w:t>
      </w:r>
    </w:p>
    <w:p w:rsidR="00300B5D" w:rsidRDefault="00300B5D" w:rsidP="00300B5D">
      <w:pPr>
        <w:pStyle w:val="hnhnh"/>
        <w:ind w:left="1008" w:firstLine="0"/>
        <w:jc w:val="both"/>
        <w:rPr>
          <w:b/>
        </w:rPr>
      </w:pPr>
      <w:r>
        <w:rPr>
          <w:b/>
        </w:rPr>
        <w:drawing>
          <wp:inline distT="0" distB="0" distL="0" distR="0" wp14:anchorId="71FB0A48" wp14:editId="46C65EDF">
            <wp:extent cx="5506720" cy="43605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06720" cy="4360545"/>
                    </a:xfrm>
                    <a:prstGeom prst="rect">
                      <a:avLst/>
                    </a:prstGeom>
                    <a:noFill/>
                    <a:ln>
                      <a:noFill/>
                    </a:ln>
                  </pic:spPr>
                </pic:pic>
              </a:graphicData>
            </a:graphic>
          </wp:inline>
        </w:drawing>
      </w:r>
    </w:p>
    <w:p w:rsidR="00300B5D" w:rsidRPr="007A70AF" w:rsidRDefault="00300B5D" w:rsidP="00300B5D">
      <w:pPr>
        <w:pStyle w:val="hnhnh"/>
        <w:numPr>
          <w:ilvl w:val="0"/>
          <w:numId w:val="15"/>
        </w:numPr>
        <w:jc w:val="both"/>
        <w:rPr>
          <w:b/>
        </w:rPr>
      </w:pPr>
      <w:r>
        <w:t xml:space="preserve">Thêm lệnh cấu hình cho radosgw tại file </w:t>
      </w:r>
      <w:r w:rsidRPr="007A70AF">
        <w:rPr>
          <w:i/>
        </w:rPr>
        <w:t>/data/hungdh9-ansible-openstack-infra/roles/ceph-rgw/tasks/config_in_etcd.yml</w:t>
      </w:r>
      <w:r>
        <w:t>:</w:t>
      </w:r>
    </w:p>
    <w:p w:rsidR="00300B5D" w:rsidRDefault="00300B5D" w:rsidP="00300B5D">
      <w:pPr>
        <w:pStyle w:val="hnhnh"/>
        <w:ind w:left="1008" w:firstLine="0"/>
        <w:jc w:val="both"/>
        <w:rPr>
          <w:b/>
        </w:rPr>
      </w:pPr>
      <w:r>
        <w:lastRenderedPageBreak/>
        <w:drawing>
          <wp:inline distT="0" distB="0" distL="0" distR="0" wp14:anchorId="43326E73" wp14:editId="00C3F8AA">
            <wp:extent cx="5302155" cy="26720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10807" cy="2676397"/>
                    </a:xfrm>
                    <a:prstGeom prst="rect">
                      <a:avLst/>
                    </a:prstGeom>
                  </pic:spPr>
                </pic:pic>
              </a:graphicData>
            </a:graphic>
          </wp:inline>
        </w:drawing>
      </w:r>
    </w:p>
    <w:p w:rsidR="00300B5D" w:rsidRPr="00711EBE" w:rsidRDefault="00300B5D" w:rsidP="00300B5D">
      <w:pPr>
        <w:pStyle w:val="hnhnh"/>
        <w:jc w:val="both"/>
      </w:pPr>
      <w:r>
        <w:t xml:space="preserve">Bước 3: Cài đặt radosgw trên 3 node. Câu lệnh phía dưới thực hiện tại thư mục </w:t>
      </w:r>
      <w:r w:rsidRPr="00711EBE">
        <w:rPr>
          <w:i/>
        </w:rPr>
        <w:t>/data/hungdh9-ansible-openstack-infra</w:t>
      </w:r>
      <w:r>
        <w:t>.</w:t>
      </w:r>
    </w:p>
    <w:tbl>
      <w:tblPr>
        <w:tblStyle w:val="TableGrid"/>
        <w:tblW w:w="0" w:type="auto"/>
        <w:tblLook w:val="04A0" w:firstRow="1" w:lastRow="0" w:firstColumn="1" w:lastColumn="0" w:noHBand="0" w:noVBand="1"/>
      </w:tblPr>
      <w:tblGrid>
        <w:gridCol w:w="9350"/>
      </w:tblGrid>
      <w:tr w:rsidR="00300B5D" w:rsidTr="00300B5D">
        <w:tc>
          <w:tcPr>
            <w:tcW w:w="9350" w:type="dxa"/>
          </w:tcPr>
          <w:p w:rsidR="00300B5D" w:rsidRDefault="00300B5D" w:rsidP="00300B5D">
            <w:pPr>
              <w:pStyle w:val="hnhnh"/>
              <w:ind w:firstLine="0"/>
              <w:jc w:val="both"/>
            </w:pPr>
            <w:r>
              <w:t xml:space="preserve">$ </w:t>
            </w:r>
            <w:r w:rsidRPr="007A70AF">
              <w:t>ansible-playbook</w:t>
            </w:r>
            <w:r>
              <w:t xml:space="preserve"> </w:t>
            </w:r>
            <w:r w:rsidRPr="007A70AF">
              <w:t>ceph-rgw.yml</w:t>
            </w:r>
          </w:p>
        </w:tc>
      </w:tr>
    </w:tbl>
    <w:p w:rsidR="00300B5D" w:rsidRDefault="008C69FC" w:rsidP="00300B5D">
      <w:r>
        <w:t xml:space="preserve">Bước 4: Cập nhật cấu hình mới cho rados gateway. Thực hiện lại bước 2 để thêm, sửa xóa các trường cấu hình cho rados gateway. Sau đó chạy câu lệnh phía dưới tại thư mục </w:t>
      </w:r>
      <w:r w:rsidRPr="00711EBE">
        <w:rPr>
          <w:i/>
        </w:rPr>
        <w:t>/data/hungdh9-ansible-openstack-infra</w:t>
      </w:r>
      <w:r>
        <w:t xml:space="preserve"> để cập nhật cấu hình:</w:t>
      </w:r>
    </w:p>
    <w:tbl>
      <w:tblPr>
        <w:tblStyle w:val="TableGrid"/>
        <w:tblW w:w="0" w:type="auto"/>
        <w:tblLook w:val="04A0" w:firstRow="1" w:lastRow="0" w:firstColumn="1" w:lastColumn="0" w:noHBand="0" w:noVBand="1"/>
      </w:tblPr>
      <w:tblGrid>
        <w:gridCol w:w="9350"/>
      </w:tblGrid>
      <w:tr w:rsidR="008C69FC" w:rsidTr="008C69FC">
        <w:tc>
          <w:tcPr>
            <w:tcW w:w="9350" w:type="dxa"/>
          </w:tcPr>
          <w:p w:rsidR="008C69FC" w:rsidRDefault="008C69FC" w:rsidP="00300B5D">
            <w:pPr>
              <w:ind w:firstLine="0"/>
            </w:pPr>
            <w:r>
              <w:t xml:space="preserve">$ </w:t>
            </w:r>
            <w:r w:rsidRPr="007A70AF">
              <w:t>ansible-playbook</w:t>
            </w:r>
            <w:r>
              <w:t xml:space="preserve"> </w:t>
            </w:r>
            <w:r w:rsidRPr="008C69FC">
              <w:t>ceph-rgw-update-config.yml</w:t>
            </w:r>
          </w:p>
        </w:tc>
      </w:tr>
    </w:tbl>
    <w:p w:rsidR="00F430EF" w:rsidRDefault="001217FA" w:rsidP="00300B5D">
      <w:pPr>
        <w:pStyle w:val="Heading2"/>
      </w:pPr>
      <w:r>
        <w:t xml:space="preserve">Một số thao tác vận </w:t>
      </w:r>
      <w:r w:rsidR="00E61771">
        <w:t>hành giành cho quản trị viên</w:t>
      </w:r>
    </w:p>
    <w:p w:rsidR="00E61771" w:rsidRPr="00E61771" w:rsidRDefault="00E61771" w:rsidP="00E61771">
      <w:r>
        <w:t xml:space="preserve">Trong phần này sẽ cung cấp hướng dẫn một số thao tác thường dùng cho quản trị viên. Hướng dẫn đầy đủ cho người dùng quản trị có thể xem thêm tại đây: </w:t>
      </w:r>
      <w:hyperlink r:id="rId63" w:history="1">
        <w:r w:rsidRPr="00E61771">
          <w:rPr>
            <w:rStyle w:val="Hyperlink"/>
          </w:rPr>
          <w:t>https://docs.ceph.com/docs/master/radosgw/admin/</w:t>
        </w:r>
      </w:hyperlink>
    </w:p>
    <w:p w:rsidR="00E61771" w:rsidRDefault="00576868" w:rsidP="00E61771">
      <w:pPr>
        <w:pStyle w:val="Heading3"/>
      </w:pPr>
      <w:r>
        <w:t>Quản lý người dùng</w:t>
      </w:r>
    </w:p>
    <w:p w:rsidR="009B2265" w:rsidRDefault="0039047F" w:rsidP="009B2265">
      <w:pPr>
        <w:rPr>
          <w:rStyle w:val="Hyperlink"/>
        </w:rPr>
      </w:pPr>
      <w:r>
        <w:t xml:space="preserve">Chi tiết xem tại đây: </w:t>
      </w:r>
      <w:hyperlink r:id="rId64" w:history="1">
        <w:r w:rsidRPr="0039047F">
          <w:rPr>
            <w:rStyle w:val="Hyperlink"/>
          </w:rPr>
          <w:t>https://docs.ceph.com/docs/master/radosgw/admin/#user-management</w:t>
        </w:r>
      </w:hyperlink>
    </w:p>
    <w:p w:rsidR="009B2265" w:rsidRDefault="009B2265" w:rsidP="009B2265">
      <w:pPr>
        <w:rPr>
          <w:rStyle w:val="Hyperlink"/>
          <w:color w:val="000000" w:themeColor="text1"/>
          <w:u w:val="none"/>
        </w:rPr>
      </w:pPr>
      <w:r>
        <w:rPr>
          <w:rStyle w:val="Hyperlink"/>
          <w:color w:val="000000" w:themeColor="text1"/>
          <w:u w:val="none"/>
        </w:rPr>
        <w:t xml:space="preserve">Các câu lệnh trong phần hướng dẫn này đều được thực hiện tại </w:t>
      </w:r>
      <w:r w:rsidR="008920D2">
        <w:rPr>
          <w:rStyle w:val="Hyperlink"/>
          <w:color w:val="000000" w:themeColor="text1"/>
          <w:u w:val="none"/>
        </w:rPr>
        <w:t>container chạy ceph-mon instance của cụm ceph. Đứng trên node 1, 2, 3 của cụm HHT Lab và thực hiện lệnh sau để truy cập vào ceph-mon container:</w:t>
      </w:r>
    </w:p>
    <w:tbl>
      <w:tblPr>
        <w:tblStyle w:val="TableGrid"/>
        <w:tblW w:w="0" w:type="auto"/>
        <w:tblLook w:val="04A0" w:firstRow="1" w:lastRow="0" w:firstColumn="1" w:lastColumn="0" w:noHBand="0" w:noVBand="1"/>
      </w:tblPr>
      <w:tblGrid>
        <w:gridCol w:w="9350"/>
      </w:tblGrid>
      <w:tr w:rsidR="008920D2" w:rsidTr="008920D2">
        <w:tc>
          <w:tcPr>
            <w:tcW w:w="9350" w:type="dxa"/>
          </w:tcPr>
          <w:p w:rsidR="008920D2" w:rsidRDefault="008920D2" w:rsidP="009B2265">
            <w:pPr>
              <w:ind w:firstLine="0"/>
              <w:rPr>
                <w:rStyle w:val="Hyperlink"/>
                <w:color w:val="000000" w:themeColor="text1"/>
                <w:u w:val="none"/>
              </w:rPr>
            </w:pPr>
            <w:r>
              <w:rPr>
                <w:rStyle w:val="Hyperlink"/>
                <w:color w:val="000000" w:themeColor="text1"/>
                <w:u w:val="none"/>
              </w:rPr>
              <w:lastRenderedPageBreak/>
              <w:t>$ sudo docker exec -ti ceph-mon bash</w:t>
            </w:r>
          </w:p>
        </w:tc>
      </w:tr>
    </w:tbl>
    <w:p w:rsidR="009B2265" w:rsidRDefault="009B2265" w:rsidP="009B2265">
      <w:pPr>
        <w:rPr>
          <w:b/>
        </w:rPr>
      </w:pPr>
      <w:r>
        <w:rPr>
          <w:b/>
        </w:rPr>
        <w:t>Tạo tài khoản cho người dùng</w:t>
      </w:r>
    </w:p>
    <w:p w:rsidR="009B2265" w:rsidRDefault="009B2265" w:rsidP="009B2265">
      <w:r>
        <w:t>Hướng dẫn tạo tài khoản cho người dùng đã được trình bày phía trên, tại mục 4.2.1.</w:t>
      </w:r>
    </w:p>
    <w:p w:rsidR="009B2265" w:rsidRDefault="009B2265" w:rsidP="009B2265">
      <w:pPr>
        <w:rPr>
          <w:b/>
        </w:rPr>
      </w:pPr>
      <w:r>
        <w:rPr>
          <w:b/>
        </w:rPr>
        <w:t>Xem thông tin người dùng</w:t>
      </w:r>
    </w:p>
    <w:p w:rsidR="008920D2" w:rsidRDefault="008920D2" w:rsidP="009B2265">
      <w:r>
        <w:t>Trước khi xem thông tin từng người dùng cụ thể, sử dụng câu lệnh sau để liệt kê ra những người dùng đang được quản lý bởi rados gateway, kết quả trả về sẽ là danh sách UID của người dùng:</w:t>
      </w:r>
    </w:p>
    <w:tbl>
      <w:tblPr>
        <w:tblStyle w:val="TableGrid"/>
        <w:tblW w:w="0" w:type="auto"/>
        <w:tblLook w:val="04A0" w:firstRow="1" w:lastRow="0" w:firstColumn="1" w:lastColumn="0" w:noHBand="0" w:noVBand="1"/>
      </w:tblPr>
      <w:tblGrid>
        <w:gridCol w:w="9350"/>
      </w:tblGrid>
      <w:tr w:rsidR="008920D2" w:rsidTr="008920D2">
        <w:tc>
          <w:tcPr>
            <w:tcW w:w="9350" w:type="dxa"/>
          </w:tcPr>
          <w:p w:rsidR="008920D2" w:rsidRDefault="008920D2" w:rsidP="009B2265">
            <w:pPr>
              <w:ind w:firstLine="0"/>
            </w:pPr>
            <w:r>
              <w:t>$ radosgw-admin user list</w:t>
            </w:r>
          </w:p>
        </w:tc>
      </w:tr>
    </w:tbl>
    <w:p w:rsidR="008920D2" w:rsidRDefault="008920D2" w:rsidP="009B2265">
      <w:r>
        <w:t>Kết quả trả về:</w:t>
      </w:r>
    </w:p>
    <w:p w:rsidR="008920D2" w:rsidRDefault="008920D2" w:rsidP="008920D2">
      <w:pPr>
        <w:pStyle w:val="hnhnh"/>
      </w:pPr>
      <w:r>
        <w:drawing>
          <wp:inline distT="0" distB="0" distL="0" distR="0" wp14:anchorId="1429786F" wp14:editId="269B38DC">
            <wp:extent cx="3943350" cy="1666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43350" cy="1666875"/>
                    </a:xfrm>
                    <a:prstGeom prst="rect">
                      <a:avLst/>
                    </a:prstGeom>
                  </pic:spPr>
                </pic:pic>
              </a:graphicData>
            </a:graphic>
          </wp:inline>
        </w:drawing>
      </w:r>
    </w:p>
    <w:p w:rsidR="009B2265" w:rsidRDefault="004472D0" w:rsidP="004472D0">
      <w:pPr>
        <w:ind w:firstLine="0"/>
      </w:pPr>
      <w:r>
        <w:rPr>
          <w:noProof/>
        </w:rPr>
        <w:t xml:space="preserve">    </w:t>
      </w:r>
      <w:r w:rsidR="009B2265">
        <w:t>Sử dụng câ</w:t>
      </w:r>
      <w:r w:rsidR="008920D2">
        <w:t>u lệnh sau để hiện thị thông tin một người dùng nhất định:</w:t>
      </w:r>
    </w:p>
    <w:tbl>
      <w:tblPr>
        <w:tblStyle w:val="TableGrid"/>
        <w:tblW w:w="0" w:type="auto"/>
        <w:tblLook w:val="04A0" w:firstRow="1" w:lastRow="0" w:firstColumn="1" w:lastColumn="0" w:noHBand="0" w:noVBand="1"/>
      </w:tblPr>
      <w:tblGrid>
        <w:gridCol w:w="9350"/>
      </w:tblGrid>
      <w:tr w:rsidR="008920D2" w:rsidTr="008920D2">
        <w:tc>
          <w:tcPr>
            <w:tcW w:w="9350" w:type="dxa"/>
          </w:tcPr>
          <w:p w:rsidR="008920D2" w:rsidRDefault="008920D2" w:rsidP="009B2265">
            <w:pPr>
              <w:ind w:firstLine="0"/>
            </w:pPr>
            <w:r>
              <w:t>$ radosgw-admin user info --uid=&lt;user_id&gt;</w:t>
            </w:r>
          </w:p>
        </w:tc>
      </w:tr>
    </w:tbl>
    <w:p w:rsidR="008920D2" w:rsidRDefault="008920D2" w:rsidP="009B2265">
      <w:r>
        <w:t>Trong đó:</w:t>
      </w:r>
    </w:p>
    <w:p w:rsidR="008920D2" w:rsidRDefault="008920D2" w:rsidP="008920D2">
      <w:pPr>
        <w:pStyle w:val="ListParagraph"/>
        <w:numPr>
          <w:ilvl w:val="0"/>
          <w:numId w:val="15"/>
        </w:numPr>
      </w:pPr>
      <w:r>
        <w:t>user_id: ID được khai báo tại trường --uid cho tài khoản tại bước tạo user.</w:t>
      </w:r>
    </w:p>
    <w:p w:rsidR="008920D2" w:rsidRDefault="008920D2" w:rsidP="008920D2">
      <w:r>
        <w:t>Kết quả trả về như sau:</w:t>
      </w:r>
    </w:p>
    <w:p w:rsidR="008920D2" w:rsidRDefault="008920D2" w:rsidP="008920D2">
      <w:pPr>
        <w:pStyle w:val="hnhnh"/>
      </w:pPr>
      <w:r>
        <w:lastRenderedPageBreak/>
        <w:t xml:space="preserve">     </w:t>
      </w:r>
      <w:r>
        <w:drawing>
          <wp:inline distT="0" distB="0" distL="0" distR="0" wp14:anchorId="697D4851" wp14:editId="6708AD0F">
            <wp:extent cx="5019675" cy="611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19675" cy="6115050"/>
                    </a:xfrm>
                    <a:prstGeom prst="rect">
                      <a:avLst/>
                    </a:prstGeom>
                  </pic:spPr>
                </pic:pic>
              </a:graphicData>
            </a:graphic>
          </wp:inline>
        </w:drawing>
      </w:r>
    </w:p>
    <w:p w:rsidR="004472D0" w:rsidRPr="009B2265" w:rsidRDefault="004472D0" w:rsidP="004472D0">
      <w:pPr>
        <w:pStyle w:val="hnhnh"/>
        <w:jc w:val="both"/>
      </w:pPr>
      <w:bookmarkStart w:id="17" w:name="_GoBack"/>
      <w:bookmarkEnd w:id="17"/>
    </w:p>
    <w:p w:rsidR="00576868" w:rsidRDefault="00576868" w:rsidP="00576868">
      <w:pPr>
        <w:pStyle w:val="Heading3"/>
      </w:pPr>
      <w:r>
        <w:t>Quản lý Quota</w:t>
      </w:r>
    </w:p>
    <w:p w:rsidR="0039047F" w:rsidRPr="0039047F" w:rsidRDefault="0039047F" w:rsidP="0039047F">
      <w:r>
        <w:t xml:space="preserve">Chi tiết xem tại đây: </w:t>
      </w:r>
      <w:hyperlink r:id="rId67" w:history="1">
        <w:r w:rsidRPr="0039047F">
          <w:rPr>
            <w:rStyle w:val="Hyperlink"/>
          </w:rPr>
          <w:t>https://docs.ceph.com/docs/master/radosgw/admin/#quota-management</w:t>
        </w:r>
      </w:hyperlink>
    </w:p>
    <w:p w:rsidR="00576868" w:rsidRDefault="00576868" w:rsidP="00576868">
      <w:pPr>
        <w:pStyle w:val="Heading3"/>
      </w:pPr>
      <w:r>
        <w:t>Quản lý ACL cho container/bucket</w:t>
      </w:r>
    </w:p>
    <w:p w:rsidR="0011363A" w:rsidRDefault="0039047F" w:rsidP="0039047F">
      <w:r>
        <w:lastRenderedPageBreak/>
        <w:t>Nội dung phần này chỉ áp dụng cho những người dùng thuộc môi trường Openstack cloud. Mặc định mỗi project trên openstack sẽ tương ứng với một account của rados gateway. Hay nói cách khác tất cả người dùng openstack thuộc cùng project sẽ sử dụng chung một account trên rados gateway và có quyền sử dụng, truy cập tới tài nguyên của account</w:t>
      </w:r>
      <w:r w:rsidR="0011363A">
        <w:t xml:space="preserve"> đó.</w:t>
      </w:r>
    </w:p>
    <w:p w:rsidR="0011363A" w:rsidRDefault="0011363A" w:rsidP="0011363A">
      <w:pPr>
        <w:pStyle w:val="hnhnh"/>
      </w:pPr>
      <w:r>
        <w:object w:dxaOrig="4395" w:dyaOrig="5895">
          <v:shape id="_x0000_i1033" type="#_x0000_t75" style="width:219.75pt;height:294.75pt" o:ole="">
            <v:imagedata r:id="rId68" o:title=""/>
          </v:shape>
          <o:OLEObject Type="Embed" ProgID="Visio.Drawing.15" ShapeID="_x0000_i1033" DrawAspect="Content" ObjectID="_1628581609" r:id="rId69"/>
        </w:object>
      </w:r>
    </w:p>
    <w:p w:rsidR="0039047F" w:rsidRDefault="0039047F" w:rsidP="0039047F">
      <w:r>
        <w:t>Swift interface hỗ trợ việc cấu hình ACL để cấp quyền truy cậ</w:t>
      </w:r>
      <w:r w:rsidR="0011363A">
        <w:t>p tới một tài nguyên nhất định của project cho người dùng thuộc project khác.</w:t>
      </w:r>
    </w:p>
    <w:p w:rsidR="0011363A" w:rsidRDefault="0011363A" w:rsidP="0011363A">
      <w:pPr>
        <w:pStyle w:val="hnhnh"/>
      </w:pPr>
      <w:r>
        <w:object w:dxaOrig="9930" w:dyaOrig="5895">
          <v:shape id="_x0000_i1034" type="#_x0000_t75" style="width:467.7pt;height:277.65pt" o:ole="">
            <v:imagedata r:id="rId70" o:title=""/>
          </v:shape>
          <o:OLEObject Type="Embed" ProgID="Visio.Drawing.15" ShapeID="_x0000_i1034" DrawAspect="Content" ObjectID="_1628581610" r:id="rId71"/>
        </w:object>
      </w:r>
    </w:p>
    <w:p w:rsidR="0011363A" w:rsidRDefault="00EE5051" w:rsidP="0011363A">
      <w:pPr>
        <w:pStyle w:val="hnhnh"/>
        <w:ind w:firstLine="0"/>
        <w:jc w:val="both"/>
      </w:pPr>
      <w:r>
        <w:t>Các bước cấu hình cấp quyền sử dụng tài nguyên tới một người dùng như sau:</w:t>
      </w:r>
    </w:p>
    <w:p w:rsidR="00EE5051" w:rsidRDefault="00EE5051" w:rsidP="00EE5051">
      <w:pPr>
        <w:pStyle w:val="hnhnh"/>
        <w:numPr>
          <w:ilvl w:val="0"/>
          <w:numId w:val="17"/>
        </w:numPr>
        <w:jc w:val="both"/>
      </w:pPr>
      <w:r>
        <w:t>Truy cập vào docker container đang chạy openstack client:</w:t>
      </w:r>
    </w:p>
    <w:tbl>
      <w:tblPr>
        <w:tblStyle w:val="TableGrid"/>
        <w:tblW w:w="0" w:type="auto"/>
        <w:tblInd w:w="720" w:type="dxa"/>
        <w:tblLook w:val="04A0" w:firstRow="1" w:lastRow="0" w:firstColumn="1" w:lastColumn="0" w:noHBand="0" w:noVBand="1"/>
      </w:tblPr>
      <w:tblGrid>
        <w:gridCol w:w="8630"/>
      </w:tblGrid>
      <w:tr w:rsidR="00EE5051" w:rsidTr="00EE5051">
        <w:tc>
          <w:tcPr>
            <w:tcW w:w="9350" w:type="dxa"/>
          </w:tcPr>
          <w:p w:rsidR="00EE5051" w:rsidRDefault="00EE5051" w:rsidP="00EE5051">
            <w:pPr>
              <w:pStyle w:val="hnhnh"/>
              <w:ind w:firstLine="0"/>
              <w:jc w:val="both"/>
            </w:pPr>
            <w:r>
              <w:t>$ docker exec -ti openstack-client bash</w:t>
            </w:r>
          </w:p>
        </w:tc>
      </w:tr>
    </w:tbl>
    <w:p w:rsidR="00EE5051" w:rsidRDefault="00EE5051" w:rsidP="00EE5051">
      <w:pPr>
        <w:pStyle w:val="hnhnh"/>
        <w:numPr>
          <w:ilvl w:val="0"/>
          <w:numId w:val="17"/>
        </w:numPr>
        <w:jc w:val="both"/>
      </w:pPr>
      <w:r>
        <w:t>Sử dụng câu lệnh với cú pháp sau:</w:t>
      </w:r>
    </w:p>
    <w:tbl>
      <w:tblPr>
        <w:tblStyle w:val="TableGrid"/>
        <w:tblW w:w="0" w:type="auto"/>
        <w:tblInd w:w="720" w:type="dxa"/>
        <w:tblLook w:val="04A0" w:firstRow="1" w:lastRow="0" w:firstColumn="1" w:lastColumn="0" w:noHBand="0" w:noVBand="1"/>
      </w:tblPr>
      <w:tblGrid>
        <w:gridCol w:w="8630"/>
      </w:tblGrid>
      <w:tr w:rsidR="00EE5051" w:rsidTr="00EE5051">
        <w:tc>
          <w:tcPr>
            <w:tcW w:w="9350" w:type="dxa"/>
          </w:tcPr>
          <w:p w:rsidR="00EE5051" w:rsidRDefault="00EE5051" w:rsidP="00EE5051">
            <w:pPr>
              <w:pStyle w:val="hnhnh"/>
              <w:ind w:firstLine="0"/>
              <w:jc w:val="left"/>
            </w:pPr>
            <w:r>
              <w:t xml:space="preserve">$ </w:t>
            </w:r>
            <w:r w:rsidRPr="00EE5051">
              <w:t xml:space="preserve">swift post </w:t>
            </w:r>
            <w:r>
              <w:t>&lt;container_name&gt;</w:t>
            </w:r>
            <w:r w:rsidRPr="00EE5051">
              <w:t xml:space="preserve"> --read-acl "</w:t>
            </w:r>
            <w:r>
              <w:t>&lt;project_id&gt;</w:t>
            </w:r>
            <w:r w:rsidRPr="00EE5051">
              <w:t>:</w:t>
            </w:r>
            <w:r>
              <w:t>&lt;user_id&gt;[,&lt;project_id&gt;</w:t>
            </w:r>
            <w:r w:rsidRPr="00EE5051">
              <w:t>:</w:t>
            </w:r>
            <w:r>
              <w:t>&lt;user_id&gt;]</w:t>
            </w:r>
            <w:r w:rsidRPr="00EE5051">
              <w:t>" --write-acl "</w:t>
            </w:r>
            <w:r>
              <w:t>&lt;project_id&gt;</w:t>
            </w:r>
            <w:r w:rsidRPr="00EE5051">
              <w:t>:</w:t>
            </w:r>
            <w:r>
              <w:t>&lt;user_id&gt;[,&lt;project_id&gt;</w:t>
            </w:r>
            <w:r w:rsidRPr="00EE5051">
              <w:t>:</w:t>
            </w:r>
            <w:r>
              <w:t>&lt;user_id&gt;]"</w:t>
            </w:r>
          </w:p>
        </w:tc>
      </w:tr>
    </w:tbl>
    <w:p w:rsidR="00EE5051" w:rsidRDefault="00EE5051" w:rsidP="00EE5051">
      <w:pPr>
        <w:pStyle w:val="hnhnh"/>
        <w:ind w:left="720" w:firstLine="0"/>
        <w:jc w:val="both"/>
      </w:pPr>
      <w:r>
        <w:t>Ví dụ:</w:t>
      </w:r>
    </w:p>
    <w:p w:rsidR="00EE5051" w:rsidRDefault="00EE5051" w:rsidP="00EE5051">
      <w:pPr>
        <w:pStyle w:val="hnhnh"/>
        <w:ind w:left="720" w:firstLine="0"/>
        <w:jc w:val="left"/>
      </w:pPr>
      <w:r>
        <w:t xml:space="preserve">$ </w:t>
      </w:r>
      <w:r w:rsidRPr="00EE5051">
        <w:t>swift post container_2 --read-acl "d427dd970322415a977c795d767ee17a:48e771682a2b41b28f79b496f5c43129" --write-acl "d427dd970322415a977c795d767ee17a:48e771682a2b41b28f79b496f5c43129"</w:t>
      </w:r>
    </w:p>
    <w:p w:rsidR="00EE5051" w:rsidRDefault="00EE5051" w:rsidP="00EE5051">
      <w:pPr>
        <w:pStyle w:val="hnhnh"/>
        <w:ind w:left="720" w:firstLine="0"/>
        <w:jc w:val="left"/>
      </w:pPr>
    </w:p>
    <w:p w:rsidR="00EE5051" w:rsidRPr="00106F17" w:rsidRDefault="00EE5051" w:rsidP="00106F17">
      <w:pPr>
        <w:rPr>
          <w:b/>
        </w:rPr>
      </w:pPr>
      <w:r w:rsidRPr="00106F17">
        <w:rPr>
          <w:b/>
        </w:rPr>
        <w:lastRenderedPageBreak/>
        <w:t>Thiết lập quyền truy cập tới container/bucket cho một người dùng duy nhất</w:t>
      </w:r>
    </w:p>
    <w:p w:rsidR="00EE5051" w:rsidRDefault="00106F17" w:rsidP="00106F17">
      <w:r>
        <w:t>Như đã nói ở trên, tất cả người dùng trong cùng openstack project sẽ được sử dụng chung tài nguyên object storage. Vì vậy việc thiết lập truy cập tới tài nguyên cho một dùng duy nhất là không thể.</w:t>
      </w:r>
    </w:p>
    <w:p w:rsidR="00106F17" w:rsidRDefault="00106F17" w:rsidP="00106F17">
      <w:r>
        <w:t>Nhưng với cách thức cấp quyền truy cập như trên, chúng ta vẫn có thể thực hiện được việc này như sau:</w:t>
      </w:r>
    </w:p>
    <w:p w:rsidR="00106F17" w:rsidRDefault="00106F17" w:rsidP="00106F17">
      <w:pPr>
        <w:pStyle w:val="hnhnh"/>
        <w:numPr>
          <w:ilvl w:val="0"/>
          <w:numId w:val="17"/>
        </w:numPr>
        <w:jc w:val="left"/>
      </w:pPr>
      <w:r>
        <w:t>Tài nguyên object storage(container/bucket) thuộc về một project không chứa người dùng thông thường. Ví dụ: project admin, project service, hay có thể tạo ra một project riêng dùng cho việc cấp phát private container/bucket.</w:t>
      </w:r>
    </w:p>
    <w:p w:rsidR="00106F17" w:rsidRDefault="00106F17" w:rsidP="00106F17">
      <w:pPr>
        <w:pStyle w:val="hnhnh"/>
        <w:numPr>
          <w:ilvl w:val="0"/>
          <w:numId w:val="17"/>
        </w:numPr>
        <w:jc w:val="left"/>
      </w:pPr>
      <w:r>
        <w:t>Admin sẽ cấp quyền truy cập tới container/bucket cho một người hay nhiều người dùng. Như vậy vấn đề tài nguyên bị chia sẻ với các người dùng trong cùng project đã được giải quyết. Giờ đây container/bucket chỉ được truy cập tới bởi những người dùng được admin cấp quyền sử dụng.</w:t>
      </w:r>
    </w:p>
    <w:p w:rsidR="00106F17" w:rsidRPr="00EE5051" w:rsidRDefault="00106F17" w:rsidP="00106F17">
      <w:pPr>
        <w:pStyle w:val="hnhnh"/>
      </w:pPr>
      <w:r w:rsidRPr="00106F17">
        <w:object w:dxaOrig="9660" w:dyaOrig="5566">
          <v:shape id="_x0000_i1035" type="#_x0000_t75" style="width:467.55pt;height:269.4pt" o:ole="">
            <v:imagedata r:id="rId72" o:title=""/>
          </v:shape>
          <o:OLEObject Type="Embed" ProgID="Visio.Drawing.15" ShapeID="_x0000_i1035" DrawAspect="Content" ObjectID="_1628581611" r:id="rId73"/>
        </w:object>
      </w:r>
    </w:p>
    <w:sectPr w:rsidR="00106F17" w:rsidRPr="00EE5051" w:rsidSect="00EE14DA">
      <w:headerReference w:type="default" r:id="rId74"/>
      <w:footerReference w:type="default" r:id="rId75"/>
      <w:headerReference w:type="first" r:id="rId76"/>
      <w:footerReference w:type="first" r:id="rId77"/>
      <w:pgSz w:w="12240" w:h="15840"/>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917" w:rsidRDefault="00E22917" w:rsidP="0041302A">
      <w:pPr>
        <w:spacing w:after="0" w:line="240" w:lineRule="auto"/>
      </w:pPr>
      <w:r>
        <w:separator/>
      </w:r>
    </w:p>
  </w:endnote>
  <w:endnote w:type="continuationSeparator" w:id="0">
    <w:p w:rsidR="00E22917" w:rsidRDefault="00E22917" w:rsidP="0041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topFromText="576" w:vertAnchor="text" w:tblpY="1"/>
      <w:tblOverlap w:val="never"/>
      <w:tblW w:w="5000" w:type="pct"/>
      <w:tblCellMar>
        <w:top w:w="144" w:type="dxa"/>
        <w:left w:w="115" w:type="dxa"/>
        <w:bottom w:w="144" w:type="dxa"/>
        <w:right w:w="115" w:type="dxa"/>
      </w:tblCellMar>
      <w:tblLook w:val="04A0" w:firstRow="1" w:lastRow="0" w:firstColumn="1" w:lastColumn="0" w:noHBand="0" w:noVBand="1"/>
    </w:tblPr>
    <w:tblGrid>
      <w:gridCol w:w="4686"/>
      <w:gridCol w:w="4674"/>
    </w:tblGrid>
    <w:tr w:rsidR="009B2265" w:rsidTr="00E966F7">
      <w:trPr>
        <w:trHeight w:hRule="exact" w:val="115"/>
      </w:trPr>
      <w:tc>
        <w:tcPr>
          <w:tcW w:w="4686" w:type="dxa"/>
          <w:shd w:val="clear" w:color="auto" w:fill="F27721"/>
          <w:tcMar>
            <w:top w:w="0" w:type="dxa"/>
            <w:bottom w:w="0" w:type="dxa"/>
          </w:tcMar>
        </w:tcPr>
        <w:p w:rsidR="009B2265" w:rsidRDefault="009B2265" w:rsidP="001C7BE1">
          <w:pPr>
            <w:pStyle w:val="Header"/>
            <w:tabs>
              <w:tab w:val="clear" w:pos="4680"/>
              <w:tab w:val="clear" w:pos="9360"/>
            </w:tabs>
            <w:rPr>
              <w:caps/>
              <w:sz w:val="18"/>
            </w:rPr>
          </w:pPr>
        </w:p>
      </w:tc>
      <w:tc>
        <w:tcPr>
          <w:tcW w:w="4674" w:type="dxa"/>
          <w:shd w:val="clear" w:color="auto" w:fill="F27721"/>
          <w:tcMar>
            <w:top w:w="0" w:type="dxa"/>
            <w:bottom w:w="0" w:type="dxa"/>
          </w:tcMar>
        </w:tcPr>
        <w:p w:rsidR="009B2265" w:rsidRDefault="009B2265" w:rsidP="001C7BE1">
          <w:pPr>
            <w:pStyle w:val="Header"/>
            <w:tabs>
              <w:tab w:val="clear" w:pos="4680"/>
              <w:tab w:val="clear" w:pos="9360"/>
            </w:tabs>
            <w:jc w:val="right"/>
            <w:rPr>
              <w:caps/>
              <w:sz w:val="18"/>
            </w:rPr>
          </w:pPr>
        </w:p>
      </w:tc>
    </w:tr>
    <w:tr w:rsidR="009B2265" w:rsidTr="00E966F7">
      <w:tc>
        <w:tcPr>
          <w:tcW w:w="4686" w:type="dxa"/>
          <w:shd w:val="clear" w:color="auto" w:fill="auto"/>
          <w:vAlign w:val="bottom"/>
        </w:tcPr>
        <w:sdt>
          <w:sdtPr>
            <w:rPr>
              <w:rFonts w:ascii="Times New Roman" w:hAnsi="Times New Roman" w:cs="Times New Roman"/>
              <w:caps/>
              <w:color w:val="000000" w:themeColor="text1"/>
              <w:sz w:val="24"/>
              <w:szCs w:val="28"/>
            </w:rPr>
            <w:alias w:val="Subtitle"/>
            <w:tag w:val=""/>
            <w:id w:val="1973085559"/>
            <w:dataBinding w:prefixMappings="xmlns:ns0='http://purl.org/dc/elements/1.1/' xmlns:ns1='http://schemas.openxmlformats.org/package/2006/metadata/core-properties' " w:xpath="/ns1:coreProperties[1]/ns0:subject[1]" w:storeItemID="{6C3C8BC8-F283-45AE-878A-BAB7291924A1}"/>
            <w:text/>
          </w:sdtPr>
          <w:sdtContent>
            <w:p w:rsidR="009B2265" w:rsidRPr="00E966F7" w:rsidRDefault="009B2265" w:rsidP="008259D9">
              <w:pPr>
                <w:pStyle w:val="NoSpacing"/>
                <w:spacing w:before="40" w:after="40"/>
                <w:rPr>
                  <w:rFonts w:ascii="Times New Roman" w:hAnsi="Times New Roman" w:cs="Times New Roman"/>
                  <w:caps/>
                  <w:color w:val="000000" w:themeColor="text1"/>
                  <w:sz w:val="24"/>
                  <w:szCs w:val="28"/>
                </w:rPr>
              </w:pPr>
              <w:r>
                <w:rPr>
                  <w:rFonts w:ascii="Times New Roman" w:hAnsi="Times New Roman" w:cs="Times New Roman"/>
                  <w:caps/>
                  <w:color w:val="000000" w:themeColor="text1"/>
                  <w:sz w:val="24"/>
                  <w:szCs w:val="28"/>
                </w:rPr>
                <w:t>Rados gateway - s3 - openstack swift</w:t>
              </w:r>
            </w:p>
          </w:sdtContent>
        </w:sdt>
      </w:tc>
      <w:tc>
        <w:tcPr>
          <w:tcW w:w="4674" w:type="dxa"/>
          <w:shd w:val="clear" w:color="auto" w:fill="auto"/>
          <w:vAlign w:val="bottom"/>
        </w:tcPr>
        <w:p w:rsidR="009B2265" w:rsidRPr="00E07BD9" w:rsidRDefault="009B2265" w:rsidP="001C7BE1">
          <w:pPr>
            <w:pStyle w:val="Footer"/>
            <w:tabs>
              <w:tab w:val="clear" w:pos="4680"/>
              <w:tab w:val="clear" w:pos="9360"/>
            </w:tabs>
            <w:jc w:val="right"/>
            <w:rPr>
              <w:caps/>
              <w:color w:val="808080" w:themeColor="background1" w:themeShade="80"/>
              <w:sz w:val="32"/>
              <w:szCs w:val="18"/>
            </w:rPr>
          </w:pPr>
          <w:r w:rsidRPr="00E07BD9">
            <w:rPr>
              <w:noProof/>
            </w:rPr>
            <w:fldChar w:fldCharType="begin"/>
          </w:r>
          <w:r w:rsidRPr="00E07BD9">
            <w:rPr>
              <w:noProof/>
            </w:rPr>
            <w:instrText xml:space="preserve"> PAGE   \* MERGEFORMAT </w:instrText>
          </w:r>
          <w:r w:rsidRPr="00E07BD9">
            <w:rPr>
              <w:noProof/>
            </w:rPr>
            <w:fldChar w:fldCharType="separate"/>
          </w:r>
          <w:r w:rsidR="004472D0">
            <w:rPr>
              <w:noProof/>
            </w:rPr>
            <w:t>41</w:t>
          </w:r>
          <w:r w:rsidRPr="00E07BD9">
            <w:rPr>
              <w:noProof/>
            </w:rPr>
            <w:fldChar w:fldCharType="end"/>
          </w:r>
        </w:p>
      </w:tc>
    </w:tr>
  </w:tbl>
  <w:p w:rsidR="009B2265" w:rsidRDefault="009B22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B2265">
      <w:trPr>
        <w:jc w:val="right"/>
      </w:trPr>
      <w:tc>
        <w:tcPr>
          <w:tcW w:w="4795" w:type="dxa"/>
          <w:vAlign w:val="center"/>
        </w:tcPr>
        <w:p w:rsidR="009B2265" w:rsidRPr="00E966F7" w:rsidRDefault="009B2265" w:rsidP="009A6D58">
          <w:pPr>
            <w:pStyle w:val="NoSpacing"/>
            <w:spacing w:before="40" w:after="40"/>
            <w:jc w:val="right"/>
            <w:rPr>
              <w:rFonts w:ascii="Times New Roman" w:hAnsi="Times New Roman" w:cs="Times New Roman"/>
              <w:caps/>
              <w:color w:val="000000" w:themeColor="text1"/>
              <w:sz w:val="24"/>
            </w:rPr>
          </w:pPr>
          <w:r>
            <w:rPr>
              <w:rFonts w:ascii="Times New Roman" w:hAnsi="Times New Roman" w:cs="Times New Roman"/>
              <w:caps/>
              <w:color w:val="000000" w:themeColor="text1"/>
              <w:sz w:val="24"/>
              <w:szCs w:val="28"/>
            </w:rPr>
            <w:t>CÔNG TY</w:t>
          </w:r>
          <w:r w:rsidRPr="00E966F7">
            <w:rPr>
              <w:rFonts w:ascii="Times New Roman" w:hAnsi="Times New Roman" w:cs="Times New Roman"/>
              <w:caps/>
              <w:color w:val="000000" w:themeColor="text1"/>
              <w:sz w:val="24"/>
              <w:szCs w:val="28"/>
            </w:rPr>
            <w:t xml:space="preserve"> an ninh mạng viettel – phòng cloud security </w:t>
          </w:r>
        </w:p>
      </w:tc>
      <w:tc>
        <w:tcPr>
          <w:tcW w:w="250" w:type="pct"/>
          <w:shd w:val="clear" w:color="auto" w:fill="ED7D31" w:themeFill="accent2"/>
          <w:vAlign w:val="center"/>
        </w:tcPr>
        <w:p w:rsidR="009B2265" w:rsidRDefault="009B2265">
          <w:pPr>
            <w:pStyle w:val="Footer"/>
            <w:tabs>
              <w:tab w:val="clear" w:pos="4680"/>
              <w:tab w:val="clear" w:pos="9360"/>
            </w:tabs>
            <w:jc w:val="center"/>
            <w:rPr>
              <w:color w:val="FFFFFF" w:themeColor="background1"/>
            </w:rPr>
          </w:pPr>
        </w:p>
      </w:tc>
    </w:tr>
  </w:tbl>
  <w:p w:rsidR="009B2265" w:rsidRDefault="009B22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917" w:rsidRDefault="00E22917" w:rsidP="0041302A">
      <w:pPr>
        <w:spacing w:after="0" w:line="240" w:lineRule="auto"/>
      </w:pPr>
      <w:r>
        <w:separator/>
      </w:r>
    </w:p>
  </w:footnote>
  <w:footnote w:type="continuationSeparator" w:id="0">
    <w:p w:rsidR="00E22917" w:rsidRDefault="00E22917" w:rsidP="0041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265" w:rsidRDefault="009B2265" w:rsidP="00EE14DA">
    <w:pPr>
      <w:pStyle w:val="Header"/>
      <w:jc w:val="right"/>
    </w:pPr>
    <w:r w:rsidRPr="00E966F7">
      <w:rPr>
        <w:noProof/>
      </w:rPr>
      <w:drawing>
        <wp:anchor distT="0" distB="0" distL="114300" distR="114300" simplePos="0" relativeHeight="251664384" behindDoc="0" locked="0" layoutInCell="1" allowOverlap="1" wp14:anchorId="1A100017" wp14:editId="72E02BBF">
          <wp:simplePos x="0" y="0"/>
          <wp:positionH relativeFrom="column">
            <wp:posOffset>4685030</wp:posOffset>
          </wp:positionH>
          <wp:positionV relativeFrom="paragraph">
            <wp:posOffset>157480</wp:posOffset>
          </wp:positionV>
          <wp:extent cx="484505" cy="321310"/>
          <wp:effectExtent l="0" t="0" r="0" b="2540"/>
          <wp:wrapSquare wrapText="bothSides"/>
          <wp:docPr id="138" name="Picture 138" descr="C:\Users\longtb5\Documents\reports\cloudr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ongtb5\Documents\reports\cloudrity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450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66F7">
      <w:rPr>
        <w:noProof/>
      </w:rPr>
      <w:drawing>
        <wp:anchor distT="0" distB="0" distL="114300" distR="114300" simplePos="0" relativeHeight="251663360" behindDoc="1" locked="0" layoutInCell="1" allowOverlap="1" wp14:anchorId="45DE936D" wp14:editId="06CA8A9A">
          <wp:simplePos x="0" y="0"/>
          <wp:positionH relativeFrom="column">
            <wp:posOffset>5223510</wp:posOffset>
          </wp:positionH>
          <wp:positionV relativeFrom="paragraph">
            <wp:posOffset>203835</wp:posOffset>
          </wp:positionV>
          <wp:extent cx="664210" cy="247015"/>
          <wp:effectExtent l="0" t="0" r="2540" b="635"/>
          <wp:wrapTight wrapText="bothSides">
            <wp:wrapPolygon edited="0">
              <wp:start x="0" y="0"/>
              <wp:lineTo x="0" y="19990"/>
              <wp:lineTo x="21063" y="19990"/>
              <wp:lineTo x="21063" y="0"/>
              <wp:lineTo x="0" y="0"/>
            </wp:wrapPolygon>
          </wp:wrapTight>
          <wp:docPr id="139" name="Picture 139" descr="C:\Users\longtb5\Documents\reports\cloudr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ongtb5\Documents\reports\cloudrity3.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64210" cy="24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66F7">
      <w:rPr>
        <w:noProof/>
      </w:rPr>
      <w:drawing>
        <wp:anchor distT="0" distB="0" distL="114300" distR="114300" simplePos="0" relativeHeight="251662336" behindDoc="0" locked="0" layoutInCell="1" allowOverlap="1" wp14:anchorId="7791C98F" wp14:editId="2EEE6C42">
          <wp:simplePos x="0" y="0"/>
          <wp:positionH relativeFrom="column">
            <wp:posOffset>4105588</wp:posOffset>
          </wp:positionH>
          <wp:positionV relativeFrom="paragraph">
            <wp:posOffset>172720</wp:posOffset>
          </wp:positionV>
          <wp:extent cx="560705" cy="297815"/>
          <wp:effectExtent l="0" t="0" r="0" b="6985"/>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60705" cy="297815"/>
                  </a:xfrm>
                  <a:prstGeom prst="rect">
                    <a:avLst/>
                  </a:prstGeom>
                </pic:spPr>
              </pic:pic>
            </a:graphicData>
          </a:graphic>
          <wp14:sizeRelH relativeFrom="margin">
            <wp14:pctWidth>0</wp14:pctWidth>
          </wp14:sizeRelH>
          <wp14:sizeRelV relativeFrom="margin">
            <wp14:pctHeight>0</wp14:pctHeight>
          </wp14:sizeRelV>
        </wp:anchor>
      </w:drawing>
    </w:r>
  </w:p>
  <w:p w:rsidR="009B2265" w:rsidRDefault="009B2265" w:rsidP="00ED5803">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265" w:rsidRDefault="009B2265">
    <w:pPr>
      <w:pStyle w:val="Header"/>
    </w:pPr>
    <w:r>
      <w:rPr>
        <w:noProof/>
      </w:rPr>
      <mc:AlternateContent>
        <mc:Choice Requires="wps">
          <w:drawing>
            <wp:anchor distT="0" distB="0" distL="114300" distR="114300" simplePos="0" relativeHeight="251660288" behindDoc="0" locked="0" layoutInCell="0" allowOverlap="1" wp14:anchorId="7948AC34" wp14:editId="7403369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265" w:rsidRDefault="009B2265">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48AC34" id="_x0000_t202" coordsize="21600,21600" o:spt="202" path="m,l,21600r21600,l21600,xe">
              <v:stroke joinstyle="miter"/>
              <v:path gradientshapeok="t" o:connecttype="rect"/>
            </v:shapetype>
            <v:shape id="Text Box 220"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B2265" w:rsidRDefault="009B2265">
                    <w:pPr>
                      <w:spacing w:after="0" w:line="240" w:lineRule="auto"/>
                      <w:jc w:val="right"/>
                      <w:rPr>
                        <w:noProof/>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C7F"/>
    <w:multiLevelType w:val="hybridMultilevel"/>
    <w:tmpl w:val="EAFA27F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8B64078"/>
    <w:multiLevelType w:val="hybridMultilevel"/>
    <w:tmpl w:val="06960DCA"/>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BF66A2B"/>
    <w:multiLevelType w:val="multilevel"/>
    <w:tmpl w:val="DBB09AB6"/>
    <w:lvl w:ilvl="0">
      <w:start w:val="1"/>
      <w:numFmt w:val="decimal"/>
      <w:pStyle w:val="Heading1"/>
      <w:lvlText w:val="Chương %1."/>
      <w:lvlJc w:val="left"/>
      <w:pPr>
        <w:ind w:left="729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pStyle w:val="Heading4"/>
      <w:lvlText w:val="%1.%2.%3.%4."/>
      <w:lvlJc w:val="left"/>
      <w:pPr>
        <w:ind w:left="2448" w:hanging="648"/>
      </w:pPr>
      <w:rPr>
        <w:rFonts w:hint="default"/>
      </w:rPr>
    </w:lvl>
    <w:lvl w:ilvl="4">
      <w:start w:val="1"/>
      <w:numFmt w:val="decimal"/>
      <w:pStyle w:val="Heading5"/>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2F69009B"/>
    <w:multiLevelType w:val="hybridMultilevel"/>
    <w:tmpl w:val="DCF2D30E"/>
    <w:lvl w:ilvl="0" w:tplc="4B5456E4">
      <w:start w:val="1"/>
      <w:numFmt w:val="bullet"/>
      <w:pStyle w:val="Lis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692D"/>
    <w:multiLevelType w:val="hybridMultilevel"/>
    <w:tmpl w:val="1DDE1D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65A594C"/>
    <w:multiLevelType w:val="hybridMultilevel"/>
    <w:tmpl w:val="1BD2AA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BB000A6"/>
    <w:multiLevelType w:val="hybridMultilevel"/>
    <w:tmpl w:val="6D06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42DE6FE3"/>
    <w:multiLevelType w:val="hybridMultilevel"/>
    <w:tmpl w:val="4BF68D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33D4E36"/>
    <w:multiLevelType w:val="hybridMultilevel"/>
    <w:tmpl w:val="9B4C5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7C30CC"/>
    <w:multiLevelType w:val="hybridMultilevel"/>
    <w:tmpl w:val="AA1EAA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571469F0"/>
    <w:multiLevelType w:val="hybridMultilevel"/>
    <w:tmpl w:val="DF741C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A5F31BC"/>
    <w:multiLevelType w:val="hybridMultilevel"/>
    <w:tmpl w:val="66763338"/>
    <w:lvl w:ilvl="0" w:tplc="609E185E">
      <w:start w:val="1"/>
      <w:numFmt w:val="bullet"/>
      <w:lvlText w:val=""/>
      <w:lvlJc w:val="left"/>
      <w:pPr>
        <w:tabs>
          <w:tab w:val="num" w:pos="720"/>
        </w:tabs>
        <w:ind w:left="720" w:hanging="360"/>
      </w:pPr>
      <w:rPr>
        <w:rFonts w:ascii="Symbol" w:hAnsi="Symbol" w:hint="default"/>
      </w:rPr>
    </w:lvl>
    <w:lvl w:ilvl="1" w:tplc="2548A1CA" w:tentative="1">
      <w:start w:val="1"/>
      <w:numFmt w:val="bullet"/>
      <w:lvlText w:val=""/>
      <w:lvlJc w:val="left"/>
      <w:pPr>
        <w:tabs>
          <w:tab w:val="num" w:pos="1440"/>
        </w:tabs>
        <w:ind w:left="1440" w:hanging="360"/>
      </w:pPr>
      <w:rPr>
        <w:rFonts w:ascii="Symbol" w:hAnsi="Symbol" w:hint="default"/>
      </w:rPr>
    </w:lvl>
    <w:lvl w:ilvl="2" w:tplc="3C982534" w:tentative="1">
      <w:start w:val="1"/>
      <w:numFmt w:val="bullet"/>
      <w:lvlText w:val=""/>
      <w:lvlJc w:val="left"/>
      <w:pPr>
        <w:tabs>
          <w:tab w:val="num" w:pos="2160"/>
        </w:tabs>
        <w:ind w:left="2160" w:hanging="360"/>
      </w:pPr>
      <w:rPr>
        <w:rFonts w:ascii="Symbol" w:hAnsi="Symbol" w:hint="default"/>
      </w:rPr>
    </w:lvl>
    <w:lvl w:ilvl="3" w:tplc="BA62DBB0" w:tentative="1">
      <w:start w:val="1"/>
      <w:numFmt w:val="bullet"/>
      <w:lvlText w:val=""/>
      <w:lvlJc w:val="left"/>
      <w:pPr>
        <w:tabs>
          <w:tab w:val="num" w:pos="2880"/>
        </w:tabs>
        <w:ind w:left="2880" w:hanging="360"/>
      </w:pPr>
      <w:rPr>
        <w:rFonts w:ascii="Symbol" w:hAnsi="Symbol" w:hint="default"/>
      </w:rPr>
    </w:lvl>
    <w:lvl w:ilvl="4" w:tplc="A4D8716E" w:tentative="1">
      <w:start w:val="1"/>
      <w:numFmt w:val="bullet"/>
      <w:lvlText w:val=""/>
      <w:lvlJc w:val="left"/>
      <w:pPr>
        <w:tabs>
          <w:tab w:val="num" w:pos="3600"/>
        </w:tabs>
        <w:ind w:left="3600" w:hanging="360"/>
      </w:pPr>
      <w:rPr>
        <w:rFonts w:ascii="Symbol" w:hAnsi="Symbol" w:hint="default"/>
      </w:rPr>
    </w:lvl>
    <w:lvl w:ilvl="5" w:tplc="E8A461DC" w:tentative="1">
      <w:start w:val="1"/>
      <w:numFmt w:val="bullet"/>
      <w:lvlText w:val=""/>
      <w:lvlJc w:val="left"/>
      <w:pPr>
        <w:tabs>
          <w:tab w:val="num" w:pos="4320"/>
        </w:tabs>
        <w:ind w:left="4320" w:hanging="360"/>
      </w:pPr>
      <w:rPr>
        <w:rFonts w:ascii="Symbol" w:hAnsi="Symbol" w:hint="default"/>
      </w:rPr>
    </w:lvl>
    <w:lvl w:ilvl="6" w:tplc="9FBA3B72" w:tentative="1">
      <w:start w:val="1"/>
      <w:numFmt w:val="bullet"/>
      <w:lvlText w:val=""/>
      <w:lvlJc w:val="left"/>
      <w:pPr>
        <w:tabs>
          <w:tab w:val="num" w:pos="5040"/>
        </w:tabs>
        <w:ind w:left="5040" w:hanging="360"/>
      </w:pPr>
      <w:rPr>
        <w:rFonts w:ascii="Symbol" w:hAnsi="Symbol" w:hint="default"/>
      </w:rPr>
    </w:lvl>
    <w:lvl w:ilvl="7" w:tplc="0D18CAAA" w:tentative="1">
      <w:start w:val="1"/>
      <w:numFmt w:val="bullet"/>
      <w:lvlText w:val=""/>
      <w:lvlJc w:val="left"/>
      <w:pPr>
        <w:tabs>
          <w:tab w:val="num" w:pos="5760"/>
        </w:tabs>
        <w:ind w:left="5760" w:hanging="360"/>
      </w:pPr>
      <w:rPr>
        <w:rFonts w:ascii="Symbol" w:hAnsi="Symbol" w:hint="default"/>
      </w:rPr>
    </w:lvl>
    <w:lvl w:ilvl="8" w:tplc="788C2D9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BEC321B"/>
    <w:multiLevelType w:val="hybridMultilevel"/>
    <w:tmpl w:val="E4FAF7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1327A93"/>
    <w:multiLevelType w:val="hybridMultilevel"/>
    <w:tmpl w:val="38DCD2B8"/>
    <w:lvl w:ilvl="0" w:tplc="AC64E9E6">
      <w:start w:val="1"/>
      <w:numFmt w:val="decimal"/>
      <w:pStyle w:val="1tem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976AA"/>
    <w:multiLevelType w:val="hybridMultilevel"/>
    <w:tmpl w:val="73701E52"/>
    <w:lvl w:ilvl="0" w:tplc="A94AF48C">
      <w:start w:val="1"/>
      <w:numFmt w:val="bullet"/>
      <w:lvlText w:val=""/>
      <w:lvlJc w:val="left"/>
      <w:pPr>
        <w:tabs>
          <w:tab w:val="num" w:pos="720"/>
        </w:tabs>
        <w:ind w:left="720" w:hanging="360"/>
      </w:pPr>
      <w:rPr>
        <w:rFonts w:ascii="Wingdings" w:hAnsi="Wingdings" w:hint="default"/>
      </w:rPr>
    </w:lvl>
    <w:lvl w:ilvl="1" w:tplc="3AE8266C" w:tentative="1">
      <w:start w:val="1"/>
      <w:numFmt w:val="bullet"/>
      <w:lvlText w:val=""/>
      <w:lvlJc w:val="left"/>
      <w:pPr>
        <w:tabs>
          <w:tab w:val="num" w:pos="1440"/>
        </w:tabs>
        <w:ind w:left="1440" w:hanging="360"/>
      </w:pPr>
      <w:rPr>
        <w:rFonts w:ascii="Wingdings" w:hAnsi="Wingdings" w:hint="default"/>
      </w:rPr>
    </w:lvl>
    <w:lvl w:ilvl="2" w:tplc="646AA766" w:tentative="1">
      <w:start w:val="1"/>
      <w:numFmt w:val="bullet"/>
      <w:lvlText w:val=""/>
      <w:lvlJc w:val="left"/>
      <w:pPr>
        <w:tabs>
          <w:tab w:val="num" w:pos="2160"/>
        </w:tabs>
        <w:ind w:left="2160" w:hanging="360"/>
      </w:pPr>
      <w:rPr>
        <w:rFonts w:ascii="Wingdings" w:hAnsi="Wingdings" w:hint="default"/>
      </w:rPr>
    </w:lvl>
    <w:lvl w:ilvl="3" w:tplc="8730CB2A" w:tentative="1">
      <w:start w:val="1"/>
      <w:numFmt w:val="bullet"/>
      <w:lvlText w:val=""/>
      <w:lvlJc w:val="left"/>
      <w:pPr>
        <w:tabs>
          <w:tab w:val="num" w:pos="2880"/>
        </w:tabs>
        <w:ind w:left="2880" w:hanging="360"/>
      </w:pPr>
      <w:rPr>
        <w:rFonts w:ascii="Wingdings" w:hAnsi="Wingdings" w:hint="default"/>
      </w:rPr>
    </w:lvl>
    <w:lvl w:ilvl="4" w:tplc="80F2445A" w:tentative="1">
      <w:start w:val="1"/>
      <w:numFmt w:val="bullet"/>
      <w:lvlText w:val=""/>
      <w:lvlJc w:val="left"/>
      <w:pPr>
        <w:tabs>
          <w:tab w:val="num" w:pos="3600"/>
        </w:tabs>
        <w:ind w:left="3600" w:hanging="360"/>
      </w:pPr>
      <w:rPr>
        <w:rFonts w:ascii="Wingdings" w:hAnsi="Wingdings" w:hint="default"/>
      </w:rPr>
    </w:lvl>
    <w:lvl w:ilvl="5" w:tplc="C7A20852" w:tentative="1">
      <w:start w:val="1"/>
      <w:numFmt w:val="bullet"/>
      <w:lvlText w:val=""/>
      <w:lvlJc w:val="left"/>
      <w:pPr>
        <w:tabs>
          <w:tab w:val="num" w:pos="4320"/>
        </w:tabs>
        <w:ind w:left="4320" w:hanging="360"/>
      </w:pPr>
      <w:rPr>
        <w:rFonts w:ascii="Wingdings" w:hAnsi="Wingdings" w:hint="default"/>
      </w:rPr>
    </w:lvl>
    <w:lvl w:ilvl="6" w:tplc="810C0B4E" w:tentative="1">
      <w:start w:val="1"/>
      <w:numFmt w:val="bullet"/>
      <w:lvlText w:val=""/>
      <w:lvlJc w:val="left"/>
      <w:pPr>
        <w:tabs>
          <w:tab w:val="num" w:pos="5040"/>
        </w:tabs>
        <w:ind w:left="5040" w:hanging="360"/>
      </w:pPr>
      <w:rPr>
        <w:rFonts w:ascii="Wingdings" w:hAnsi="Wingdings" w:hint="default"/>
      </w:rPr>
    </w:lvl>
    <w:lvl w:ilvl="7" w:tplc="0F60163C" w:tentative="1">
      <w:start w:val="1"/>
      <w:numFmt w:val="bullet"/>
      <w:lvlText w:val=""/>
      <w:lvlJc w:val="left"/>
      <w:pPr>
        <w:tabs>
          <w:tab w:val="num" w:pos="5760"/>
        </w:tabs>
        <w:ind w:left="5760" w:hanging="360"/>
      </w:pPr>
      <w:rPr>
        <w:rFonts w:ascii="Wingdings" w:hAnsi="Wingdings" w:hint="default"/>
      </w:rPr>
    </w:lvl>
    <w:lvl w:ilvl="8" w:tplc="61044B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141CCF"/>
    <w:multiLevelType w:val="hybridMultilevel"/>
    <w:tmpl w:val="A9CEF1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D335DFC"/>
    <w:multiLevelType w:val="hybridMultilevel"/>
    <w:tmpl w:val="49A0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12"/>
  </w:num>
  <w:num w:numId="5">
    <w:abstractNumId w:val="7"/>
  </w:num>
  <w:num w:numId="6">
    <w:abstractNumId w:val="0"/>
  </w:num>
  <w:num w:numId="7">
    <w:abstractNumId w:val="15"/>
  </w:num>
  <w:num w:numId="8">
    <w:abstractNumId w:val="8"/>
  </w:num>
  <w:num w:numId="9">
    <w:abstractNumId w:val="9"/>
  </w:num>
  <w:num w:numId="10">
    <w:abstractNumId w:val="1"/>
  </w:num>
  <w:num w:numId="11">
    <w:abstractNumId w:val="10"/>
  </w:num>
  <w:num w:numId="12">
    <w:abstractNumId w:val="11"/>
  </w:num>
  <w:num w:numId="13">
    <w:abstractNumId w:val="14"/>
  </w:num>
  <w:num w:numId="14">
    <w:abstractNumId w:val="5"/>
  </w:num>
  <w:num w:numId="15">
    <w:abstractNumId w:val="4"/>
  </w:num>
  <w:num w:numId="16">
    <w:abstractNumId w:val="6"/>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D9"/>
    <w:rsid w:val="000015FE"/>
    <w:rsid w:val="000061C9"/>
    <w:rsid w:val="0002374D"/>
    <w:rsid w:val="0003663B"/>
    <w:rsid w:val="000427A8"/>
    <w:rsid w:val="00047E46"/>
    <w:rsid w:val="0006363B"/>
    <w:rsid w:val="000855BC"/>
    <w:rsid w:val="000949CF"/>
    <w:rsid w:val="000B0C0F"/>
    <w:rsid w:val="000B7455"/>
    <w:rsid w:val="000C2B6F"/>
    <w:rsid w:val="000C5243"/>
    <w:rsid w:val="00106F17"/>
    <w:rsid w:val="0011363A"/>
    <w:rsid w:val="00115E95"/>
    <w:rsid w:val="00117B05"/>
    <w:rsid w:val="001217FA"/>
    <w:rsid w:val="00122D9E"/>
    <w:rsid w:val="00135D8F"/>
    <w:rsid w:val="00147CEB"/>
    <w:rsid w:val="0017372B"/>
    <w:rsid w:val="001A1057"/>
    <w:rsid w:val="001B2FC1"/>
    <w:rsid w:val="001C26AB"/>
    <w:rsid w:val="001C7BE1"/>
    <w:rsid w:val="001E5474"/>
    <w:rsid w:val="001F33F8"/>
    <w:rsid w:val="001F6E72"/>
    <w:rsid w:val="002014A8"/>
    <w:rsid w:val="00203B4A"/>
    <w:rsid w:val="002335D7"/>
    <w:rsid w:val="00245B74"/>
    <w:rsid w:val="0025515E"/>
    <w:rsid w:val="002665C4"/>
    <w:rsid w:val="0027029C"/>
    <w:rsid w:val="002875D8"/>
    <w:rsid w:val="00292E8A"/>
    <w:rsid w:val="002A7C20"/>
    <w:rsid w:val="002C328A"/>
    <w:rsid w:val="002D2396"/>
    <w:rsid w:val="002D5853"/>
    <w:rsid w:val="002F1BEB"/>
    <w:rsid w:val="00300B5D"/>
    <w:rsid w:val="0033308E"/>
    <w:rsid w:val="00336F2F"/>
    <w:rsid w:val="00341BF7"/>
    <w:rsid w:val="00351AA8"/>
    <w:rsid w:val="00352218"/>
    <w:rsid w:val="0035724D"/>
    <w:rsid w:val="0036223F"/>
    <w:rsid w:val="0039047F"/>
    <w:rsid w:val="0039296F"/>
    <w:rsid w:val="003A1D31"/>
    <w:rsid w:val="003A7740"/>
    <w:rsid w:val="003B1853"/>
    <w:rsid w:val="003B27DF"/>
    <w:rsid w:val="003C64A9"/>
    <w:rsid w:val="003E3A79"/>
    <w:rsid w:val="004074B3"/>
    <w:rsid w:val="0041302A"/>
    <w:rsid w:val="004135FD"/>
    <w:rsid w:val="004143AF"/>
    <w:rsid w:val="00424048"/>
    <w:rsid w:val="004266EE"/>
    <w:rsid w:val="00435FEB"/>
    <w:rsid w:val="004472D0"/>
    <w:rsid w:val="00455475"/>
    <w:rsid w:val="00456CB3"/>
    <w:rsid w:val="0046178D"/>
    <w:rsid w:val="0048036D"/>
    <w:rsid w:val="004C1660"/>
    <w:rsid w:val="004C1E5A"/>
    <w:rsid w:val="004D55E9"/>
    <w:rsid w:val="004F1663"/>
    <w:rsid w:val="004F193D"/>
    <w:rsid w:val="00502098"/>
    <w:rsid w:val="00502EF6"/>
    <w:rsid w:val="00525487"/>
    <w:rsid w:val="00525F83"/>
    <w:rsid w:val="005278A9"/>
    <w:rsid w:val="00530F74"/>
    <w:rsid w:val="0053686D"/>
    <w:rsid w:val="00544CD5"/>
    <w:rsid w:val="005455E6"/>
    <w:rsid w:val="00576868"/>
    <w:rsid w:val="00577C60"/>
    <w:rsid w:val="00584644"/>
    <w:rsid w:val="00592558"/>
    <w:rsid w:val="005A61AA"/>
    <w:rsid w:val="005B399F"/>
    <w:rsid w:val="005B4D3F"/>
    <w:rsid w:val="005E167E"/>
    <w:rsid w:val="005E3025"/>
    <w:rsid w:val="005E420A"/>
    <w:rsid w:val="005F63CA"/>
    <w:rsid w:val="00601923"/>
    <w:rsid w:val="00605172"/>
    <w:rsid w:val="00625207"/>
    <w:rsid w:val="006275BD"/>
    <w:rsid w:val="0064248E"/>
    <w:rsid w:val="0064583D"/>
    <w:rsid w:val="00646482"/>
    <w:rsid w:val="00646C0E"/>
    <w:rsid w:val="00646F27"/>
    <w:rsid w:val="006532B8"/>
    <w:rsid w:val="00692920"/>
    <w:rsid w:val="006A2418"/>
    <w:rsid w:val="006A4590"/>
    <w:rsid w:val="006B6A4E"/>
    <w:rsid w:val="006E5901"/>
    <w:rsid w:val="006E5A1B"/>
    <w:rsid w:val="006F126F"/>
    <w:rsid w:val="006F24D0"/>
    <w:rsid w:val="006F3465"/>
    <w:rsid w:val="006F455E"/>
    <w:rsid w:val="00700253"/>
    <w:rsid w:val="00711EBE"/>
    <w:rsid w:val="00716F91"/>
    <w:rsid w:val="007325CD"/>
    <w:rsid w:val="00766892"/>
    <w:rsid w:val="0077112E"/>
    <w:rsid w:val="007773F5"/>
    <w:rsid w:val="007A70AF"/>
    <w:rsid w:val="007B52EF"/>
    <w:rsid w:val="00811DA4"/>
    <w:rsid w:val="008158F0"/>
    <w:rsid w:val="008259D9"/>
    <w:rsid w:val="0084126A"/>
    <w:rsid w:val="008420E5"/>
    <w:rsid w:val="008501B0"/>
    <w:rsid w:val="0085511F"/>
    <w:rsid w:val="00867803"/>
    <w:rsid w:val="0087257F"/>
    <w:rsid w:val="00881D41"/>
    <w:rsid w:val="00882011"/>
    <w:rsid w:val="008920D2"/>
    <w:rsid w:val="00894A03"/>
    <w:rsid w:val="008C0560"/>
    <w:rsid w:val="008C69FC"/>
    <w:rsid w:val="008D45AD"/>
    <w:rsid w:val="008D56AC"/>
    <w:rsid w:val="008D5DF6"/>
    <w:rsid w:val="008D66B1"/>
    <w:rsid w:val="008E0751"/>
    <w:rsid w:val="00980E21"/>
    <w:rsid w:val="00983004"/>
    <w:rsid w:val="00991419"/>
    <w:rsid w:val="009A46A4"/>
    <w:rsid w:val="009A6D58"/>
    <w:rsid w:val="009B2265"/>
    <w:rsid w:val="009C31E2"/>
    <w:rsid w:val="009D7D82"/>
    <w:rsid w:val="009E61CE"/>
    <w:rsid w:val="00A02BB5"/>
    <w:rsid w:val="00A25CED"/>
    <w:rsid w:val="00A455A4"/>
    <w:rsid w:val="00A51BCF"/>
    <w:rsid w:val="00A575FC"/>
    <w:rsid w:val="00A70D18"/>
    <w:rsid w:val="00A877A4"/>
    <w:rsid w:val="00A923DE"/>
    <w:rsid w:val="00AA1A78"/>
    <w:rsid w:val="00AA1B7B"/>
    <w:rsid w:val="00AA7D33"/>
    <w:rsid w:val="00AB64EF"/>
    <w:rsid w:val="00AC1F8A"/>
    <w:rsid w:val="00AE1C37"/>
    <w:rsid w:val="00AE5939"/>
    <w:rsid w:val="00AF0999"/>
    <w:rsid w:val="00B00F1E"/>
    <w:rsid w:val="00B22BC4"/>
    <w:rsid w:val="00B504DC"/>
    <w:rsid w:val="00B53A8E"/>
    <w:rsid w:val="00B66796"/>
    <w:rsid w:val="00BA4AF6"/>
    <w:rsid w:val="00BA5C3B"/>
    <w:rsid w:val="00BB1681"/>
    <w:rsid w:val="00BC4011"/>
    <w:rsid w:val="00BC6313"/>
    <w:rsid w:val="00BC7CC5"/>
    <w:rsid w:val="00BD3394"/>
    <w:rsid w:val="00BF5446"/>
    <w:rsid w:val="00BF71AC"/>
    <w:rsid w:val="00C0190C"/>
    <w:rsid w:val="00C0380F"/>
    <w:rsid w:val="00C12E5C"/>
    <w:rsid w:val="00C36AF1"/>
    <w:rsid w:val="00C676C9"/>
    <w:rsid w:val="00C8792F"/>
    <w:rsid w:val="00CA28EB"/>
    <w:rsid w:val="00CF4789"/>
    <w:rsid w:val="00CF6279"/>
    <w:rsid w:val="00D00F21"/>
    <w:rsid w:val="00D254EC"/>
    <w:rsid w:val="00D332C3"/>
    <w:rsid w:val="00D34E67"/>
    <w:rsid w:val="00D36B0C"/>
    <w:rsid w:val="00D44E4B"/>
    <w:rsid w:val="00D54583"/>
    <w:rsid w:val="00D54BBF"/>
    <w:rsid w:val="00D62F2C"/>
    <w:rsid w:val="00D76B7F"/>
    <w:rsid w:val="00DA2C42"/>
    <w:rsid w:val="00DA3475"/>
    <w:rsid w:val="00DA768F"/>
    <w:rsid w:val="00DB126A"/>
    <w:rsid w:val="00DC1064"/>
    <w:rsid w:val="00DD7ACE"/>
    <w:rsid w:val="00DE0AF7"/>
    <w:rsid w:val="00DE1587"/>
    <w:rsid w:val="00E02369"/>
    <w:rsid w:val="00E07BD9"/>
    <w:rsid w:val="00E13695"/>
    <w:rsid w:val="00E22917"/>
    <w:rsid w:val="00E26BCA"/>
    <w:rsid w:val="00E32893"/>
    <w:rsid w:val="00E43040"/>
    <w:rsid w:val="00E61771"/>
    <w:rsid w:val="00E74060"/>
    <w:rsid w:val="00E85FDF"/>
    <w:rsid w:val="00E9467D"/>
    <w:rsid w:val="00E966F7"/>
    <w:rsid w:val="00EA0A31"/>
    <w:rsid w:val="00EA2D07"/>
    <w:rsid w:val="00EA3F8F"/>
    <w:rsid w:val="00EB5592"/>
    <w:rsid w:val="00EB6A21"/>
    <w:rsid w:val="00EC6536"/>
    <w:rsid w:val="00ED2CC9"/>
    <w:rsid w:val="00ED5803"/>
    <w:rsid w:val="00EE14DA"/>
    <w:rsid w:val="00EE5051"/>
    <w:rsid w:val="00F3111C"/>
    <w:rsid w:val="00F430EF"/>
    <w:rsid w:val="00F44AC6"/>
    <w:rsid w:val="00F46BEC"/>
    <w:rsid w:val="00F61CE5"/>
    <w:rsid w:val="00F67547"/>
    <w:rsid w:val="00F745F1"/>
    <w:rsid w:val="00FA3662"/>
    <w:rsid w:val="00FA39F5"/>
    <w:rsid w:val="00FA71D4"/>
    <w:rsid w:val="00FB0F00"/>
    <w:rsid w:val="00FD3D67"/>
    <w:rsid w:val="00FE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4CF5"/>
  <w15:chartTrackingRefBased/>
  <w15:docId w15:val="{8DD413FF-5187-4BA9-8BE1-7C425DD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011"/>
    <w:pPr>
      <w:spacing w:before="120" w:after="280" w:line="288" w:lineRule="auto"/>
      <w:ind w:firstLine="288"/>
      <w:jc w:val="both"/>
    </w:pPr>
    <w:rPr>
      <w:rFonts w:ascii="Times New Roman" w:hAnsi="Times New Roman"/>
      <w:sz w:val="24"/>
    </w:rPr>
  </w:style>
  <w:style w:type="paragraph" w:styleId="Heading1">
    <w:name w:val="heading 1"/>
    <w:basedOn w:val="ListParagraph"/>
    <w:next w:val="Normal"/>
    <w:link w:val="Heading1Char"/>
    <w:uiPriority w:val="9"/>
    <w:qFormat/>
    <w:rsid w:val="008259D9"/>
    <w:pPr>
      <w:numPr>
        <w:numId w:val="2"/>
      </w:numPr>
      <w:ind w:left="360"/>
      <w:jc w:val="left"/>
      <w:outlineLvl w:val="0"/>
    </w:pPr>
    <w:rPr>
      <w:rFonts w:cs="Times New Roman"/>
      <w:sz w:val="26"/>
      <w:szCs w:val="26"/>
    </w:rPr>
  </w:style>
  <w:style w:type="paragraph" w:styleId="Heading2">
    <w:name w:val="heading 2"/>
    <w:basedOn w:val="Heading1"/>
    <w:next w:val="Normal"/>
    <w:link w:val="Heading2Char"/>
    <w:uiPriority w:val="9"/>
    <w:unhideWhenUsed/>
    <w:qFormat/>
    <w:rsid w:val="006E5901"/>
    <w:pPr>
      <w:numPr>
        <w:ilvl w:val="1"/>
      </w:numPr>
      <w:shd w:val="clear" w:color="auto" w:fill="2069B1"/>
      <w:spacing w:after="120"/>
      <w:jc w:val="both"/>
      <w:outlineLvl w:val="1"/>
    </w:pPr>
    <w:rPr>
      <w:color w:val="FFFFFF" w:themeColor="background1"/>
    </w:rPr>
  </w:style>
  <w:style w:type="paragraph" w:styleId="Heading3">
    <w:name w:val="heading 3"/>
    <w:basedOn w:val="Heading1"/>
    <w:next w:val="Normal"/>
    <w:link w:val="Heading3Char"/>
    <w:uiPriority w:val="9"/>
    <w:unhideWhenUsed/>
    <w:qFormat/>
    <w:rsid w:val="006E5901"/>
    <w:pPr>
      <w:numPr>
        <w:ilvl w:val="2"/>
      </w:numPr>
      <w:shd w:val="clear" w:color="auto" w:fill="C3DCF5"/>
      <w:spacing w:after="120"/>
      <w:jc w:val="both"/>
      <w:outlineLvl w:val="2"/>
    </w:pPr>
  </w:style>
  <w:style w:type="paragraph" w:styleId="Heading4">
    <w:name w:val="heading 4"/>
    <w:basedOn w:val="Heading1"/>
    <w:next w:val="Normal"/>
    <w:link w:val="Heading4Char"/>
    <w:uiPriority w:val="9"/>
    <w:unhideWhenUsed/>
    <w:qFormat/>
    <w:rsid w:val="008158F0"/>
    <w:pPr>
      <w:numPr>
        <w:ilvl w:val="3"/>
      </w:numPr>
      <w:pBdr>
        <w:top w:val="single" w:sz="4" w:space="1" w:color="auto"/>
      </w:pBdr>
      <w:spacing w:before="0" w:after="0"/>
      <w:jc w:val="both"/>
      <w:outlineLvl w:val="3"/>
    </w:pPr>
  </w:style>
  <w:style w:type="paragraph" w:styleId="Heading5">
    <w:name w:val="heading 5"/>
    <w:basedOn w:val="Heading1"/>
    <w:next w:val="Normal"/>
    <w:link w:val="Heading5Char"/>
    <w:uiPriority w:val="9"/>
    <w:unhideWhenUsed/>
    <w:qFormat/>
    <w:rsid w:val="008158F0"/>
    <w:pPr>
      <w:numPr>
        <w:ilvl w:val="4"/>
      </w:numPr>
      <w:spacing w:before="0" w:after="0"/>
      <w:outlineLvl w:val="4"/>
    </w:pPr>
  </w:style>
  <w:style w:type="paragraph" w:styleId="Heading6">
    <w:name w:val="heading 6"/>
    <w:basedOn w:val="Normal"/>
    <w:next w:val="Normal"/>
    <w:link w:val="Heading6Char"/>
    <w:uiPriority w:val="9"/>
    <w:semiHidden/>
    <w:unhideWhenUsed/>
    <w:qFormat/>
    <w:rsid w:val="00980E21"/>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2A"/>
  </w:style>
  <w:style w:type="paragraph" w:styleId="Footer">
    <w:name w:val="footer"/>
    <w:basedOn w:val="Normal"/>
    <w:link w:val="FooterChar"/>
    <w:uiPriority w:val="99"/>
    <w:unhideWhenUsed/>
    <w:rsid w:val="0041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2A"/>
  </w:style>
  <w:style w:type="paragraph" w:styleId="NoSpacing">
    <w:name w:val="No Spacing"/>
    <w:link w:val="NoSpacingChar"/>
    <w:uiPriority w:val="1"/>
    <w:qFormat/>
    <w:rsid w:val="0041302A"/>
    <w:pPr>
      <w:spacing w:after="0" w:line="240" w:lineRule="auto"/>
    </w:pPr>
    <w:rPr>
      <w:rFonts w:eastAsiaTheme="minorEastAsia"/>
    </w:rPr>
  </w:style>
  <w:style w:type="character" w:customStyle="1" w:styleId="NoSpacingChar">
    <w:name w:val="No Spacing Char"/>
    <w:basedOn w:val="DefaultParagraphFont"/>
    <w:link w:val="NoSpacing"/>
    <w:uiPriority w:val="1"/>
    <w:rsid w:val="0041302A"/>
    <w:rPr>
      <w:rFonts w:eastAsiaTheme="minorEastAsia"/>
    </w:rPr>
  </w:style>
  <w:style w:type="paragraph" w:styleId="ListParagraph">
    <w:name w:val="List Paragraph"/>
    <w:basedOn w:val="Normal"/>
    <w:link w:val="ListParagraphChar"/>
    <w:uiPriority w:val="34"/>
    <w:qFormat/>
    <w:rsid w:val="0041302A"/>
    <w:pPr>
      <w:ind w:left="720"/>
      <w:contextualSpacing/>
    </w:pPr>
  </w:style>
  <w:style w:type="table" w:styleId="TableGrid">
    <w:name w:val="Table Grid"/>
    <w:basedOn w:val="TableNormal"/>
    <w:uiPriority w:val="39"/>
    <w:rsid w:val="003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130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02A"/>
    <w:rPr>
      <w:sz w:val="20"/>
      <w:szCs w:val="20"/>
    </w:rPr>
  </w:style>
  <w:style w:type="character" w:styleId="FootnoteReference">
    <w:name w:val="footnote reference"/>
    <w:basedOn w:val="DefaultParagraphFont"/>
    <w:uiPriority w:val="99"/>
    <w:semiHidden/>
    <w:unhideWhenUsed/>
    <w:rsid w:val="0041302A"/>
    <w:rPr>
      <w:vertAlign w:val="superscript"/>
    </w:rPr>
  </w:style>
  <w:style w:type="paragraph" w:styleId="Caption">
    <w:name w:val="caption"/>
    <w:basedOn w:val="Normal"/>
    <w:next w:val="Normal"/>
    <w:uiPriority w:val="35"/>
    <w:unhideWhenUsed/>
    <w:qFormat/>
    <w:rsid w:val="003A1D31"/>
    <w:pPr>
      <w:keepNext/>
      <w:spacing w:after="200" w:line="240" w:lineRule="auto"/>
      <w:jc w:val="center"/>
    </w:pPr>
    <w:rPr>
      <w:b/>
      <w:iCs/>
      <w:color w:val="000000" w:themeColor="text1"/>
      <w:sz w:val="22"/>
      <w:szCs w:val="18"/>
    </w:rPr>
  </w:style>
  <w:style w:type="paragraph" w:styleId="TableofFigures">
    <w:name w:val="table of figures"/>
    <w:basedOn w:val="Normal"/>
    <w:next w:val="Normal"/>
    <w:uiPriority w:val="99"/>
    <w:unhideWhenUsed/>
    <w:rsid w:val="00646F27"/>
    <w:pPr>
      <w:spacing w:after="0"/>
    </w:pPr>
  </w:style>
  <w:style w:type="character" w:styleId="Hyperlink">
    <w:name w:val="Hyperlink"/>
    <w:basedOn w:val="DefaultParagraphFont"/>
    <w:uiPriority w:val="99"/>
    <w:unhideWhenUsed/>
    <w:rsid w:val="00646F27"/>
    <w:rPr>
      <w:color w:val="0563C1" w:themeColor="hyperlink"/>
      <w:u w:val="single"/>
    </w:rPr>
  </w:style>
  <w:style w:type="character" w:customStyle="1" w:styleId="Heading1Char">
    <w:name w:val="Heading 1 Char"/>
    <w:basedOn w:val="DefaultParagraphFont"/>
    <w:link w:val="Heading1"/>
    <w:uiPriority w:val="9"/>
    <w:rsid w:val="008259D9"/>
    <w:rPr>
      <w:rFonts w:ascii="Times New Roman" w:hAnsi="Times New Roman" w:cs="Times New Roman"/>
      <w:sz w:val="26"/>
      <w:szCs w:val="26"/>
    </w:rPr>
  </w:style>
  <w:style w:type="character" w:customStyle="1" w:styleId="Heading2Char">
    <w:name w:val="Heading 2 Char"/>
    <w:basedOn w:val="DefaultParagraphFont"/>
    <w:link w:val="Heading2"/>
    <w:uiPriority w:val="9"/>
    <w:rsid w:val="006E5901"/>
    <w:rPr>
      <w:rFonts w:ascii="Times New Roman" w:hAnsi="Times New Roman" w:cs="Times New Roman"/>
      <w:color w:val="FFFFFF" w:themeColor="background1"/>
      <w:sz w:val="26"/>
      <w:szCs w:val="26"/>
      <w:shd w:val="clear" w:color="auto" w:fill="2069B1"/>
    </w:rPr>
  </w:style>
  <w:style w:type="character" w:customStyle="1" w:styleId="Heading3Char">
    <w:name w:val="Heading 3 Char"/>
    <w:basedOn w:val="DefaultParagraphFont"/>
    <w:link w:val="Heading3"/>
    <w:uiPriority w:val="9"/>
    <w:rsid w:val="006E5901"/>
    <w:rPr>
      <w:rFonts w:ascii="Times New Roman" w:hAnsi="Times New Roman" w:cs="Times New Roman"/>
      <w:sz w:val="26"/>
      <w:szCs w:val="26"/>
      <w:shd w:val="clear" w:color="auto" w:fill="C3DCF5"/>
    </w:rPr>
  </w:style>
  <w:style w:type="character" w:customStyle="1" w:styleId="Heading4Char">
    <w:name w:val="Heading 4 Char"/>
    <w:basedOn w:val="DefaultParagraphFont"/>
    <w:link w:val="Heading4"/>
    <w:uiPriority w:val="9"/>
    <w:rsid w:val="008158F0"/>
    <w:rPr>
      <w:rFonts w:ascii="Times New Roman" w:hAnsi="Times New Roman" w:cs="Times New Roman"/>
      <w:sz w:val="26"/>
      <w:szCs w:val="26"/>
    </w:rPr>
  </w:style>
  <w:style w:type="table" w:styleId="GridTable1Light">
    <w:name w:val="Grid Table 1 Light"/>
    <w:basedOn w:val="TableNormal"/>
    <w:uiPriority w:val="46"/>
    <w:rsid w:val="00203B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C676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676C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676C9"/>
    <w:pPr>
      <w:numPr>
        <w:ilvl w:val="1"/>
      </w:numPr>
      <w:ind w:firstLine="288"/>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676C9"/>
    <w:rPr>
      <w:rFonts w:eastAsiaTheme="minorEastAsia" w:cs="Times New Roman"/>
      <w:color w:val="5A5A5A" w:themeColor="text1" w:themeTint="A5"/>
      <w:spacing w:val="15"/>
    </w:rPr>
  </w:style>
  <w:style w:type="paragraph" w:styleId="TOCHeading">
    <w:name w:val="TOC Heading"/>
    <w:basedOn w:val="Heading1"/>
    <w:next w:val="Normal"/>
    <w:link w:val="TOCHeadingChar"/>
    <w:uiPriority w:val="39"/>
    <w:unhideWhenUsed/>
    <w:qFormat/>
    <w:rsid w:val="005E3025"/>
    <w:pPr>
      <w:keepNext/>
      <w:keepLines/>
      <w:numPr>
        <w:numId w:val="0"/>
      </w:numPr>
      <w:spacing w:before="240" w:after="0"/>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E3025"/>
    <w:pPr>
      <w:spacing w:after="100"/>
    </w:pPr>
  </w:style>
  <w:style w:type="paragraph" w:styleId="TOC2">
    <w:name w:val="toc 2"/>
    <w:basedOn w:val="Normal"/>
    <w:next w:val="Normal"/>
    <w:autoRedefine/>
    <w:uiPriority w:val="39"/>
    <w:unhideWhenUsed/>
    <w:rsid w:val="005E3025"/>
    <w:pPr>
      <w:spacing w:after="100"/>
      <w:ind w:left="220"/>
    </w:pPr>
  </w:style>
  <w:style w:type="paragraph" w:styleId="TOC3">
    <w:name w:val="toc 3"/>
    <w:basedOn w:val="Normal"/>
    <w:next w:val="Normal"/>
    <w:autoRedefine/>
    <w:uiPriority w:val="39"/>
    <w:unhideWhenUsed/>
    <w:rsid w:val="005E3025"/>
    <w:pPr>
      <w:spacing w:after="100"/>
      <w:ind w:left="440"/>
    </w:pPr>
  </w:style>
  <w:style w:type="paragraph" w:customStyle="1" w:styleId="TOC">
    <w:name w:val="TOC"/>
    <w:basedOn w:val="TOCHeading"/>
    <w:link w:val="TOCChar"/>
    <w:qFormat/>
    <w:rsid w:val="006E5901"/>
    <w:pPr>
      <w:shd w:val="clear" w:color="auto" w:fill="2069B1"/>
    </w:pPr>
    <w:rPr>
      <w:rFonts w:ascii="Times New Roman" w:hAnsi="Times New Roman"/>
      <w:color w:val="FFFFFF" w:themeColor="background1"/>
      <w:sz w:val="26"/>
    </w:rPr>
  </w:style>
  <w:style w:type="character" w:customStyle="1" w:styleId="TOCHeadingChar">
    <w:name w:val="TOC Heading Char"/>
    <w:basedOn w:val="Heading1Char"/>
    <w:link w:val="TOCHeading"/>
    <w:uiPriority w:val="39"/>
    <w:rsid w:val="00DE0AF7"/>
    <w:rPr>
      <w:rFonts w:asciiTheme="majorHAnsi" w:eastAsiaTheme="majorEastAsia" w:hAnsiTheme="majorHAnsi" w:cstheme="majorBidi"/>
      <w:color w:val="2E74B5" w:themeColor="accent1" w:themeShade="BF"/>
      <w:sz w:val="32"/>
      <w:szCs w:val="32"/>
      <w:shd w:val="clear" w:color="auto" w:fill="2E74B5" w:themeFill="accent1" w:themeFillShade="BF"/>
    </w:rPr>
  </w:style>
  <w:style w:type="character" w:customStyle="1" w:styleId="TOCChar">
    <w:name w:val="TOC Char"/>
    <w:basedOn w:val="TOCHeadingChar"/>
    <w:link w:val="TOC"/>
    <w:rsid w:val="006E5901"/>
    <w:rPr>
      <w:rFonts w:ascii="Times New Roman" w:eastAsiaTheme="majorEastAsia" w:hAnsi="Times New Roman" w:cstheme="majorBidi"/>
      <w:color w:val="FFFFFF" w:themeColor="background1"/>
      <w:sz w:val="26"/>
      <w:szCs w:val="32"/>
      <w:shd w:val="clear" w:color="auto" w:fill="2069B1"/>
    </w:rPr>
  </w:style>
  <w:style w:type="character" w:styleId="PlaceholderText">
    <w:name w:val="Placeholder Text"/>
    <w:basedOn w:val="DefaultParagraphFont"/>
    <w:uiPriority w:val="99"/>
    <w:semiHidden/>
    <w:rsid w:val="005F63CA"/>
    <w:rPr>
      <w:color w:val="808080"/>
    </w:rPr>
  </w:style>
  <w:style w:type="paragraph" w:customStyle="1" w:styleId="Chuong">
    <w:name w:val="Chuong"/>
    <w:basedOn w:val="Normal"/>
    <w:link w:val="ChuongChar"/>
    <w:rsid w:val="00991419"/>
  </w:style>
  <w:style w:type="paragraph" w:customStyle="1" w:styleId="1temp">
    <w:name w:val="1 temp"/>
    <w:basedOn w:val="Heading1"/>
    <w:next w:val="Normal"/>
    <w:link w:val="1tempChar"/>
    <w:rsid w:val="005E167E"/>
    <w:pPr>
      <w:numPr>
        <w:numId w:val="1"/>
      </w:numPr>
    </w:pPr>
  </w:style>
  <w:style w:type="character" w:customStyle="1" w:styleId="ChuongChar">
    <w:name w:val="Chuong Char"/>
    <w:basedOn w:val="DefaultParagraphFont"/>
    <w:link w:val="Chuong"/>
    <w:rsid w:val="00991419"/>
    <w:rPr>
      <w:sz w:val="24"/>
    </w:rPr>
  </w:style>
  <w:style w:type="paragraph" w:customStyle="1" w:styleId="style1">
    <w:name w:val="style 1"/>
    <w:basedOn w:val="Heading1"/>
    <w:next w:val="Normal"/>
    <w:link w:val="style1Char"/>
    <w:rsid w:val="0002374D"/>
  </w:style>
  <w:style w:type="character" w:customStyle="1" w:styleId="1tempChar">
    <w:name w:val="1 temp Char"/>
    <w:basedOn w:val="Heading1Char"/>
    <w:link w:val="1temp"/>
    <w:rsid w:val="0002374D"/>
    <w:rPr>
      <w:rFonts w:ascii="Times New Roman" w:hAnsi="Times New Roman" w:cs="Times New Roman"/>
      <w:sz w:val="26"/>
      <w:szCs w:val="26"/>
    </w:rPr>
  </w:style>
  <w:style w:type="paragraph" w:customStyle="1" w:styleId="Style2">
    <w:name w:val="Style2"/>
    <w:basedOn w:val="Heading2"/>
    <w:next w:val="Normal"/>
    <w:link w:val="Style2Char"/>
    <w:rsid w:val="0002374D"/>
  </w:style>
  <w:style w:type="character" w:customStyle="1" w:styleId="style1Char">
    <w:name w:val="style 1 Char"/>
    <w:basedOn w:val="Heading1Char"/>
    <w:link w:val="style1"/>
    <w:rsid w:val="0002374D"/>
    <w:rPr>
      <w:rFonts w:ascii="Times New Roman" w:hAnsi="Times New Roman" w:cs="Times New Roman"/>
      <w:sz w:val="26"/>
      <w:szCs w:val="26"/>
    </w:rPr>
  </w:style>
  <w:style w:type="paragraph" w:customStyle="1" w:styleId="Style3">
    <w:name w:val="Style3"/>
    <w:basedOn w:val="Heading3"/>
    <w:next w:val="Normal"/>
    <w:link w:val="Style3Char"/>
    <w:rsid w:val="0002374D"/>
  </w:style>
  <w:style w:type="character" w:customStyle="1" w:styleId="Style2Char">
    <w:name w:val="Style2 Char"/>
    <w:basedOn w:val="Heading2Char"/>
    <w:link w:val="Style2"/>
    <w:rsid w:val="0002374D"/>
    <w:rPr>
      <w:rFonts w:ascii="Times New Roman" w:hAnsi="Times New Roman" w:cs="Times New Roman"/>
      <w:color w:val="FFFFFF" w:themeColor="background1"/>
      <w:sz w:val="26"/>
      <w:szCs w:val="26"/>
      <w:shd w:val="clear" w:color="auto" w:fill="2069B1"/>
    </w:rPr>
  </w:style>
  <w:style w:type="paragraph" w:customStyle="1" w:styleId="Style4">
    <w:name w:val="Style4"/>
    <w:basedOn w:val="Heading4"/>
    <w:next w:val="Normal"/>
    <w:link w:val="Style4Char"/>
    <w:rsid w:val="0002374D"/>
  </w:style>
  <w:style w:type="character" w:customStyle="1" w:styleId="Style3Char">
    <w:name w:val="Style3 Char"/>
    <w:basedOn w:val="Heading3Char"/>
    <w:link w:val="Style3"/>
    <w:rsid w:val="0002374D"/>
    <w:rPr>
      <w:rFonts w:ascii="Times New Roman" w:hAnsi="Times New Roman" w:cs="Times New Roman"/>
      <w:sz w:val="26"/>
      <w:szCs w:val="26"/>
      <w:shd w:val="clear" w:color="auto" w:fill="C3DCF5"/>
    </w:rPr>
  </w:style>
  <w:style w:type="character" w:customStyle="1" w:styleId="Heading5Char">
    <w:name w:val="Heading 5 Char"/>
    <w:basedOn w:val="DefaultParagraphFont"/>
    <w:link w:val="Heading5"/>
    <w:uiPriority w:val="9"/>
    <w:rsid w:val="008158F0"/>
    <w:rPr>
      <w:rFonts w:ascii="Times New Roman" w:hAnsi="Times New Roman" w:cs="Times New Roman"/>
      <w:sz w:val="26"/>
      <w:szCs w:val="26"/>
    </w:rPr>
  </w:style>
  <w:style w:type="character" w:customStyle="1" w:styleId="Style4Char">
    <w:name w:val="Style4 Char"/>
    <w:basedOn w:val="Heading4Char"/>
    <w:link w:val="Style4"/>
    <w:rsid w:val="0002374D"/>
    <w:rPr>
      <w:rFonts w:ascii="Times New Roman" w:hAnsi="Times New Roman" w:cs="Times New Roman"/>
      <w:sz w:val="26"/>
      <w:szCs w:val="26"/>
    </w:rPr>
  </w:style>
  <w:style w:type="character" w:customStyle="1" w:styleId="Heading6Char">
    <w:name w:val="Heading 6 Char"/>
    <w:basedOn w:val="DefaultParagraphFont"/>
    <w:link w:val="Heading6"/>
    <w:uiPriority w:val="9"/>
    <w:semiHidden/>
    <w:rsid w:val="00980E21"/>
    <w:rPr>
      <w:rFonts w:ascii="Times New Roman" w:eastAsiaTheme="majorEastAsia" w:hAnsi="Times New Roman" w:cstheme="majorBidi"/>
      <w:color w:val="1F4D78" w:themeColor="accent1" w:themeShade="7F"/>
      <w:sz w:val="24"/>
    </w:rPr>
  </w:style>
  <w:style w:type="table" w:styleId="GridTable4-Accent5">
    <w:name w:val="Grid Table 4 Accent 5"/>
    <w:basedOn w:val="TableNormal"/>
    <w:uiPriority w:val="49"/>
    <w:rsid w:val="0064248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eandcommand">
    <w:name w:val="code and command"/>
    <w:basedOn w:val="Normal"/>
    <w:link w:val="codeandcommandChar"/>
    <w:qFormat/>
    <w:rsid w:val="00DA2C42"/>
    <w:rPr>
      <w:rFonts w:ascii="Courier New" w:hAnsi="Courier New"/>
    </w:rPr>
  </w:style>
  <w:style w:type="table" w:customStyle="1" w:styleId="TableGrid1">
    <w:name w:val="Table Grid1"/>
    <w:basedOn w:val="TableNormal"/>
    <w:next w:val="TableGrid"/>
    <w:uiPriority w:val="39"/>
    <w:rsid w:val="005A61A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andcommandChar">
    <w:name w:val="code and command Char"/>
    <w:basedOn w:val="DefaultParagraphFont"/>
    <w:link w:val="codeandcommand"/>
    <w:rsid w:val="00DA2C42"/>
    <w:rPr>
      <w:rFonts w:ascii="Courier New" w:hAnsi="Courier New"/>
      <w:sz w:val="24"/>
    </w:rPr>
  </w:style>
  <w:style w:type="paragraph" w:customStyle="1" w:styleId="hnhnh">
    <w:name w:val="hình ảnh"/>
    <w:basedOn w:val="Normal"/>
    <w:link w:val="hnhnhChar"/>
    <w:qFormat/>
    <w:rsid w:val="00C12E5C"/>
    <w:pPr>
      <w:tabs>
        <w:tab w:val="left" w:pos="5597"/>
      </w:tabs>
      <w:jc w:val="center"/>
    </w:pPr>
    <w:rPr>
      <w:noProof/>
    </w:rPr>
  </w:style>
  <w:style w:type="character" w:customStyle="1" w:styleId="hnhnhChar">
    <w:name w:val="hình ảnh Char"/>
    <w:basedOn w:val="DefaultParagraphFont"/>
    <w:link w:val="hnhnh"/>
    <w:rsid w:val="00C12E5C"/>
    <w:rPr>
      <w:rFonts w:ascii="Times New Roman" w:hAnsi="Times New Roman"/>
      <w:noProof/>
      <w:sz w:val="24"/>
    </w:rPr>
  </w:style>
  <w:style w:type="paragraph" w:customStyle="1" w:styleId="List1">
    <w:name w:val="List1"/>
    <w:basedOn w:val="ListParagraph"/>
    <w:qFormat/>
    <w:rsid w:val="00A923DE"/>
    <w:pPr>
      <w:numPr>
        <w:numId w:val="3"/>
      </w:numPr>
      <w:spacing w:before="0" w:after="160" w:line="259" w:lineRule="auto"/>
      <w:jc w:val="left"/>
    </w:pPr>
    <w:rPr>
      <w:sz w:val="26"/>
    </w:rPr>
  </w:style>
  <w:style w:type="character" w:customStyle="1" w:styleId="ListParagraphChar">
    <w:name w:val="List Paragraph Char"/>
    <w:basedOn w:val="DefaultParagraphFont"/>
    <w:link w:val="ListParagraph"/>
    <w:uiPriority w:val="34"/>
    <w:rsid w:val="00A923D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636">
      <w:bodyDiv w:val="1"/>
      <w:marLeft w:val="0"/>
      <w:marRight w:val="0"/>
      <w:marTop w:val="0"/>
      <w:marBottom w:val="0"/>
      <w:divBdr>
        <w:top w:val="none" w:sz="0" w:space="0" w:color="auto"/>
        <w:left w:val="none" w:sz="0" w:space="0" w:color="auto"/>
        <w:bottom w:val="none" w:sz="0" w:space="0" w:color="auto"/>
        <w:right w:val="none" w:sz="0" w:space="0" w:color="auto"/>
      </w:divBdr>
    </w:div>
    <w:div w:id="229463429">
      <w:bodyDiv w:val="1"/>
      <w:marLeft w:val="0"/>
      <w:marRight w:val="0"/>
      <w:marTop w:val="0"/>
      <w:marBottom w:val="0"/>
      <w:divBdr>
        <w:top w:val="none" w:sz="0" w:space="0" w:color="auto"/>
        <w:left w:val="none" w:sz="0" w:space="0" w:color="auto"/>
        <w:bottom w:val="none" w:sz="0" w:space="0" w:color="auto"/>
        <w:right w:val="none" w:sz="0" w:space="0" w:color="auto"/>
      </w:divBdr>
      <w:divsChild>
        <w:div w:id="1613630762">
          <w:marLeft w:val="547"/>
          <w:marRight w:val="0"/>
          <w:marTop w:val="0"/>
          <w:marBottom w:val="0"/>
          <w:divBdr>
            <w:top w:val="none" w:sz="0" w:space="0" w:color="auto"/>
            <w:left w:val="none" w:sz="0" w:space="0" w:color="auto"/>
            <w:bottom w:val="none" w:sz="0" w:space="0" w:color="auto"/>
            <w:right w:val="none" w:sz="0" w:space="0" w:color="auto"/>
          </w:divBdr>
        </w:div>
      </w:divsChild>
    </w:div>
    <w:div w:id="351494954">
      <w:bodyDiv w:val="1"/>
      <w:marLeft w:val="0"/>
      <w:marRight w:val="0"/>
      <w:marTop w:val="0"/>
      <w:marBottom w:val="0"/>
      <w:divBdr>
        <w:top w:val="none" w:sz="0" w:space="0" w:color="auto"/>
        <w:left w:val="none" w:sz="0" w:space="0" w:color="auto"/>
        <w:bottom w:val="none" w:sz="0" w:space="0" w:color="auto"/>
        <w:right w:val="none" w:sz="0" w:space="0" w:color="auto"/>
      </w:divBdr>
    </w:div>
    <w:div w:id="389308616">
      <w:bodyDiv w:val="1"/>
      <w:marLeft w:val="0"/>
      <w:marRight w:val="0"/>
      <w:marTop w:val="0"/>
      <w:marBottom w:val="0"/>
      <w:divBdr>
        <w:top w:val="none" w:sz="0" w:space="0" w:color="auto"/>
        <w:left w:val="none" w:sz="0" w:space="0" w:color="auto"/>
        <w:bottom w:val="none" w:sz="0" w:space="0" w:color="auto"/>
        <w:right w:val="none" w:sz="0" w:space="0" w:color="auto"/>
      </w:divBdr>
    </w:div>
    <w:div w:id="776406627">
      <w:bodyDiv w:val="1"/>
      <w:marLeft w:val="0"/>
      <w:marRight w:val="0"/>
      <w:marTop w:val="0"/>
      <w:marBottom w:val="0"/>
      <w:divBdr>
        <w:top w:val="none" w:sz="0" w:space="0" w:color="auto"/>
        <w:left w:val="none" w:sz="0" w:space="0" w:color="auto"/>
        <w:bottom w:val="none" w:sz="0" w:space="0" w:color="auto"/>
        <w:right w:val="none" w:sz="0" w:space="0" w:color="auto"/>
      </w:divBdr>
    </w:div>
    <w:div w:id="810094039">
      <w:bodyDiv w:val="1"/>
      <w:marLeft w:val="0"/>
      <w:marRight w:val="0"/>
      <w:marTop w:val="0"/>
      <w:marBottom w:val="0"/>
      <w:divBdr>
        <w:top w:val="none" w:sz="0" w:space="0" w:color="auto"/>
        <w:left w:val="none" w:sz="0" w:space="0" w:color="auto"/>
        <w:bottom w:val="none" w:sz="0" w:space="0" w:color="auto"/>
        <w:right w:val="none" w:sz="0" w:space="0" w:color="auto"/>
      </w:divBdr>
    </w:div>
    <w:div w:id="1135640161">
      <w:bodyDiv w:val="1"/>
      <w:marLeft w:val="0"/>
      <w:marRight w:val="0"/>
      <w:marTop w:val="0"/>
      <w:marBottom w:val="0"/>
      <w:divBdr>
        <w:top w:val="none" w:sz="0" w:space="0" w:color="auto"/>
        <w:left w:val="none" w:sz="0" w:space="0" w:color="auto"/>
        <w:bottom w:val="none" w:sz="0" w:space="0" w:color="auto"/>
        <w:right w:val="none" w:sz="0" w:space="0" w:color="auto"/>
      </w:divBdr>
      <w:divsChild>
        <w:div w:id="1322386081">
          <w:marLeft w:val="547"/>
          <w:marRight w:val="0"/>
          <w:marTop w:val="0"/>
          <w:marBottom w:val="0"/>
          <w:divBdr>
            <w:top w:val="none" w:sz="0" w:space="0" w:color="auto"/>
            <w:left w:val="none" w:sz="0" w:space="0" w:color="auto"/>
            <w:bottom w:val="none" w:sz="0" w:space="0" w:color="auto"/>
            <w:right w:val="none" w:sz="0" w:space="0" w:color="auto"/>
          </w:divBdr>
        </w:div>
        <w:div w:id="523327450">
          <w:marLeft w:val="547"/>
          <w:marRight w:val="0"/>
          <w:marTop w:val="0"/>
          <w:marBottom w:val="0"/>
          <w:divBdr>
            <w:top w:val="none" w:sz="0" w:space="0" w:color="auto"/>
            <w:left w:val="none" w:sz="0" w:space="0" w:color="auto"/>
            <w:bottom w:val="none" w:sz="0" w:space="0" w:color="auto"/>
            <w:right w:val="none" w:sz="0" w:space="0" w:color="auto"/>
          </w:divBdr>
        </w:div>
        <w:div w:id="1197936906">
          <w:marLeft w:val="547"/>
          <w:marRight w:val="0"/>
          <w:marTop w:val="0"/>
          <w:marBottom w:val="0"/>
          <w:divBdr>
            <w:top w:val="none" w:sz="0" w:space="0" w:color="auto"/>
            <w:left w:val="none" w:sz="0" w:space="0" w:color="auto"/>
            <w:bottom w:val="none" w:sz="0" w:space="0" w:color="auto"/>
            <w:right w:val="none" w:sz="0" w:space="0" w:color="auto"/>
          </w:divBdr>
        </w:div>
        <w:div w:id="625114934">
          <w:marLeft w:val="547"/>
          <w:marRight w:val="0"/>
          <w:marTop w:val="0"/>
          <w:marBottom w:val="0"/>
          <w:divBdr>
            <w:top w:val="none" w:sz="0" w:space="0" w:color="auto"/>
            <w:left w:val="none" w:sz="0" w:space="0" w:color="auto"/>
            <w:bottom w:val="none" w:sz="0" w:space="0" w:color="auto"/>
            <w:right w:val="none" w:sz="0" w:space="0" w:color="auto"/>
          </w:divBdr>
        </w:div>
      </w:divsChild>
    </w:div>
    <w:div w:id="1204827430">
      <w:bodyDiv w:val="1"/>
      <w:marLeft w:val="0"/>
      <w:marRight w:val="0"/>
      <w:marTop w:val="0"/>
      <w:marBottom w:val="0"/>
      <w:divBdr>
        <w:top w:val="none" w:sz="0" w:space="0" w:color="auto"/>
        <w:left w:val="none" w:sz="0" w:space="0" w:color="auto"/>
        <w:bottom w:val="none" w:sz="0" w:space="0" w:color="auto"/>
        <w:right w:val="none" w:sz="0" w:space="0" w:color="auto"/>
      </w:divBdr>
    </w:div>
    <w:div w:id="1283145344">
      <w:bodyDiv w:val="1"/>
      <w:marLeft w:val="0"/>
      <w:marRight w:val="0"/>
      <w:marTop w:val="0"/>
      <w:marBottom w:val="0"/>
      <w:divBdr>
        <w:top w:val="none" w:sz="0" w:space="0" w:color="auto"/>
        <w:left w:val="none" w:sz="0" w:space="0" w:color="auto"/>
        <w:bottom w:val="none" w:sz="0" w:space="0" w:color="auto"/>
        <w:right w:val="none" w:sz="0" w:space="0" w:color="auto"/>
      </w:divBdr>
    </w:div>
    <w:div w:id="1299803350">
      <w:bodyDiv w:val="1"/>
      <w:marLeft w:val="0"/>
      <w:marRight w:val="0"/>
      <w:marTop w:val="0"/>
      <w:marBottom w:val="0"/>
      <w:divBdr>
        <w:top w:val="none" w:sz="0" w:space="0" w:color="auto"/>
        <w:left w:val="none" w:sz="0" w:space="0" w:color="auto"/>
        <w:bottom w:val="none" w:sz="0" w:space="0" w:color="auto"/>
        <w:right w:val="none" w:sz="0" w:space="0" w:color="auto"/>
      </w:divBdr>
      <w:divsChild>
        <w:div w:id="611204986">
          <w:marLeft w:val="547"/>
          <w:marRight w:val="0"/>
          <w:marTop w:val="0"/>
          <w:marBottom w:val="0"/>
          <w:divBdr>
            <w:top w:val="none" w:sz="0" w:space="0" w:color="auto"/>
            <w:left w:val="none" w:sz="0" w:space="0" w:color="auto"/>
            <w:bottom w:val="none" w:sz="0" w:space="0" w:color="auto"/>
            <w:right w:val="none" w:sz="0" w:space="0" w:color="auto"/>
          </w:divBdr>
        </w:div>
        <w:div w:id="1056976573">
          <w:marLeft w:val="547"/>
          <w:marRight w:val="0"/>
          <w:marTop w:val="0"/>
          <w:marBottom w:val="0"/>
          <w:divBdr>
            <w:top w:val="none" w:sz="0" w:space="0" w:color="auto"/>
            <w:left w:val="none" w:sz="0" w:space="0" w:color="auto"/>
            <w:bottom w:val="none" w:sz="0" w:space="0" w:color="auto"/>
            <w:right w:val="none" w:sz="0" w:space="0" w:color="auto"/>
          </w:divBdr>
        </w:div>
        <w:div w:id="1633516975">
          <w:marLeft w:val="547"/>
          <w:marRight w:val="0"/>
          <w:marTop w:val="0"/>
          <w:marBottom w:val="0"/>
          <w:divBdr>
            <w:top w:val="none" w:sz="0" w:space="0" w:color="auto"/>
            <w:left w:val="none" w:sz="0" w:space="0" w:color="auto"/>
            <w:bottom w:val="none" w:sz="0" w:space="0" w:color="auto"/>
            <w:right w:val="none" w:sz="0" w:space="0" w:color="auto"/>
          </w:divBdr>
        </w:div>
      </w:divsChild>
    </w:div>
    <w:div w:id="1318145269">
      <w:bodyDiv w:val="1"/>
      <w:marLeft w:val="0"/>
      <w:marRight w:val="0"/>
      <w:marTop w:val="0"/>
      <w:marBottom w:val="0"/>
      <w:divBdr>
        <w:top w:val="none" w:sz="0" w:space="0" w:color="auto"/>
        <w:left w:val="none" w:sz="0" w:space="0" w:color="auto"/>
        <w:bottom w:val="none" w:sz="0" w:space="0" w:color="auto"/>
        <w:right w:val="none" w:sz="0" w:space="0" w:color="auto"/>
      </w:divBdr>
    </w:div>
    <w:div w:id="1431974349">
      <w:bodyDiv w:val="1"/>
      <w:marLeft w:val="0"/>
      <w:marRight w:val="0"/>
      <w:marTop w:val="0"/>
      <w:marBottom w:val="0"/>
      <w:divBdr>
        <w:top w:val="none" w:sz="0" w:space="0" w:color="auto"/>
        <w:left w:val="none" w:sz="0" w:space="0" w:color="auto"/>
        <w:bottom w:val="none" w:sz="0" w:space="0" w:color="auto"/>
        <w:right w:val="none" w:sz="0" w:space="0" w:color="auto"/>
      </w:divBdr>
    </w:div>
    <w:div w:id="1449664952">
      <w:bodyDiv w:val="1"/>
      <w:marLeft w:val="0"/>
      <w:marRight w:val="0"/>
      <w:marTop w:val="0"/>
      <w:marBottom w:val="0"/>
      <w:divBdr>
        <w:top w:val="none" w:sz="0" w:space="0" w:color="auto"/>
        <w:left w:val="none" w:sz="0" w:space="0" w:color="auto"/>
        <w:bottom w:val="none" w:sz="0" w:space="0" w:color="auto"/>
        <w:right w:val="none" w:sz="0" w:space="0" w:color="auto"/>
      </w:divBdr>
    </w:div>
    <w:div w:id="1474520768">
      <w:bodyDiv w:val="1"/>
      <w:marLeft w:val="0"/>
      <w:marRight w:val="0"/>
      <w:marTop w:val="0"/>
      <w:marBottom w:val="0"/>
      <w:divBdr>
        <w:top w:val="none" w:sz="0" w:space="0" w:color="auto"/>
        <w:left w:val="none" w:sz="0" w:space="0" w:color="auto"/>
        <w:bottom w:val="none" w:sz="0" w:space="0" w:color="auto"/>
        <w:right w:val="none" w:sz="0" w:space="0" w:color="auto"/>
      </w:divBdr>
    </w:div>
    <w:div w:id="1562986492">
      <w:bodyDiv w:val="1"/>
      <w:marLeft w:val="0"/>
      <w:marRight w:val="0"/>
      <w:marTop w:val="0"/>
      <w:marBottom w:val="0"/>
      <w:divBdr>
        <w:top w:val="none" w:sz="0" w:space="0" w:color="auto"/>
        <w:left w:val="none" w:sz="0" w:space="0" w:color="auto"/>
        <w:bottom w:val="none" w:sz="0" w:space="0" w:color="auto"/>
        <w:right w:val="none" w:sz="0" w:space="0" w:color="auto"/>
      </w:divBdr>
    </w:div>
    <w:div w:id="1595434916">
      <w:bodyDiv w:val="1"/>
      <w:marLeft w:val="0"/>
      <w:marRight w:val="0"/>
      <w:marTop w:val="0"/>
      <w:marBottom w:val="0"/>
      <w:divBdr>
        <w:top w:val="none" w:sz="0" w:space="0" w:color="auto"/>
        <w:left w:val="none" w:sz="0" w:space="0" w:color="auto"/>
        <w:bottom w:val="none" w:sz="0" w:space="0" w:color="auto"/>
        <w:right w:val="none" w:sz="0" w:space="0" w:color="auto"/>
      </w:divBdr>
    </w:div>
    <w:div w:id="1606647325">
      <w:bodyDiv w:val="1"/>
      <w:marLeft w:val="0"/>
      <w:marRight w:val="0"/>
      <w:marTop w:val="0"/>
      <w:marBottom w:val="0"/>
      <w:divBdr>
        <w:top w:val="none" w:sz="0" w:space="0" w:color="auto"/>
        <w:left w:val="none" w:sz="0" w:space="0" w:color="auto"/>
        <w:bottom w:val="none" w:sz="0" w:space="0" w:color="auto"/>
        <w:right w:val="none" w:sz="0" w:space="0" w:color="auto"/>
      </w:divBdr>
    </w:div>
    <w:div w:id="1777170742">
      <w:bodyDiv w:val="1"/>
      <w:marLeft w:val="0"/>
      <w:marRight w:val="0"/>
      <w:marTop w:val="0"/>
      <w:marBottom w:val="0"/>
      <w:divBdr>
        <w:top w:val="none" w:sz="0" w:space="0" w:color="auto"/>
        <w:left w:val="none" w:sz="0" w:space="0" w:color="auto"/>
        <w:bottom w:val="none" w:sz="0" w:space="0" w:color="auto"/>
        <w:right w:val="none" w:sz="0" w:space="0" w:color="auto"/>
      </w:divBdr>
    </w:div>
    <w:div w:id="1983385456">
      <w:bodyDiv w:val="1"/>
      <w:marLeft w:val="0"/>
      <w:marRight w:val="0"/>
      <w:marTop w:val="0"/>
      <w:marBottom w:val="0"/>
      <w:divBdr>
        <w:top w:val="none" w:sz="0" w:space="0" w:color="auto"/>
        <w:left w:val="none" w:sz="0" w:space="0" w:color="auto"/>
        <w:bottom w:val="none" w:sz="0" w:space="0" w:color="auto"/>
        <w:right w:val="none" w:sz="0" w:space="0" w:color="auto"/>
      </w:divBdr>
    </w:div>
    <w:div w:id="21380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png"/><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hyperlink" Target="https://docs.ceph.com/docs/master/radosgw/admin/" TargetMode="External"/><Relationship Id="rId68" Type="http://schemas.openxmlformats.org/officeDocument/2006/relationships/image" Target="media/image37.emf"/><Relationship Id="rId16" Type="http://schemas.openxmlformats.org/officeDocument/2006/relationships/image" Target="media/image5.emf"/><Relationship Id="rId11" Type="http://schemas.openxmlformats.org/officeDocument/2006/relationships/package" Target="embeddings/Microsoft_Visio_Drawing.vsdx"/><Relationship Id="rId24" Type="http://schemas.openxmlformats.org/officeDocument/2006/relationships/image" Target="media/image8.emf"/><Relationship Id="rId32" Type="http://schemas.openxmlformats.org/officeDocument/2006/relationships/image" Target="media/image12.png"/><Relationship Id="rId37" Type="http://schemas.openxmlformats.org/officeDocument/2006/relationships/hyperlink" Target="https://docs.openstack.org/api-ref/object-store/index.html?expanded=show-account-details-and-list-containers-detail,get-object-content-and-metadata-detail%23accounts"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hyperlink" Target="mailto:cloud@10.240.207.169" TargetMode="External"/><Relationship Id="rId66" Type="http://schemas.openxmlformats.org/officeDocument/2006/relationships/image" Target="media/image36.png"/><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3.png"/><Relationship Id="rId19" Type="http://schemas.openxmlformats.org/officeDocument/2006/relationships/package" Target="embeddings/Microsoft_Visio_Drawing4.vsdx"/><Relationship Id="rId14" Type="http://schemas.openxmlformats.org/officeDocument/2006/relationships/image" Target="media/image4.emf"/><Relationship Id="rId22" Type="http://schemas.openxmlformats.org/officeDocument/2006/relationships/hyperlink" Target="https://github.com/ceph/ceph-container.git" TargetMode="External"/><Relationship Id="rId27" Type="http://schemas.openxmlformats.org/officeDocument/2006/relationships/image" Target="media/image10.png"/><Relationship Id="rId30" Type="http://schemas.openxmlformats.org/officeDocument/2006/relationships/hyperlink" Target="https://os-controller:35357/v3" TargetMode="External"/><Relationship Id="rId35" Type="http://schemas.openxmlformats.org/officeDocument/2006/relationships/hyperlink" Target="http://docs.pythonboto.org/en/latest/s3_tut.html" TargetMode="External"/><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1.emf"/><Relationship Id="rId64" Type="http://schemas.openxmlformats.org/officeDocument/2006/relationships/hyperlink" Target="https://docs.ceph.com/docs/master/radosgw/admin/%23user-management" TargetMode="External"/><Relationship Id="rId69" Type="http://schemas.openxmlformats.org/officeDocument/2006/relationships/package" Target="embeddings/Microsoft_Visio_Drawing8.vsdx"/><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8.png"/><Relationship Id="rId72" Type="http://schemas.openxmlformats.org/officeDocument/2006/relationships/image" Target="media/image39.emf"/><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5.vsdx"/><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docs.ceph.com/docs/master/radosgw/config-ref/" TargetMode="External"/><Relationship Id="rId67" Type="http://schemas.openxmlformats.org/officeDocument/2006/relationships/hyperlink" Target="https://docs.ceph.com/docs/master/radosgw/admin/%23quota-management" TargetMode="External"/><Relationship Id="rId20" Type="http://schemas.openxmlformats.org/officeDocument/2006/relationships/hyperlink" Target="https://docs.ceph.com/docs/master/radosgw/config-ref/" TargetMode="External"/><Relationship Id="rId41" Type="http://schemas.openxmlformats.org/officeDocument/2006/relationships/image" Target="media/image18.png"/><Relationship Id="rId54" Type="http://schemas.openxmlformats.org/officeDocument/2006/relationships/image" Target="media/image30.png"/><Relationship Id="rId62" Type="http://schemas.openxmlformats.org/officeDocument/2006/relationships/image" Target="media/image34.png"/><Relationship Id="rId70" Type="http://schemas.openxmlformats.org/officeDocument/2006/relationships/image" Target="media/image38.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ceph/ceph-container/blob/latest-version/src/daemon/s3cfg" TargetMode="External"/><Relationship Id="rId28" Type="http://schemas.openxmlformats.org/officeDocument/2006/relationships/image" Target="media/image11.emf"/><Relationship Id="rId36" Type="http://schemas.openxmlformats.org/officeDocument/2006/relationships/hyperlink" Target="http://docs.pythonboto.org/en/latest/ref/s3.html" TargetMode="External"/><Relationship Id="rId49" Type="http://schemas.openxmlformats.org/officeDocument/2006/relationships/image" Target="media/image26.png"/><Relationship Id="rId57" Type="http://schemas.openxmlformats.org/officeDocument/2006/relationships/package" Target="embeddings/Microsoft_Visio_Drawing7.vsdx"/><Relationship Id="rId10" Type="http://schemas.openxmlformats.org/officeDocument/2006/relationships/image" Target="media/image2.emf"/><Relationship Id="rId31" Type="http://schemas.openxmlformats.org/officeDocument/2006/relationships/hyperlink" Target="https://docs.ceph.com/docs/master/radosgw/s3/" TargetMode="External"/><Relationship Id="rId44" Type="http://schemas.openxmlformats.org/officeDocument/2006/relationships/image" Target="media/image21.png"/><Relationship Id="rId52" Type="http://schemas.openxmlformats.org/officeDocument/2006/relationships/hyperlink" Target="https://docs.ceph.com/docs/master/radosgw/admin/%23" TargetMode="External"/><Relationship Id="rId60" Type="http://schemas.openxmlformats.org/officeDocument/2006/relationships/image" Target="media/image32.png"/><Relationship Id="rId65" Type="http://schemas.openxmlformats.org/officeDocument/2006/relationships/image" Target="media/image35.png"/><Relationship Id="rId73" Type="http://schemas.openxmlformats.org/officeDocument/2006/relationships/package" Target="embeddings/Microsoft_Visio_Drawing10.vsdx"/><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6.emf"/><Relationship Id="rId39" Type="http://schemas.openxmlformats.org/officeDocument/2006/relationships/image" Target="media/image16.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hyperlink" Target="https://docs.ceph.com/docs/master/radosgw/swift/python/" TargetMode="External"/><Relationship Id="rId76"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package" Target="embeddings/Microsoft_Visio_Drawing9.vsdx"/><Relationship Id="rId2" Type="http://schemas.openxmlformats.org/officeDocument/2006/relationships/customXml" Target="../customXml/item2.xml"/><Relationship Id="rId29" Type="http://schemas.openxmlformats.org/officeDocument/2006/relationships/package" Target="embeddings/Microsoft_Visio_Drawing6.vsdx"/></Relationships>
</file>

<file path=word/_rels/header1.xml.rels><?xml version="1.0" encoding="UTF-8" standalone="yes"?>
<Relationships xmlns="http://schemas.openxmlformats.org/package/2006/relationships"><Relationship Id="rId3" Type="http://schemas.openxmlformats.org/officeDocument/2006/relationships/image" Target="media/image42.png"/><Relationship Id="rId2" Type="http://schemas.openxmlformats.org/officeDocument/2006/relationships/image" Target="media/image41.png"/><Relationship Id="rId1"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E:\Window%20server%20image\template_word_cloud-secur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667DB-2C54-412F-AA38-AB2ADE57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template_word_cloud-security.dotx</Template>
  <TotalTime>10764</TotalTime>
  <Pages>43</Pages>
  <Words>5352</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Cloudrity Solution</vt:lpstr>
    </vt:vector>
  </TitlesOfParts>
  <Company/>
  <LinksUpToDate>false</LinksUpToDate>
  <CharactersWithSpaces>35794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Cloudrity Solution</dc:title>
  <dc:subject>Rados gateway - s3 - openstack swift</dc:subject>
  <dc:creator>hungdh9</dc:creator>
  <cp:keywords/>
  <dc:description/>
  <cp:lastModifiedBy>hungdh9</cp:lastModifiedBy>
  <cp:revision>64</cp:revision>
  <cp:lastPrinted>2018-03-26T03:06:00Z</cp:lastPrinted>
  <dcterms:created xsi:type="dcterms:W3CDTF">2019-07-04T03:32:00Z</dcterms:created>
  <dcterms:modified xsi:type="dcterms:W3CDTF">2019-08-29T04:00:00Z</dcterms:modified>
</cp:coreProperties>
</file>